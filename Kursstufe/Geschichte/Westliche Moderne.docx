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253A" w14:textId="4A25D2F6" w:rsidR="00A62CB0" w:rsidRDefault="00EE0F4B" w:rsidP="00CD330E">
      <w:pPr>
        <w:jc w:val="center"/>
      </w:pPr>
      <w:r>
        <w:t>Westliche Moderne</w:t>
      </w:r>
    </w:p>
    <w:p w14:paraId="0DAD5C6C" w14:textId="155AD092" w:rsidR="0004405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565305" w:history="1">
        <w:r w:rsidR="00044057" w:rsidRPr="00941C6E">
          <w:rPr>
            <w:rStyle w:val="Hyperlink"/>
            <w:noProof/>
          </w:rPr>
          <w:t>Modernisierung (Text: Robert R. Palmer) ---</w:t>
        </w:r>
        <w:r w:rsidR="00044057">
          <w:rPr>
            <w:noProof/>
            <w:webHidden/>
          </w:rPr>
          <w:tab/>
        </w:r>
        <w:r w:rsidR="00044057">
          <w:rPr>
            <w:noProof/>
            <w:webHidden/>
          </w:rPr>
          <w:fldChar w:fldCharType="begin"/>
        </w:r>
        <w:r w:rsidR="00044057">
          <w:rPr>
            <w:noProof/>
            <w:webHidden/>
          </w:rPr>
          <w:instrText xml:space="preserve"> PAGEREF _Toc180565305 \h </w:instrText>
        </w:r>
        <w:r w:rsidR="00044057">
          <w:rPr>
            <w:noProof/>
            <w:webHidden/>
          </w:rPr>
        </w:r>
        <w:r w:rsidR="00044057">
          <w:rPr>
            <w:noProof/>
            <w:webHidden/>
          </w:rPr>
          <w:fldChar w:fldCharType="separate"/>
        </w:r>
        <w:r w:rsidR="00044057">
          <w:rPr>
            <w:noProof/>
            <w:webHidden/>
          </w:rPr>
          <w:t>1</w:t>
        </w:r>
        <w:r w:rsidR="00044057">
          <w:rPr>
            <w:noProof/>
            <w:webHidden/>
          </w:rPr>
          <w:fldChar w:fldCharType="end"/>
        </w:r>
      </w:hyperlink>
    </w:p>
    <w:p w14:paraId="4EBF47AB" w14:textId="7D0E11C6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6" w:history="1">
        <w:r w:rsidRPr="00941C6E">
          <w:rPr>
            <w:rStyle w:val="Hyperlink"/>
            <w:noProof/>
          </w:rPr>
          <w:t>Statistische Merkmale (Industriegesellschaft)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2D39F3" w14:textId="24E4A7B8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7" w:history="1">
        <w:r w:rsidRPr="00941C6E">
          <w:rPr>
            <w:rStyle w:val="Hyperlink"/>
            <w:noProof/>
          </w:rPr>
          <w:t>Der Wohlstand der Nationen (Adam Smith)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14D60D" w14:textId="4C157DC8" w:rsidR="00044057" w:rsidRDefault="0004405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0565308" w:history="1">
        <w:r w:rsidRPr="00941C6E">
          <w:rPr>
            <w:rStyle w:val="Hyperlink"/>
            <w:noProof/>
          </w:rPr>
          <w:t>Gesellschaftlicher Wandel – Die Soziale Frage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1A5C6" w14:textId="07648219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691653D" w14:textId="516FE16E" w:rsidR="00CD330E" w:rsidRDefault="00EE0F4B" w:rsidP="00CD330E">
      <w:pPr>
        <w:pStyle w:val="berschrift1"/>
      </w:pPr>
      <w:bookmarkStart w:id="0" w:name="_Toc180565305"/>
      <w:r>
        <w:t xml:space="preserve">Modernisierung (Text: Robert R. Palmer) </w:t>
      </w:r>
      <w:r w:rsidR="00CD330E">
        <w:t>---</w:t>
      </w:r>
      <w:bookmarkEnd w:id="0"/>
    </w:p>
    <w:p w14:paraId="389AD5DD" w14:textId="75BFEDB0" w:rsidR="006A1C7A" w:rsidRPr="006A1C7A" w:rsidRDefault="00D87A4B" w:rsidP="00CD330E">
      <w:pPr>
        <w:rPr>
          <w:sz w:val="22"/>
          <w:szCs w:val="22"/>
        </w:rPr>
      </w:pPr>
      <w:r>
        <w:rPr>
          <w:sz w:val="22"/>
          <w:szCs w:val="22"/>
        </w:rPr>
        <w:t>Sattelzeit</w:t>
      </w:r>
      <w:r w:rsidR="007335D8">
        <w:rPr>
          <w:sz w:val="22"/>
          <w:szCs w:val="22"/>
        </w:rPr>
        <w:t xml:space="preserve"> </w:t>
      </w:r>
      <w:r w:rsidR="00660A50">
        <w:rPr>
          <w:sz w:val="22"/>
          <w:szCs w:val="22"/>
        </w:rPr>
        <w:t>ca.</w:t>
      </w:r>
      <w:r w:rsidR="007335D8">
        <w:rPr>
          <w:sz w:val="22"/>
          <w:szCs w:val="22"/>
        </w:rPr>
        <w:t xml:space="preserve"> 1750-1850:</w:t>
      </w:r>
      <w:r w:rsidR="007335D8">
        <w:rPr>
          <w:sz w:val="22"/>
          <w:szCs w:val="22"/>
        </w:rPr>
        <w:tab/>
      </w:r>
      <w:r w:rsidR="00660A50">
        <w:rPr>
          <w:sz w:val="22"/>
          <w:szCs w:val="22"/>
        </w:rPr>
        <w:t>industrielle und politische „Doppelrevolution“</w:t>
      </w:r>
    </w:p>
    <w:p w14:paraId="32E59380" w14:textId="274FB9E2" w:rsidR="00CD330E" w:rsidRDefault="00EE0F4B" w:rsidP="00CD330E">
      <w:pPr>
        <w:rPr>
          <w:sz w:val="22"/>
          <w:szCs w:val="22"/>
          <w:u w:val="single"/>
        </w:rPr>
      </w:pPr>
      <w:r w:rsidRPr="00EE0F4B">
        <w:rPr>
          <w:sz w:val="22"/>
          <w:szCs w:val="22"/>
          <w:u w:val="single"/>
        </w:rPr>
        <w:t>Merkmale einer modernen Gesellschaft:</w:t>
      </w:r>
    </w:p>
    <w:p w14:paraId="60C00D00" w14:textId="72F18F30" w:rsidR="00EE0F4B" w:rsidRPr="00EE0F4B" w:rsidRDefault="00EE0F4B" w:rsidP="00EE0F4B">
      <w:pPr>
        <w:rPr>
          <w:sz w:val="22"/>
          <w:szCs w:val="22"/>
          <w:u w:val="single"/>
        </w:rPr>
      </w:pPr>
      <w:r w:rsidRPr="00EE0F4B">
        <w:rPr>
          <w:sz w:val="22"/>
          <w:szCs w:val="22"/>
        </w:rPr>
        <w:t>Politik:</w:t>
      </w:r>
      <w:r w:rsidRPr="00EE0F4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E0F4B">
        <w:rPr>
          <w:sz w:val="22"/>
          <w:szCs w:val="22"/>
        </w:rPr>
        <w:t>Demokratie, Regierung zum Wohle des Volkes</w:t>
      </w:r>
      <w:r>
        <w:rPr>
          <w:sz w:val="22"/>
          <w:szCs w:val="22"/>
        </w:rPr>
        <w:t xml:space="preserve">, Teilhabe aller, </w:t>
      </w:r>
      <w:r w:rsidR="00FD07CD">
        <w:rPr>
          <w:sz w:val="22"/>
          <w:szCs w:val="22"/>
        </w:rPr>
        <w:t>gewählt von allen</w:t>
      </w:r>
    </w:p>
    <w:p w14:paraId="5AC9832D" w14:textId="78796696" w:rsidR="00EE0F4B" w:rsidRDefault="00EE0F4B" w:rsidP="00EE0F4B">
      <w:pPr>
        <w:ind w:left="1410" w:hanging="1410"/>
        <w:rPr>
          <w:sz w:val="22"/>
          <w:szCs w:val="22"/>
        </w:rPr>
      </w:pPr>
      <w:r w:rsidRPr="00EE0F4B">
        <w:rPr>
          <w:sz w:val="22"/>
          <w:szCs w:val="22"/>
        </w:rPr>
        <w:t>Gesellschaft:</w:t>
      </w:r>
      <w:r w:rsidRPr="00EE0F4B">
        <w:rPr>
          <w:sz w:val="22"/>
          <w:szCs w:val="22"/>
        </w:rPr>
        <w:tab/>
        <w:t>Keine Vorurteile zwischen</w:t>
      </w:r>
      <w:r>
        <w:rPr>
          <w:sz w:val="22"/>
          <w:szCs w:val="22"/>
        </w:rPr>
        <w:t xml:space="preserve"> fremden</w:t>
      </w:r>
      <w:r w:rsidRPr="00EE0F4B">
        <w:rPr>
          <w:sz w:val="22"/>
          <w:szCs w:val="22"/>
        </w:rPr>
        <w:t xml:space="preserve"> und alten Berufen, </w:t>
      </w:r>
      <w:r>
        <w:rPr>
          <w:sz w:val="22"/>
          <w:szCs w:val="22"/>
        </w:rPr>
        <w:t>Gleichberechtigung, offen für Neues</w:t>
      </w:r>
      <w:r w:rsidR="00FD07CD">
        <w:rPr>
          <w:sz w:val="22"/>
          <w:szCs w:val="22"/>
        </w:rPr>
        <w:t>, Hebung des allgemeinen Wohlstands, keine sozialen Schranken, Hinterfragen von Traditionen</w:t>
      </w:r>
    </w:p>
    <w:p w14:paraId="60D4C380" w14:textId="2F130ECD" w:rsidR="00EE0F4B" w:rsidRPr="00AA4B1A" w:rsidRDefault="00EE0F4B" w:rsidP="00960C50">
      <w:pPr>
        <w:ind w:left="1410" w:hanging="1410"/>
        <w:rPr>
          <w:sz w:val="20"/>
          <w:szCs w:val="20"/>
          <w:u w:val="single"/>
        </w:rPr>
      </w:pPr>
      <w:r>
        <w:rPr>
          <w:sz w:val="22"/>
          <w:szCs w:val="22"/>
        </w:rPr>
        <w:t>Wirtschaft:</w:t>
      </w:r>
      <w:r>
        <w:rPr>
          <w:sz w:val="22"/>
          <w:szCs w:val="22"/>
        </w:rPr>
        <w:tab/>
      </w:r>
      <w:r w:rsidR="00FD07CD">
        <w:rPr>
          <w:sz w:val="22"/>
          <w:szCs w:val="22"/>
        </w:rPr>
        <w:t>Förderung fruchtbarer Ideen</w:t>
      </w:r>
      <w:r w:rsidR="00AA4B1A">
        <w:rPr>
          <w:sz w:val="22"/>
          <w:szCs w:val="22"/>
        </w:rPr>
        <w:t>, pro Wissenserweiterung</w:t>
      </w:r>
      <w:r w:rsidR="00960C50">
        <w:rPr>
          <w:sz w:val="22"/>
          <w:szCs w:val="22"/>
        </w:rPr>
        <w:t>, Steigerung des allgemeinen Wohlstandes</w:t>
      </w:r>
    </w:p>
    <w:p w14:paraId="7ECA5707" w14:textId="1469041C" w:rsidR="005065B9" w:rsidRDefault="00EE0F4B" w:rsidP="005065B9">
      <w:pPr>
        <w:ind w:left="1410" w:hanging="1410"/>
        <w:rPr>
          <w:sz w:val="22"/>
          <w:szCs w:val="22"/>
        </w:rPr>
      </w:pPr>
      <w:r w:rsidRPr="00EE0F4B">
        <w:rPr>
          <w:sz w:val="22"/>
          <w:szCs w:val="22"/>
        </w:rPr>
        <w:t>Religion:</w:t>
      </w:r>
      <w:r>
        <w:rPr>
          <w:sz w:val="22"/>
          <w:szCs w:val="22"/>
        </w:rPr>
        <w:tab/>
      </w:r>
      <w:r w:rsidR="00FD07CD">
        <w:rPr>
          <w:sz w:val="22"/>
          <w:szCs w:val="22"/>
        </w:rPr>
        <w:t>Religiöse Autoritäten besitzen keine säkulären Zwangsrechte</w:t>
      </w:r>
    </w:p>
    <w:p w14:paraId="6CD76C23" w14:textId="58D986AC" w:rsidR="00EE0F4B" w:rsidRDefault="005065B9" w:rsidP="005065B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Trennung</w:t>
      </w:r>
      <w:r w:rsidR="005303CD">
        <w:rPr>
          <w:sz w:val="22"/>
          <w:szCs w:val="22"/>
        </w:rPr>
        <w:t xml:space="preserve"> von Religion und Politik</w:t>
      </w:r>
    </w:p>
    <w:p w14:paraId="3653B4DF" w14:textId="3F88BE20" w:rsidR="00C02417" w:rsidRDefault="00C02417" w:rsidP="00C02417">
      <w:pPr>
        <w:pStyle w:val="berschrift1"/>
      </w:pPr>
      <w:bookmarkStart w:id="1" w:name="_Toc180565306"/>
      <w:r>
        <w:t>Statistische Merkmale (Industriegesellschaft) ---</w:t>
      </w:r>
      <w:bookmarkEnd w:id="1"/>
    </w:p>
    <w:p w14:paraId="7956F77B" w14:textId="39393EA6" w:rsidR="00706A1B" w:rsidRDefault="008A2381" w:rsidP="00706A1B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 Arbeits</w:t>
      </w:r>
      <w:r w:rsidR="00706A1B">
        <w:rPr>
          <w:sz w:val="22"/>
          <w:szCs w:val="22"/>
        </w:rPr>
        <w:t xml:space="preserve">produktivität </w:t>
      </w:r>
      <w:r w:rsidR="00706A1B" w:rsidRPr="00706A1B">
        <w:rPr>
          <w:sz w:val="22"/>
          <w:szCs w:val="22"/>
        </w:rPr>
        <w:sym w:font="Wingdings" w:char="F0E0"/>
      </w:r>
      <w:r w:rsidR="00706A1B">
        <w:rPr>
          <w:sz w:val="22"/>
          <w:szCs w:val="22"/>
        </w:rPr>
        <w:t xml:space="preserve"> entsprechend höheres BIP</w:t>
      </w:r>
    </w:p>
    <w:p w14:paraId="07968132" w14:textId="3CE759AD" w:rsidR="005C2DD1" w:rsidRDefault="001F10D9" w:rsidP="005C2DD1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Optimierte Produktionsprozesse (technisiert, modern</w:t>
      </w:r>
      <w:r w:rsidR="005C2DD1">
        <w:rPr>
          <w:sz w:val="22"/>
          <w:szCs w:val="22"/>
        </w:rPr>
        <w:t>, arbeitsteilend</w:t>
      </w:r>
      <w:r>
        <w:rPr>
          <w:sz w:val="22"/>
          <w:szCs w:val="22"/>
        </w:rPr>
        <w:t>)</w:t>
      </w:r>
    </w:p>
    <w:p w14:paraId="40B5ACB2" w14:textId="6B4F0386" w:rsidR="005C2DD1" w:rsidRDefault="000572B1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Gut funktionierendes Gesundheitssystem</w:t>
      </w:r>
    </w:p>
    <w:p w14:paraId="55D9F4C6" w14:textId="09CE4D9F" w:rsidR="00C25730" w:rsidRDefault="00C25730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Hoher Bildungsgrad</w:t>
      </w:r>
    </w:p>
    <w:p w14:paraId="5A9CD147" w14:textId="34DCC0FB" w:rsidR="00C25730" w:rsidRDefault="00C25730" w:rsidP="005C2DD1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Hoher Urbanisierungs</w:t>
      </w:r>
      <w:r w:rsidR="00B23D22">
        <w:rPr>
          <w:sz w:val="22"/>
          <w:szCs w:val="22"/>
        </w:rPr>
        <w:t>grad (viele Menschen leben in Stä</w:t>
      </w:r>
      <w:r w:rsidR="009315DE">
        <w:rPr>
          <w:sz w:val="22"/>
          <w:szCs w:val="22"/>
        </w:rPr>
        <w:t>d</w:t>
      </w:r>
      <w:r w:rsidR="00B23D22">
        <w:rPr>
          <w:sz w:val="22"/>
          <w:szCs w:val="22"/>
        </w:rPr>
        <w:t>ten)</w:t>
      </w:r>
    </w:p>
    <w:p w14:paraId="662A6138" w14:textId="5CDFB7E9" w:rsidR="009315DE" w:rsidRDefault="009315DE" w:rsidP="009315D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Zentralisierte Produktionen und Firmensitze in Städten</w:t>
      </w:r>
    </w:p>
    <w:p w14:paraId="35FD08E5" w14:textId="585715F1" w:rsidR="009315DE" w:rsidRDefault="009315DE" w:rsidP="009315D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Rückgan</w:t>
      </w:r>
      <w:r w:rsidR="00BE3D02">
        <w:rPr>
          <w:sz w:val="22"/>
          <w:szCs w:val="22"/>
        </w:rPr>
        <w:t>g der Geburtenrate</w:t>
      </w:r>
    </w:p>
    <w:p w14:paraId="5F2CCD31" w14:textId="1DC8F97E" w:rsidR="00826680" w:rsidRDefault="00826680" w:rsidP="009315D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 dominiert der sekundäre</w:t>
      </w:r>
      <w:r w:rsidR="005F3B6A">
        <w:rPr>
          <w:sz w:val="22"/>
          <w:szCs w:val="22"/>
        </w:rPr>
        <w:t xml:space="preserve"> Sektor</w:t>
      </w:r>
      <w:r>
        <w:rPr>
          <w:rStyle w:val="Funotenzeichen"/>
          <w:sz w:val="22"/>
          <w:szCs w:val="22"/>
        </w:rPr>
        <w:footnoteReference w:id="2"/>
      </w:r>
    </w:p>
    <w:p w14:paraId="757161A4" w14:textId="30B7F950" w:rsidR="00180924" w:rsidRDefault="00180924" w:rsidP="00562270">
      <w:pPr>
        <w:rPr>
          <w:sz w:val="22"/>
          <w:szCs w:val="22"/>
        </w:rPr>
      </w:pPr>
      <w:r>
        <w:rPr>
          <w:sz w:val="22"/>
          <w:szCs w:val="22"/>
        </w:rPr>
        <w:t>Konkret:</w:t>
      </w:r>
    </w:p>
    <w:p w14:paraId="29469C59" w14:textId="053C36F5" w:rsidR="00562270" w:rsidRDefault="00562270" w:rsidP="0056227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1780-1830:</w:t>
      </w:r>
      <w:r>
        <w:rPr>
          <w:sz w:val="22"/>
          <w:szCs w:val="22"/>
        </w:rPr>
        <w:tab/>
      </w:r>
      <w:r w:rsidR="00F54E04">
        <w:rPr>
          <w:sz w:val="22"/>
          <w:szCs w:val="22"/>
        </w:rPr>
        <w:t>Industrialisierung in England/Deutschland</w:t>
      </w:r>
    </w:p>
    <w:p w14:paraId="34466527" w14:textId="18A78ED0" w:rsidR="006C3FB1" w:rsidRDefault="006C3FB1" w:rsidP="006C3FB1">
      <w:pPr>
        <w:pStyle w:val="berschrift1"/>
      </w:pPr>
      <w:bookmarkStart w:id="2" w:name="_Toc180565307"/>
      <w:r>
        <w:t xml:space="preserve">Der </w:t>
      </w:r>
      <w:r w:rsidR="00D468D4">
        <w:t>Wohlstand der Nationen (Adam Smith) ---</w:t>
      </w:r>
      <w:bookmarkEnd w:id="2"/>
    </w:p>
    <w:p w14:paraId="00543D19" w14:textId="0AB5C4AB" w:rsidR="00D468D4" w:rsidRDefault="00D468D4" w:rsidP="00D468D4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Begriffserklärungen / Zusammenhänge</w:t>
      </w:r>
    </w:p>
    <w:p w14:paraId="00E65213" w14:textId="34BBD85B" w:rsidR="00D468D4" w:rsidRDefault="00E23889" w:rsidP="00E603C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Eigeninteresse:</w:t>
      </w:r>
      <w:r>
        <w:rPr>
          <w:sz w:val="22"/>
          <w:szCs w:val="22"/>
        </w:rPr>
        <w:tab/>
      </w:r>
      <w:r w:rsidR="00E603CB">
        <w:rPr>
          <w:sz w:val="22"/>
          <w:szCs w:val="22"/>
        </w:rPr>
        <w:t xml:space="preserve">Das Streben des Individuums, den eigenen Vorteil zu maximieren, also </w:t>
      </w:r>
      <w:proofErr w:type="gramStart"/>
      <w:r w:rsidR="00E603CB">
        <w:rPr>
          <w:sz w:val="22"/>
          <w:szCs w:val="22"/>
        </w:rPr>
        <w:t>das eigenen Kapital</w:t>
      </w:r>
      <w:proofErr w:type="gramEnd"/>
      <w:r w:rsidR="00E603CB">
        <w:rPr>
          <w:sz w:val="22"/>
          <w:szCs w:val="22"/>
        </w:rPr>
        <w:t xml:space="preserve"> optimal anzulegen oder einzusetzen</w:t>
      </w:r>
      <w:r w:rsidR="00EC4872">
        <w:rPr>
          <w:sz w:val="22"/>
          <w:szCs w:val="22"/>
        </w:rPr>
        <w:t xml:space="preserve">, soll im </w:t>
      </w:r>
      <w:r w:rsidR="006E6C88">
        <w:rPr>
          <w:sz w:val="22"/>
          <w:szCs w:val="22"/>
        </w:rPr>
        <w:t>Vordergrund stehen</w:t>
      </w:r>
    </w:p>
    <w:p w14:paraId="313BD8F3" w14:textId="0E1C9149" w:rsidR="000370CA" w:rsidRDefault="005F4B56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Gemeinwohl:</w:t>
      </w:r>
      <w:r>
        <w:rPr>
          <w:sz w:val="22"/>
          <w:szCs w:val="22"/>
        </w:rPr>
        <w:tab/>
      </w:r>
      <w:r w:rsidR="00E80853">
        <w:rPr>
          <w:sz w:val="22"/>
          <w:szCs w:val="22"/>
        </w:rPr>
        <w:t>Wirtschaft</w:t>
      </w:r>
      <w:r w:rsidR="00DC6988">
        <w:rPr>
          <w:sz w:val="22"/>
          <w:szCs w:val="22"/>
        </w:rPr>
        <w:t xml:space="preserve"> zum Wohle der Gemeinschaft, bestmöglich für den Einzelnen</w:t>
      </w:r>
      <w:r w:rsidR="00F268A1">
        <w:rPr>
          <w:sz w:val="22"/>
          <w:szCs w:val="22"/>
        </w:rPr>
        <w:t>.</w:t>
      </w:r>
    </w:p>
    <w:p w14:paraId="22BC3927" w14:textId="65B10044" w:rsidR="000370CA" w:rsidRDefault="000370CA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Das Eigeninteresse sei meist dem Gemeinwohl förderlich, indem die Investitionen des Einzelnen </w:t>
      </w:r>
      <w:r w:rsidR="00FB0CB3">
        <w:rPr>
          <w:sz w:val="22"/>
          <w:szCs w:val="22"/>
        </w:rPr>
        <w:t>den Markt aufrecht</w:t>
      </w:r>
      <w:r w:rsidR="00701423">
        <w:rPr>
          <w:sz w:val="22"/>
          <w:szCs w:val="22"/>
        </w:rPr>
        <w:t>zu</w:t>
      </w:r>
      <w:r w:rsidR="00FB0CB3">
        <w:rPr>
          <w:sz w:val="22"/>
          <w:szCs w:val="22"/>
        </w:rPr>
        <w:t>erhalten.</w:t>
      </w:r>
    </w:p>
    <w:p w14:paraId="4EEEFE63" w14:textId="3CA86AD9" w:rsidR="00FB0CB3" w:rsidRDefault="00701423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Staat:</w:t>
      </w:r>
      <w:r>
        <w:rPr>
          <w:sz w:val="22"/>
          <w:szCs w:val="22"/>
        </w:rPr>
        <w:tab/>
        <w:t>Die Ausgabenhandhabung</w:t>
      </w:r>
      <w:r w:rsidR="008B4F1F">
        <w:rPr>
          <w:sz w:val="22"/>
          <w:szCs w:val="22"/>
        </w:rPr>
        <w:t xml:space="preserve"> kann von den Individuen wesentlich besser gehandhabt werden als durch die Hand des Staates, z.B. </w:t>
      </w:r>
      <w:r w:rsidR="00EF7E41">
        <w:rPr>
          <w:sz w:val="22"/>
          <w:szCs w:val="22"/>
        </w:rPr>
        <w:t xml:space="preserve">mittels Planwirtschaft. </w:t>
      </w:r>
    </w:p>
    <w:p w14:paraId="6F844E11" w14:textId="55163DAF" w:rsidR="0025084E" w:rsidRDefault="0025084E" w:rsidP="000370C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Kapital:</w:t>
      </w:r>
      <w:r w:rsidR="00763CB0">
        <w:rPr>
          <w:sz w:val="22"/>
          <w:szCs w:val="22"/>
        </w:rPr>
        <w:tab/>
      </w:r>
      <w:r w:rsidR="00FC78BB">
        <w:rPr>
          <w:sz w:val="22"/>
          <w:szCs w:val="22"/>
        </w:rPr>
        <w:t xml:space="preserve">Das begehrte Medium, welches von </w:t>
      </w:r>
      <w:r w:rsidR="00567711">
        <w:rPr>
          <w:sz w:val="22"/>
          <w:szCs w:val="22"/>
        </w:rPr>
        <w:t>Einzelnen, Betrieben, Unternehmen und Staaten benötigt wird, um (Volks-)Wirtschaft zu betreiben.</w:t>
      </w:r>
      <w:r w:rsidR="00F678D4">
        <w:rPr>
          <w:sz w:val="22"/>
          <w:szCs w:val="22"/>
        </w:rPr>
        <w:t xml:space="preserve"> Das Kapital soll im Interesse des Individuums </w:t>
      </w:r>
      <w:r w:rsidR="00612D59">
        <w:rPr>
          <w:sz w:val="22"/>
          <w:szCs w:val="22"/>
        </w:rPr>
        <w:t>genutzt</w:t>
      </w:r>
      <w:r w:rsidR="00F678D4">
        <w:rPr>
          <w:sz w:val="22"/>
          <w:szCs w:val="22"/>
        </w:rPr>
        <w:t xml:space="preserve"> und hauptsächlich von ihm selbst</w:t>
      </w:r>
      <w:r w:rsidR="0092329F">
        <w:rPr>
          <w:sz w:val="22"/>
          <w:szCs w:val="22"/>
        </w:rPr>
        <w:t xml:space="preserve"> </w:t>
      </w:r>
      <w:r w:rsidR="00612D59">
        <w:rPr>
          <w:sz w:val="22"/>
          <w:szCs w:val="22"/>
        </w:rPr>
        <w:t>(re-)</w:t>
      </w:r>
      <w:r w:rsidR="0092329F">
        <w:rPr>
          <w:sz w:val="22"/>
          <w:szCs w:val="22"/>
        </w:rPr>
        <w:t>investiert werden.</w:t>
      </w:r>
      <w:r w:rsidR="006A663A">
        <w:rPr>
          <w:sz w:val="22"/>
          <w:szCs w:val="22"/>
        </w:rPr>
        <w:t xml:space="preserve"> </w:t>
      </w:r>
    </w:p>
    <w:p w14:paraId="1A03DC9B" w14:textId="3D0794D2" w:rsidR="008F061E" w:rsidRDefault="0009504D" w:rsidP="008F061E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Unsichtbare Hand:</w:t>
      </w:r>
      <w:r>
        <w:rPr>
          <w:sz w:val="22"/>
          <w:szCs w:val="22"/>
        </w:rPr>
        <w:tab/>
        <w:t>Ein innerer Drang des Menschen,</w:t>
      </w:r>
      <w:r w:rsidR="00C206EB">
        <w:rPr>
          <w:sz w:val="22"/>
          <w:szCs w:val="22"/>
        </w:rPr>
        <w:t xml:space="preserve"> sein Kapital bestmöglich, eigennutzenmaximierend zu investieren. Damit wird</w:t>
      </w:r>
      <w:r w:rsidR="000E6F07">
        <w:rPr>
          <w:sz w:val="22"/>
          <w:szCs w:val="22"/>
        </w:rPr>
        <w:t xml:space="preserve"> das Allgemeinwohl gefördert</w:t>
      </w:r>
      <w:r w:rsidR="005F726B">
        <w:rPr>
          <w:sz w:val="22"/>
          <w:szCs w:val="22"/>
        </w:rPr>
        <w:t xml:space="preserve">, da das Volkswirtschaftssystem gefördert </w:t>
      </w:r>
      <w:r w:rsidR="001055B7">
        <w:rPr>
          <w:sz w:val="22"/>
          <w:szCs w:val="22"/>
        </w:rPr>
        <w:t>wird und erhalten bleibt. Das System basiert auf der Wechselwirkung zwischen</w:t>
      </w:r>
      <w:r w:rsidR="008F061E">
        <w:rPr>
          <w:sz w:val="22"/>
          <w:szCs w:val="22"/>
        </w:rPr>
        <w:t xml:space="preserve"> Individuum und Staat.</w:t>
      </w:r>
    </w:p>
    <w:p w14:paraId="7F2CAF09" w14:textId="1A885F2B" w:rsidR="008F061E" w:rsidRDefault="008F061E" w:rsidP="008F061E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Beispiel:</w:t>
      </w:r>
      <w:r>
        <w:rPr>
          <w:sz w:val="22"/>
          <w:szCs w:val="22"/>
        </w:rPr>
        <w:tab/>
        <w:t xml:space="preserve">Ein Bäcker stellt hochwertigeres Brot her, damit die Verkaufszahlen und somit der eigens erwirtschaftete Ertrag ausgebaut werden </w:t>
      </w:r>
      <w:proofErr w:type="gramStart"/>
      <w:r>
        <w:rPr>
          <w:sz w:val="22"/>
          <w:szCs w:val="22"/>
        </w:rPr>
        <w:t>kann</w:t>
      </w:r>
      <w:proofErr w:type="gramEnd"/>
      <w:r>
        <w:rPr>
          <w:sz w:val="22"/>
          <w:szCs w:val="22"/>
        </w:rPr>
        <w:t>, nicht</w:t>
      </w:r>
      <w:r w:rsidR="00D0505D">
        <w:rPr>
          <w:sz w:val="22"/>
          <w:szCs w:val="22"/>
        </w:rPr>
        <w:t xml:space="preserve"> um direkt aus eigenem Interesse dem Gemeinwohl zu dienen. </w:t>
      </w:r>
    </w:p>
    <w:p w14:paraId="357FBBF4" w14:textId="5D8398D9" w:rsidR="005D2A56" w:rsidRDefault="00142CAC" w:rsidP="005D2A56">
      <w:pPr>
        <w:pStyle w:val="berschrift1"/>
      </w:pPr>
      <w:bookmarkStart w:id="3" w:name="_Toc180565308"/>
      <w:r>
        <w:t>Gesellschaftlicher Wandel – Die Soziale Frage ---</w:t>
      </w:r>
      <w:bookmarkEnd w:id="3"/>
    </w:p>
    <w:p w14:paraId="34451D75" w14:textId="610468EE" w:rsidR="00142CAC" w:rsidRDefault="00BD3154" w:rsidP="00E21F2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Neue Hierarchie</w:t>
      </w:r>
      <w:r w:rsidR="00E21F2B">
        <w:rPr>
          <w:sz w:val="22"/>
          <w:szCs w:val="22"/>
        </w:rPr>
        <w:t>:</w:t>
      </w:r>
      <w:r w:rsidR="00E21F2B">
        <w:rPr>
          <w:sz w:val="22"/>
          <w:szCs w:val="22"/>
        </w:rPr>
        <w:tab/>
        <w:t>Kaiser</w:t>
      </w:r>
      <w:r w:rsidR="00B51DC9">
        <w:rPr>
          <w:sz w:val="22"/>
          <w:szCs w:val="22"/>
        </w:rPr>
        <w:t xml:space="preserve">, </w:t>
      </w:r>
      <w:r w:rsidR="00E21F2B">
        <w:rPr>
          <w:sz w:val="22"/>
          <w:szCs w:val="22"/>
        </w:rPr>
        <w:t xml:space="preserve">König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Großunternehmen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Fabrikbesitzer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Fabrikleiter </w:t>
      </w:r>
      <w:r w:rsidR="00E21F2B" w:rsidRPr="00E21F2B">
        <w:rPr>
          <w:sz w:val="22"/>
          <w:szCs w:val="22"/>
        </w:rPr>
        <w:sym w:font="Wingdings" w:char="F0E0"/>
      </w:r>
      <w:r w:rsidR="00E21F2B">
        <w:rPr>
          <w:sz w:val="22"/>
          <w:szCs w:val="22"/>
        </w:rPr>
        <w:t xml:space="preserve"> Arbeiter</w:t>
      </w:r>
      <w:r w:rsidR="0068247C">
        <w:rPr>
          <w:sz w:val="22"/>
          <w:szCs w:val="22"/>
        </w:rPr>
        <w:t xml:space="preserve"> </w:t>
      </w:r>
      <w:r w:rsidR="0068247C" w:rsidRPr="0068247C">
        <w:rPr>
          <w:sz w:val="22"/>
          <w:szCs w:val="22"/>
        </w:rPr>
        <w:sym w:font="Wingdings" w:char="F0E0"/>
      </w:r>
      <w:r w:rsidR="0068247C">
        <w:rPr>
          <w:sz w:val="22"/>
          <w:szCs w:val="22"/>
        </w:rPr>
        <w:t xml:space="preserve"> Verletzte</w:t>
      </w:r>
      <w:r w:rsidR="00B51DC9">
        <w:rPr>
          <w:sz w:val="22"/>
          <w:szCs w:val="22"/>
        </w:rPr>
        <w:t xml:space="preserve">, </w:t>
      </w:r>
      <w:r w:rsidR="0068247C">
        <w:rPr>
          <w:sz w:val="22"/>
          <w:szCs w:val="22"/>
        </w:rPr>
        <w:t>Arbeitsunfähige</w:t>
      </w:r>
      <w:r w:rsidR="00E21F2B">
        <w:rPr>
          <w:sz w:val="22"/>
          <w:szCs w:val="22"/>
        </w:rPr>
        <w:t xml:space="preserve"> </w:t>
      </w:r>
    </w:p>
    <w:p w14:paraId="1E7635EE" w14:textId="3F1075E8" w:rsidR="00C047A3" w:rsidRDefault="009E42B1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Neue Hierarchie:</w:t>
      </w:r>
      <w:r>
        <w:rPr>
          <w:sz w:val="22"/>
          <w:szCs w:val="22"/>
        </w:rPr>
        <w:tab/>
        <w:t>Adel</w:t>
      </w:r>
      <w:r w:rsidR="00D0453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Großbürgertum </w:t>
      </w:r>
      <w:r w:rsidRPr="009E42B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A739DA">
        <w:rPr>
          <w:sz w:val="22"/>
          <w:szCs w:val="22"/>
        </w:rPr>
        <w:t>Akademische</w:t>
      </w:r>
      <w:r w:rsidR="00D04530">
        <w:rPr>
          <w:sz w:val="22"/>
          <w:szCs w:val="22"/>
        </w:rPr>
        <w:t xml:space="preserve">, </w:t>
      </w:r>
      <w:r w:rsidR="00A739DA">
        <w:rPr>
          <w:sz w:val="22"/>
          <w:szCs w:val="22"/>
        </w:rPr>
        <w:t>Bildungsbürgertum</w:t>
      </w:r>
      <w:r w:rsidR="00D04530">
        <w:rPr>
          <w:sz w:val="22"/>
          <w:szCs w:val="22"/>
        </w:rPr>
        <w:t xml:space="preserve">, </w:t>
      </w:r>
      <w:r w:rsidR="00CB46C5">
        <w:rPr>
          <w:sz w:val="22"/>
          <w:szCs w:val="22"/>
        </w:rPr>
        <w:t>Geistliche</w:t>
      </w:r>
      <w:r w:rsidR="00D04530">
        <w:rPr>
          <w:sz w:val="22"/>
          <w:szCs w:val="22"/>
        </w:rPr>
        <w:t xml:space="preserve">, Besitzbürgertum </w:t>
      </w:r>
      <w:r w:rsidR="00D04530" w:rsidRPr="00D04530">
        <w:rPr>
          <w:sz w:val="22"/>
          <w:szCs w:val="22"/>
        </w:rPr>
        <w:sym w:font="Wingdings" w:char="F0E0"/>
      </w:r>
      <w:r w:rsidR="00D04530">
        <w:rPr>
          <w:sz w:val="22"/>
          <w:szCs w:val="22"/>
        </w:rPr>
        <w:t xml:space="preserve"> Arbeiter, Bauern </w:t>
      </w:r>
      <w:r w:rsidR="00D04530" w:rsidRPr="00D04530">
        <w:rPr>
          <w:sz w:val="22"/>
          <w:szCs w:val="22"/>
        </w:rPr>
        <w:sym w:font="Wingdings" w:char="F0E0"/>
      </w:r>
      <w:r w:rsidR="00D04530">
        <w:rPr>
          <w:sz w:val="22"/>
          <w:szCs w:val="22"/>
        </w:rPr>
        <w:t xml:space="preserve"> Verletzte, Verhinderte</w:t>
      </w:r>
    </w:p>
    <w:p w14:paraId="29F9650F" w14:textId="286FA33D" w:rsidR="00251B09" w:rsidRDefault="000303B8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Stände- vs. Klassengesellschaft:</w:t>
      </w:r>
      <w:r>
        <w:rPr>
          <w:sz w:val="22"/>
          <w:szCs w:val="22"/>
        </w:rPr>
        <w:tab/>
        <w:t>Text</w:t>
      </w:r>
    </w:p>
    <w:p w14:paraId="1B9210B0" w14:textId="77777777" w:rsidR="00A3340C" w:rsidRDefault="00B75339" w:rsidP="00D04530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>Führte die industrielle Revolution zu eine</w:t>
      </w:r>
      <w:r w:rsidR="00A3340C">
        <w:rPr>
          <w:sz w:val="22"/>
          <w:szCs w:val="22"/>
        </w:rPr>
        <w:t>r Änderung des gesellschaftlichen Wohlstandes?</w:t>
      </w:r>
    </w:p>
    <w:p w14:paraId="2D1CD94E" w14:textId="7C8C4804" w:rsidR="003C3738" w:rsidRDefault="00A3340C" w:rsidP="00995F84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</w:r>
      <w:r w:rsidR="00817501">
        <w:rPr>
          <w:sz w:val="22"/>
          <w:szCs w:val="22"/>
        </w:rPr>
        <w:t xml:space="preserve">Langfristig betrachtet führte </w:t>
      </w:r>
      <w:r w:rsidR="00C269B5">
        <w:rPr>
          <w:sz w:val="22"/>
          <w:szCs w:val="22"/>
        </w:rPr>
        <w:t>die industrielle Revolution</w:t>
      </w:r>
      <w:r w:rsidR="00B75339">
        <w:rPr>
          <w:sz w:val="22"/>
          <w:szCs w:val="22"/>
        </w:rPr>
        <w:t xml:space="preserve"> </w:t>
      </w:r>
    </w:p>
    <w:p w14:paraId="08161067" w14:textId="77777777" w:rsidR="00995F84" w:rsidRPr="003C3738" w:rsidRDefault="00995F84" w:rsidP="00995F84">
      <w:pPr>
        <w:ind w:left="2124" w:hanging="2124"/>
        <w:rPr>
          <w:rStyle w:val="Fett"/>
          <w:b w:val="0"/>
          <w:bCs w:val="0"/>
          <w:sz w:val="22"/>
          <w:szCs w:val="22"/>
        </w:rPr>
      </w:pPr>
    </w:p>
    <w:sectPr w:rsidR="00995F84" w:rsidRPr="003C3738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FD2B" w14:textId="77777777" w:rsidR="0011608E" w:rsidRDefault="0011608E" w:rsidP="00F07865">
      <w:pPr>
        <w:spacing w:after="0" w:line="240" w:lineRule="auto"/>
      </w:pPr>
      <w:r>
        <w:separator/>
      </w:r>
    </w:p>
  </w:endnote>
  <w:endnote w:type="continuationSeparator" w:id="0">
    <w:p w14:paraId="5BEBD8C5" w14:textId="77777777" w:rsidR="0011608E" w:rsidRDefault="0011608E" w:rsidP="00F07865">
      <w:pPr>
        <w:spacing w:after="0" w:line="240" w:lineRule="auto"/>
      </w:pPr>
      <w:r>
        <w:continuationSeparator/>
      </w:r>
    </w:p>
  </w:endnote>
  <w:endnote w:type="continuationNotice" w:id="1">
    <w:p w14:paraId="366AA084" w14:textId="77777777" w:rsidR="0011608E" w:rsidRDefault="001160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888048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522CE0A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1DAF7" w14:textId="77777777" w:rsidR="0011608E" w:rsidRDefault="0011608E" w:rsidP="00F07865">
      <w:pPr>
        <w:spacing w:after="0" w:line="240" w:lineRule="auto"/>
      </w:pPr>
      <w:r>
        <w:separator/>
      </w:r>
    </w:p>
  </w:footnote>
  <w:footnote w:type="continuationSeparator" w:id="0">
    <w:p w14:paraId="0D2F98F8" w14:textId="77777777" w:rsidR="0011608E" w:rsidRDefault="0011608E" w:rsidP="00F07865">
      <w:pPr>
        <w:spacing w:after="0" w:line="240" w:lineRule="auto"/>
      </w:pPr>
      <w:r>
        <w:continuationSeparator/>
      </w:r>
    </w:p>
  </w:footnote>
  <w:footnote w:type="continuationNotice" w:id="1">
    <w:p w14:paraId="4ABAFBA8" w14:textId="77777777" w:rsidR="0011608E" w:rsidRDefault="0011608E">
      <w:pPr>
        <w:spacing w:after="0" w:line="240" w:lineRule="auto"/>
      </w:pPr>
    </w:p>
  </w:footnote>
  <w:footnote w:id="2">
    <w:p w14:paraId="02DE4F29" w14:textId="5BDF4F49" w:rsidR="00657D96" w:rsidRDefault="00826680">
      <w:pPr>
        <w:pStyle w:val="Funotentext"/>
      </w:pPr>
      <w:r>
        <w:rPr>
          <w:rStyle w:val="Funotenzeichen"/>
        </w:rPr>
        <w:footnoteRef/>
      </w:r>
      <w:r>
        <w:t xml:space="preserve"> Sektoren: primär: Landwirtschaft; sekundär: </w:t>
      </w:r>
      <w:r w:rsidR="00657D96">
        <w:t>Industrie; tertiär: Dienstleistungen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4FF3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0AB1"/>
    <w:multiLevelType w:val="hybridMultilevel"/>
    <w:tmpl w:val="792E7E52"/>
    <w:lvl w:ilvl="0" w:tplc="F0A6AB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FC7"/>
    <w:multiLevelType w:val="hybridMultilevel"/>
    <w:tmpl w:val="B8345A34"/>
    <w:lvl w:ilvl="0" w:tplc="EB6E9B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581C"/>
    <w:multiLevelType w:val="hybridMultilevel"/>
    <w:tmpl w:val="A0EE7132"/>
    <w:lvl w:ilvl="0" w:tplc="A5C8689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4CD4"/>
    <w:multiLevelType w:val="hybridMultilevel"/>
    <w:tmpl w:val="00C60414"/>
    <w:lvl w:ilvl="0" w:tplc="310C1A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092E"/>
    <w:multiLevelType w:val="hybridMultilevel"/>
    <w:tmpl w:val="EC921A7C"/>
    <w:lvl w:ilvl="0" w:tplc="03A64B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84596"/>
    <w:multiLevelType w:val="hybridMultilevel"/>
    <w:tmpl w:val="A508CD54"/>
    <w:lvl w:ilvl="0" w:tplc="B78C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A79A6"/>
    <w:multiLevelType w:val="hybridMultilevel"/>
    <w:tmpl w:val="D4EE650A"/>
    <w:lvl w:ilvl="0" w:tplc="4B705F5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5A2C25FA"/>
    <w:multiLevelType w:val="hybridMultilevel"/>
    <w:tmpl w:val="1CF2F9F8"/>
    <w:lvl w:ilvl="0" w:tplc="9C7CC0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41849">
    <w:abstractNumId w:val="2"/>
  </w:num>
  <w:num w:numId="2" w16cid:durableId="1210343992">
    <w:abstractNumId w:val="7"/>
  </w:num>
  <w:num w:numId="3" w16cid:durableId="1678387493">
    <w:abstractNumId w:val="6"/>
  </w:num>
  <w:num w:numId="4" w16cid:durableId="950817340">
    <w:abstractNumId w:val="3"/>
  </w:num>
  <w:num w:numId="5" w16cid:durableId="1945068927">
    <w:abstractNumId w:val="0"/>
  </w:num>
  <w:num w:numId="6" w16cid:durableId="379666645">
    <w:abstractNumId w:val="1"/>
  </w:num>
  <w:num w:numId="7" w16cid:durableId="1523517610">
    <w:abstractNumId w:val="4"/>
  </w:num>
  <w:num w:numId="8" w16cid:durableId="1956398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4B"/>
    <w:rsid w:val="000303B8"/>
    <w:rsid w:val="000370CA"/>
    <w:rsid w:val="00044057"/>
    <w:rsid w:val="000512F8"/>
    <w:rsid w:val="000572B1"/>
    <w:rsid w:val="00060DC9"/>
    <w:rsid w:val="0009504D"/>
    <w:rsid w:val="000A5F31"/>
    <w:rsid w:val="000D5DBE"/>
    <w:rsid w:val="000E6F07"/>
    <w:rsid w:val="001055B7"/>
    <w:rsid w:val="0011608E"/>
    <w:rsid w:val="00142CAC"/>
    <w:rsid w:val="00180924"/>
    <w:rsid w:val="001F10D9"/>
    <w:rsid w:val="001F3CD5"/>
    <w:rsid w:val="0025084E"/>
    <w:rsid w:val="00251B09"/>
    <w:rsid w:val="002677E8"/>
    <w:rsid w:val="0029003B"/>
    <w:rsid w:val="002A77F1"/>
    <w:rsid w:val="002E2389"/>
    <w:rsid w:val="003A2987"/>
    <w:rsid w:val="003C3738"/>
    <w:rsid w:val="0044790B"/>
    <w:rsid w:val="00483F6E"/>
    <w:rsid w:val="004A73B5"/>
    <w:rsid w:val="004B4ECD"/>
    <w:rsid w:val="004C3D79"/>
    <w:rsid w:val="005065B9"/>
    <w:rsid w:val="005303CD"/>
    <w:rsid w:val="00562270"/>
    <w:rsid w:val="00567711"/>
    <w:rsid w:val="005C2DD1"/>
    <w:rsid w:val="005C57C2"/>
    <w:rsid w:val="005D2A56"/>
    <w:rsid w:val="005F3B6A"/>
    <w:rsid w:val="005F4B56"/>
    <w:rsid w:val="005F726B"/>
    <w:rsid w:val="00612D59"/>
    <w:rsid w:val="00657D96"/>
    <w:rsid w:val="00660A50"/>
    <w:rsid w:val="0066734C"/>
    <w:rsid w:val="0068247C"/>
    <w:rsid w:val="006A1C7A"/>
    <w:rsid w:val="006A663A"/>
    <w:rsid w:val="006B2789"/>
    <w:rsid w:val="006C3FB1"/>
    <w:rsid w:val="006E6C88"/>
    <w:rsid w:val="00701423"/>
    <w:rsid w:val="00706A1B"/>
    <w:rsid w:val="007335D8"/>
    <w:rsid w:val="00752FE6"/>
    <w:rsid w:val="00763CB0"/>
    <w:rsid w:val="007806DC"/>
    <w:rsid w:val="007D47C8"/>
    <w:rsid w:val="00817501"/>
    <w:rsid w:val="00826680"/>
    <w:rsid w:val="00836AF1"/>
    <w:rsid w:val="008A2381"/>
    <w:rsid w:val="008B4F1F"/>
    <w:rsid w:val="008F061E"/>
    <w:rsid w:val="00902FFA"/>
    <w:rsid w:val="0092329F"/>
    <w:rsid w:val="009315DE"/>
    <w:rsid w:val="00936056"/>
    <w:rsid w:val="00960C50"/>
    <w:rsid w:val="00965DF5"/>
    <w:rsid w:val="00995F84"/>
    <w:rsid w:val="009A7548"/>
    <w:rsid w:val="009E42B1"/>
    <w:rsid w:val="00A3340C"/>
    <w:rsid w:val="00A62CB0"/>
    <w:rsid w:val="00A739DA"/>
    <w:rsid w:val="00AA4B1A"/>
    <w:rsid w:val="00AD49AA"/>
    <w:rsid w:val="00AF4F1F"/>
    <w:rsid w:val="00B23D22"/>
    <w:rsid w:val="00B51DC9"/>
    <w:rsid w:val="00B72471"/>
    <w:rsid w:val="00B75339"/>
    <w:rsid w:val="00BA19B2"/>
    <w:rsid w:val="00BC4C18"/>
    <w:rsid w:val="00BD3154"/>
    <w:rsid w:val="00BE3D02"/>
    <w:rsid w:val="00C02417"/>
    <w:rsid w:val="00C047A3"/>
    <w:rsid w:val="00C206EB"/>
    <w:rsid w:val="00C23DD0"/>
    <w:rsid w:val="00C25730"/>
    <w:rsid w:val="00C269B5"/>
    <w:rsid w:val="00C640FE"/>
    <w:rsid w:val="00C96D25"/>
    <w:rsid w:val="00C9749D"/>
    <w:rsid w:val="00CB46C5"/>
    <w:rsid w:val="00CD330E"/>
    <w:rsid w:val="00D04530"/>
    <w:rsid w:val="00D0505D"/>
    <w:rsid w:val="00D468D4"/>
    <w:rsid w:val="00D87A4B"/>
    <w:rsid w:val="00DC6988"/>
    <w:rsid w:val="00E21F2B"/>
    <w:rsid w:val="00E23889"/>
    <w:rsid w:val="00E302D9"/>
    <w:rsid w:val="00E44441"/>
    <w:rsid w:val="00E603CB"/>
    <w:rsid w:val="00E80853"/>
    <w:rsid w:val="00EC4872"/>
    <w:rsid w:val="00EC7A87"/>
    <w:rsid w:val="00EE0F4B"/>
    <w:rsid w:val="00EF7E41"/>
    <w:rsid w:val="00F07865"/>
    <w:rsid w:val="00F268A1"/>
    <w:rsid w:val="00F54E04"/>
    <w:rsid w:val="00F678D4"/>
    <w:rsid w:val="00F679AD"/>
    <w:rsid w:val="00FB0CB3"/>
    <w:rsid w:val="00FC78BB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7ECA"/>
  <w15:chartTrackingRefBased/>
  <w15:docId w15:val="{A62B0F25-8E7E-4EE1-AEC1-BC214AB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EE0F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68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668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6680"/>
    <w:rPr>
      <w:vertAlign w:val="superscript"/>
    </w:rPr>
  </w:style>
  <w:style w:type="paragraph" w:styleId="berarbeitung">
    <w:name w:val="Revision"/>
    <w:hidden/>
    <w:uiPriority w:val="99"/>
    <w:semiHidden/>
    <w:rsid w:val="006B2789"/>
    <w:pPr>
      <w:spacing w:after="0" w:line="240" w:lineRule="auto"/>
      <w:jc w:val="left"/>
    </w:pPr>
  </w:style>
  <w:style w:type="character" w:styleId="Fett">
    <w:name w:val="Strong"/>
    <w:basedOn w:val="Absatz-Standardschriftart"/>
    <w:uiPriority w:val="22"/>
    <w:qFormat/>
    <w:rsid w:val="003C3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476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 FBig</cp:lastModifiedBy>
  <cp:revision>103</cp:revision>
  <dcterms:created xsi:type="dcterms:W3CDTF">2024-09-11T06:49:00Z</dcterms:created>
  <dcterms:modified xsi:type="dcterms:W3CDTF">2024-12-04T06:51:00Z</dcterms:modified>
</cp:coreProperties>
</file>