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FC24C" w14:textId="16669C3E" w:rsidR="00A62CB0" w:rsidRDefault="00040A7F" w:rsidP="00CD330E">
      <w:pPr>
        <w:jc w:val="center"/>
      </w:pPr>
      <w:r>
        <w:t>Mittelalter</w:t>
      </w:r>
    </w:p>
    <w:p w14:paraId="3530C7A5" w14:textId="4EC0A4EB" w:rsidR="00BD09FF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4648137" w:history="1">
        <w:r w:rsidR="00BD09FF" w:rsidRPr="00423708">
          <w:rPr>
            <w:rStyle w:val="Hyperlink"/>
            <w:noProof/>
          </w:rPr>
          <w:t>Der Choral ---</w:t>
        </w:r>
        <w:r w:rsidR="00BD09FF">
          <w:rPr>
            <w:noProof/>
            <w:webHidden/>
          </w:rPr>
          <w:tab/>
        </w:r>
        <w:r w:rsidR="00BD09FF">
          <w:rPr>
            <w:noProof/>
            <w:webHidden/>
          </w:rPr>
          <w:fldChar w:fldCharType="begin"/>
        </w:r>
        <w:r w:rsidR="00BD09FF">
          <w:rPr>
            <w:noProof/>
            <w:webHidden/>
          </w:rPr>
          <w:instrText xml:space="preserve"> PAGEREF _Toc184648137 \h </w:instrText>
        </w:r>
        <w:r w:rsidR="00BD09FF">
          <w:rPr>
            <w:noProof/>
            <w:webHidden/>
          </w:rPr>
        </w:r>
        <w:r w:rsidR="00BD09FF">
          <w:rPr>
            <w:noProof/>
            <w:webHidden/>
          </w:rPr>
          <w:fldChar w:fldCharType="separate"/>
        </w:r>
        <w:r w:rsidR="00BD09FF">
          <w:rPr>
            <w:noProof/>
            <w:webHidden/>
          </w:rPr>
          <w:t>1</w:t>
        </w:r>
        <w:r w:rsidR="00BD09FF">
          <w:rPr>
            <w:noProof/>
            <w:webHidden/>
          </w:rPr>
          <w:fldChar w:fldCharType="end"/>
        </w:r>
      </w:hyperlink>
    </w:p>
    <w:p w14:paraId="2BC642F6" w14:textId="2B67E47A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5C09AD84" w14:textId="71A71BFF" w:rsidR="00547EA2" w:rsidRPr="002F666B" w:rsidRDefault="00540510" w:rsidP="002F666B">
      <w:pPr>
        <w:pStyle w:val="berschrift1"/>
        <w:rPr>
          <w:sz w:val="22"/>
          <w:szCs w:val="22"/>
        </w:rPr>
      </w:pPr>
      <w:bookmarkStart w:id="0" w:name="_Toc184648137"/>
      <w:r>
        <w:t>Der Choral</w:t>
      </w:r>
      <w:r w:rsidR="00CD330E">
        <w:t xml:space="preserve"> ---</w:t>
      </w:r>
      <w:bookmarkEnd w:id="0"/>
    </w:p>
    <w:p w14:paraId="7EF3DEF6" w14:textId="1648E6AF" w:rsidR="002F666B" w:rsidRDefault="002F666B" w:rsidP="002F666B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Begriffserklärungen</w:t>
      </w:r>
    </w:p>
    <w:p w14:paraId="2C59DD27" w14:textId="7530856C" w:rsidR="002F666B" w:rsidRDefault="002F666B" w:rsidP="002F666B"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4. Jh.</w:t>
      </w:r>
    </w:p>
    <w:p w14:paraId="3A25A859" w14:textId="63471E17" w:rsidR="00052FF2" w:rsidRDefault="00A96589" w:rsidP="00052FF2">
      <w:pPr>
        <w:pStyle w:val="Listenabsatz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Römisch-Katholisch</w:t>
      </w:r>
    </w:p>
    <w:p w14:paraId="5AB31228" w14:textId="570918E9" w:rsidR="002F666B" w:rsidRDefault="009C5B5C" w:rsidP="002F666B"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16. Jh.</w:t>
      </w:r>
    </w:p>
    <w:p w14:paraId="01E245F1" w14:textId="15B21ABD" w:rsidR="00A96589" w:rsidRDefault="00A96589" w:rsidP="00A96589">
      <w:pPr>
        <w:pStyle w:val="Listenabsatz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Protestantisch</w:t>
      </w:r>
    </w:p>
    <w:p w14:paraId="2E96C4B7" w14:textId="2B83366D" w:rsidR="00A96589" w:rsidRDefault="00A96589" w:rsidP="00A96589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Gregorianische Choräle</w:t>
      </w:r>
    </w:p>
    <w:p w14:paraId="19BAF436" w14:textId="216A4EC4" w:rsidR="00A96589" w:rsidRDefault="004D4BEC" w:rsidP="00A96589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Im Auftrag von Papst Gregor niedergeschrieben</w:t>
      </w:r>
    </w:p>
    <w:p w14:paraId="3B265283" w14:textId="77777777" w:rsidR="008B57D6" w:rsidRPr="008B57D6" w:rsidRDefault="008B57D6" w:rsidP="008B57D6">
      <w:pPr>
        <w:pStyle w:val="Listenabsatz"/>
        <w:numPr>
          <w:ilvl w:val="1"/>
          <w:numId w:val="3"/>
        </w:numPr>
        <w:rPr>
          <w:sz w:val="22"/>
          <w:szCs w:val="22"/>
        </w:rPr>
      </w:pPr>
      <w:r w:rsidRPr="008B57D6">
        <w:rPr>
          <w:sz w:val="22"/>
          <w:szCs w:val="22"/>
        </w:rPr>
        <w:t>Gregorianischer Gesang, auch bekannt als Gregorianik, ist ein einstimmiger liturgischer Gesang der römisch-katholischen Kirche, der seinen Ursprung im Mittelalter hat. Hier sind einige Hauptmerkmale:</w:t>
      </w:r>
    </w:p>
    <w:p w14:paraId="48384D5F" w14:textId="77777777" w:rsidR="008B57D6" w:rsidRPr="008B57D6" w:rsidRDefault="008B57D6" w:rsidP="008B57D6">
      <w:pPr>
        <w:pStyle w:val="Listenabsatz"/>
        <w:numPr>
          <w:ilvl w:val="1"/>
          <w:numId w:val="3"/>
        </w:numPr>
        <w:rPr>
          <w:sz w:val="22"/>
          <w:szCs w:val="22"/>
        </w:rPr>
      </w:pPr>
      <w:r w:rsidRPr="008B57D6">
        <w:rPr>
          <w:b/>
          <w:bCs/>
          <w:sz w:val="22"/>
          <w:szCs w:val="22"/>
        </w:rPr>
        <w:t>Monophonie</w:t>
      </w:r>
      <w:r w:rsidRPr="008B57D6">
        <w:rPr>
          <w:sz w:val="22"/>
          <w:szCs w:val="22"/>
        </w:rPr>
        <w:t>: Gregorianischer Gesang ist einstimmig, was bedeutet, dass alle Sänger die gleiche Melodie singen.</w:t>
      </w:r>
    </w:p>
    <w:p w14:paraId="32FD10ED" w14:textId="77777777" w:rsidR="008B57D6" w:rsidRPr="008B57D6" w:rsidRDefault="008B57D6" w:rsidP="008B57D6">
      <w:pPr>
        <w:pStyle w:val="Listenabsatz"/>
        <w:numPr>
          <w:ilvl w:val="1"/>
          <w:numId w:val="3"/>
        </w:numPr>
        <w:rPr>
          <w:sz w:val="22"/>
          <w:szCs w:val="22"/>
        </w:rPr>
      </w:pPr>
      <w:r w:rsidRPr="008B57D6">
        <w:rPr>
          <w:b/>
          <w:bCs/>
          <w:sz w:val="22"/>
          <w:szCs w:val="22"/>
        </w:rPr>
        <w:t>Lateinische Texte</w:t>
      </w:r>
      <w:r w:rsidRPr="008B57D6">
        <w:rPr>
          <w:sz w:val="22"/>
          <w:szCs w:val="22"/>
        </w:rPr>
        <w:t>: Die Gesänge sind in der Regel auf Latein und basieren auf biblischen Texten.</w:t>
      </w:r>
    </w:p>
    <w:p w14:paraId="317F1EA7" w14:textId="77777777" w:rsidR="008B57D6" w:rsidRPr="008B57D6" w:rsidRDefault="008B57D6" w:rsidP="008B57D6">
      <w:pPr>
        <w:pStyle w:val="Listenabsatz"/>
        <w:numPr>
          <w:ilvl w:val="1"/>
          <w:numId w:val="3"/>
        </w:numPr>
        <w:rPr>
          <w:sz w:val="22"/>
          <w:szCs w:val="22"/>
        </w:rPr>
      </w:pPr>
      <w:r w:rsidRPr="008B57D6">
        <w:rPr>
          <w:b/>
          <w:bCs/>
          <w:sz w:val="22"/>
          <w:szCs w:val="22"/>
        </w:rPr>
        <w:t>Freier Rhythmus</w:t>
      </w:r>
      <w:r w:rsidRPr="008B57D6">
        <w:rPr>
          <w:sz w:val="22"/>
          <w:szCs w:val="22"/>
        </w:rPr>
        <w:t>: Im Gegensatz zu vielen modernen Musikstilen haben gregorianische Gesänge keinen festen Takt oder Rhythmus. Die Melodie folgt den natürlichen Betonungen des Textes.</w:t>
      </w:r>
    </w:p>
    <w:p w14:paraId="74C7BC3D" w14:textId="77777777" w:rsidR="008B57D6" w:rsidRPr="008B57D6" w:rsidRDefault="008B57D6" w:rsidP="008B57D6">
      <w:pPr>
        <w:pStyle w:val="Listenabsatz"/>
        <w:numPr>
          <w:ilvl w:val="1"/>
          <w:numId w:val="3"/>
        </w:numPr>
        <w:rPr>
          <w:sz w:val="22"/>
          <w:szCs w:val="22"/>
        </w:rPr>
      </w:pPr>
      <w:r w:rsidRPr="008B57D6">
        <w:rPr>
          <w:b/>
          <w:bCs/>
          <w:sz w:val="22"/>
          <w:szCs w:val="22"/>
        </w:rPr>
        <w:t>Akapella</w:t>
      </w:r>
      <w:r w:rsidRPr="008B57D6">
        <w:rPr>
          <w:sz w:val="22"/>
          <w:szCs w:val="22"/>
        </w:rPr>
        <w:t>: Gregorianischer Gesang wird normalerweise ohne Instrumentalbegleitung vorgetragen.</w:t>
      </w:r>
    </w:p>
    <w:p w14:paraId="2D8D6C9E" w14:textId="77777777" w:rsidR="008B57D6" w:rsidRPr="008B57D6" w:rsidRDefault="008B57D6" w:rsidP="008B57D6">
      <w:pPr>
        <w:pStyle w:val="Listenabsatz"/>
        <w:numPr>
          <w:ilvl w:val="1"/>
          <w:numId w:val="3"/>
        </w:numPr>
        <w:rPr>
          <w:sz w:val="22"/>
          <w:szCs w:val="22"/>
        </w:rPr>
      </w:pPr>
      <w:r w:rsidRPr="008B57D6">
        <w:rPr>
          <w:b/>
          <w:bCs/>
          <w:sz w:val="22"/>
          <w:szCs w:val="22"/>
        </w:rPr>
        <w:t>Modalität</w:t>
      </w:r>
      <w:r w:rsidRPr="008B57D6">
        <w:rPr>
          <w:sz w:val="22"/>
          <w:szCs w:val="22"/>
        </w:rPr>
        <w:t>: Die Melodien basieren auf den Kirchentonarten, die sich von den heutigen Dur- und Moll-Tonleitern unterscheiden.</w:t>
      </w:r>
    </w:p>
    <w:p w14:paraId="257B869B" w14:textId="0004029C" w:rsidR="003265F5" w:rsidRDefault="00115319" w:rsidP="008B57D6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Verteilung der Publikationen der Gregorianischen Choräle durch K. D. Große</w:t>
      </w:r>
    </w:p>
    <w:p w14:paraId="058AAAB9" w14:textId="6EE4ED54" w:rsidR="002C6DF7" w:rsidRPr="008B57D6" w:rsidRDefault="00C65C34" w:rsidP="008B57D6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Papst Gregor gibt vor, </w:t>
      </w:r>
      <w:r w:rsidR="00190476">
        <w:rPr>
          <w:sz w:val="22"/>
          <w:szCs w:val="22"/>
        </w:rPr>
        <w:t>die Choräle über den Heiligen Geist direkt von Gott zu erhalten</w:t>
      </w:r>
    </w:p>
    <w:sectPr w:rsidR="002C6DF7" w:rsidRPr="008B57D6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1B548" w14:textId="77777777" w:rsidR="00040A7F" w:rsidRDefault="00040A7F" w:rsidP="00F07865">
      <w:pPr>
        <w:spacing w:after="0" w:line="240" w:lineRule="auto"/>
      </w:pPr>
      <w:r>
        <w:separator/>
      </w:r>
    </w:p>
  </w:endnote>
  <w:endnote w:type="continuationSeparator" w:id="0">
    <w:p w14:paraId="6184FEDA" w14:textId="77777777" w:rsidR="00040A7F" w:rsidRDefault="00040A7F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70F7925E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64B71F73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08A86" w14:textId="77777777" w:rsidR="00040A7F" w:rsidRDefault="00040A7F" w:rsidP="00F07865">
      <w:pPr>
        <w:spacing w:after="0" w:line="240" w:lineRule="auto"/>
      </w:pPr>
      <w:r>
        <w:separator/>
      </w:r>
    </w:p>
  </w:footnote>
  <w:footnote w:type="continuationSeparator" w:id="0">
    <w:p w14:paraId="1B3B8DCF" w14:textId="77777777" w:rsidR="00040A7F" w:rsidRDefault="00040A7F" w:rsidP="00F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0B214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C2AA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CDA4FEC"/>
    <w:multiLevelType w:val="hybridMultilevel"/>
    <w:tmpl w:val="5BF085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27B2B"/>
    <w:multiLevelType w:val="hybridMultilevel"/>
    <w:tmpl w:val="1842038C"/>
    <w:lvl w:ilvl="0" w:tplc="F872B8F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484BAA"/>
    <w:multiLevelType w:val="multilevel"/>
    <w:tmpl w:val="1ABC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910D3"/>
    <w:multiLevelType w:val="hybridMultilevel"/>
    <w:tmpl w:val="768A2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452316">
    <w:abstractNumId w:val="4"/>
  </w:num>
  <w:num w:numId="2" w16cid:durableId="280887858">
    <w:abstractNumId w:val="0"/>
  </w:num>
  <w:num w:numId="3" w16cid:durableId="2001273673">
    <w:abstractNumId w:val="1"/>
  </w:num>
  <w:num w:numId="4" w16cid:durableId="1739283935">
    <w:abstractNumId w:val="2"/>
  </w:num>
  <w:num w:numId="5" w16cid:durableId="1317956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7F"/>
    <w:rsid w:val="00040A7F"/>
    <w:rsid w:val="00052FF2"/>
    <w:rsid w:val="00115319"/>
    <w:rsid w:val="00190476"/>
    <w:rsid w:val="00260E45"/>
    <w:rsid w:val="002C6DF7"/>
    <w:rsid w:val="002F666B"/>
    <w:rsid w:val="003265F5"/>
    <w:rsid w:val="003A2987"/>
    <w:rsid w:val="003F3673"/>
    <w:rsid w:val="004A73B5"/>
    <w:rsid w:val="004B4ECD"/>
    <w:rsid w:val="004D4BEC"/>
    <w:rsid w:val="00540510"/>
    <w:rsid w:val="00547EA2"/>
    <w:rsid w:val="007D47C8"/>
    <w:rsid w:val="008B57D6"/>
    <w:rsid w:val="00902FFA"/>
    <w:rsid w:val="009A7548"/>
    <w:rsid w:val="009C5B5C"/>
    <w:rsid w:val="00A62CB0"/>
    <w:rsid w:val="00A96589"/>
    <w:rsid w:val="00BD09FF"/>
    <w:rsid w:val="00C640FE"/>
    <w:rsid w:val="00C65C34"/>
    <w:rsid w:val="00CD330E"/>
    <w:rsid w:val="00F0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25F3"/>
  <w15:chartTrackingRefBased/>
  <w15:docId w15:val="{1D6E4A76-5D8F-4CC9-AAD1-29F6FEE6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547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169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FBig</dc:creator>
  <cp:keywords/>
  <dc:description/>
  <cp:lastModifiedBy>Carl FBig</cp:lastModifiedBy>
  <cp:revision>16</cp:revision>
  <dcterms:created xsi:type="dcterms:W3CDTF">2024-12-09T13:40:00Z</dcterms:created>
  <dcterms:modified xsi:type="dcterms:W3CDTF">2024-12-09T14:21:00Z</dcterms:modified>
</cp:coreProperties>
</file>