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CD9E3C" w14:textId="7423398C" w:rsidR="005F06C5" w:rsidRPr="005F06C5" w:rsidRDefault="005F06C5" w:rsidP="00E56A25">
      <w:pPr>
        <w:suppressLineNumbers/>
        <w:rPr>
          <w:sz w:val="22"/>
          <w:szCs w:val="22"/>
        </w:rPr>
      </w:pPr>
      <w:r w:rsidRPr="005F06C5">
        <w:rPr>
          <w:b/>
          <w:bCs/>
          <w:sz w:val="22"/>
          <w:szCs w:val="22"/>
        </w:rPr>
        <w:t>Code</w:t>
      </w:r>
      <w:r w:rsidRPr="005F06C5">
        <w:rPr>
          <w:sz w:val="22"/>
          <w:szCs w:val="22"/>
        </w:rPr>
        <w:t>:</w:t>
      </w:r>
      <w:r w:rsidR="00021C11">
        <w:rPr>
          <w:sz w:val="22"/>
          <w:szCs w:val="22"/>
        </w:rPr>
        <w:t xml:space="preserve"> ---</w:t>
      </w:r>
    </w:p>
    <w:p w14:paraId="2B3C4D4C" w14:textId="77777777" w:rsidR="005F06C5" w:rsidRPr="005F06C5" w:rsidRDefault="005F06C5" w:rsidP="00E56A25">
      <w:pPr>
        <w:suppressLineNumbers/>
        <w:rPr>
          <w:sz w:val="22"/>
          <w:szCs w:val="22"/>
        </w:rPr>
      </w:pPr>
      <w:r w:rsidRPr="005F06C5">
        <w:rPr>
          <w:b/>
          <w:sz w:val="22"/>
          <w:szCs w:val="22"/>
        </w:rPr>
        <w:t>Komitee</w:t>
      </w:r>
      <w:r w:rsidRPr="005F06C5">
        <w:rPr>
          <w:sz w:val="22"/>
          <w:szCs w:val="22"/>
        </w:rPr>
        <w:t xml:space="preserve">: Sicherheitsrat </w:t>
      </w:r>
    </w:p>
    <w:p w14:paraId="436E2CDC" w14:textId="77777777" w:rsidR="005F06C5" w:rsidRPr="005F06C5" w:rsidRDefault="005F06C5" w:rsidP="00E56A25">
      <w:pPr>
        <w:suppressLineNumbers/>
        <w:rPr>
          <w:sz w:val="22"/>
          <w:szCs w:val="22"/>
        </w:rPr>
      </w:pPr>
      <w:r w:rsidRPr="005F06C5">
        <w:rPr>
          <w:b/>
          <w:sz w:val="22"/>
          <w:szCs w:val="22"/>
        </w:rPr>
        <w:t>Thema</w:t>
      </w:r>
      <w:r w:rsidRPr="005F06C5">
        <w:rPr>
          <w:sz w:val="22"/>
          <w:szCs w:val="22"/>
        </w:rPr>
        <w:t xml:space="preserve">: Die Situation im Sudan und Südsudan </w:t>
      </w:r>
    </w:p>
    <w:p w14:paraId="74BBBC00" w14:textId="77777777" w:rsidR="005F06C5" w:rsidRPr="005F06C5" w:rsidRDefault="005F06C5" w:rsidP="00E56A25">
      <w:pPr>
        <w:suppressLineNumbers/>
        <w:rPr>
          <w:sz w:val="22"/>
          <w:szCs w:val="22"/>
        </w:rPr>
      </w:pPr>
      <w:r w:rsidRPr="005F06C5">
        <w:rPr>
          <w:b/>
          <w:sz w:val="22"/>
          <w:szCs w:val="22"/>
        </w:rPr>
        <w:t>Sponsoren</w:t>
      </w:r>
      <w:r w:rsidRPr="005F06C5">
        <w:rPr>
          <w:sz w:val="22"/>
          <w:szCs w:val="22"/>
        </w:rPr>
        <w:t>: Schweizerische Eidgenossenschaft, Kooperative Republik Guyana</w:t>
      </w:r>
    </w:p>
    <w:p w14:paraId="3FD4AD76" w14:textId="77777777" w:rsidR="00B82BA4" w:rsidRPr="005F06C5" w:rsidRDefault="00B82BA4" w:rsidP="00E56A25">
      <w:pPr>
        <w:suppressLineNumbers/>
        <w:rPr>
          <w:sz w:val="22"/>
          <w:szCs w:val="22"/>
        </w:rPr>
      </w:pPr>
    </w:p>
    <w:p w14:paraId="31B25B44" w14:textId="4FF33212" w:rsidR="007B3A0F" w:rsidRDefault="007B3A0F" w:rsidP="007B3A0F">
      <w:pPr>
        <w:rPr>
          <w:sz w:val="22"/>
          <w:szCs w:val="22"/>
        </w:rPr>
      </w:pPr>
      <w:r w:rsidRPr="00250E45">
        <w:rPr>
          <w:i/>
          <w:sz w:val="22"/>
          <w:szCs w:val="22"/>
        </w:rPr>
        <w:t>Der Sicherheitsrat</w:t>
      </w:r>
      <w:r>
        <w:rPr>
          <w:sz w:val="22"/>
          <w:szCs w:val="22"/>
        </w:rPr>
        <w:t>,</w:t>
      </w:r>
    </w:p>
    <w:p w14:paraId="22641F17" w14:textId="7E289D74" w:rsidR="007B3A0F" w:rsidRDefault="007B3A0F" w:rsidP="007B3A0F">
      <w:pPr>
        <w:ind w:left="170" w:hanging="170"/>
        <w:rPr>
          <w:sz w:val="22"/>
          <w:szCs w:val="22"/>
        </w:rPr>
      </w:pPr>
      <w:r w:rsidRPr="00250E45">
        <w:rPr>
          <w:i/>
          <w:sz w:val="22"/>
          <w:szCs w:val="22"/>
        </w:rPr>
        <w:t>Erkennt an, dass</w:t>
      </w:r>
      <w:r>
        <w:rPr>
          <w:sz w:val="22"/>
          <w:szCs w:val="22"/>
        </w:rPr>
        <w:t xml:space="preserve"> in Anbetracht der zahlreichend stattgefundenen Menschenrechtsverletzungen in der Konfliktsituation im Sudan, bzw. im Südsudan, Intervention in Form von Ahndung und Bestrafung vonnöten ist</w:t>
      </w:r>
      <w:r w:rsidR="00105CC0">
        <w:rPr>
          <w:sz w:val="22"/>
          <w:szCs w:val="22"/>
        </w:rPr>
        <w:t>,</w:t>
      </w:r>
    </w:p>
    <w:p w14:paraId="70F9F3A0" w14:textId="77777777" w:rsidR="00671A8F" w:rsidRDefault="009B2049" w:rsidP="00671A8F">
      <w:pPr>
        <w:ind w:left="170" w:hanging="170"/>
        <w:rPr>
          <w:sz w:val="22"/>
          <w:szCs w:val="22"/>
        </w:rPr>
      </w:pPr>
      <w:r w:rsidRPr="00250E45">
        <w:rPr>
          <w:i/>
          <w:sz w:val="22"/>
          <w:szCs w:val="22"/>
        </w:rPr>
        <w:t>In voller Erkennt</w:t>
      </w:r>
      <w:r w:rsidR="00E37AD0" w:rsidRPr="00250E45">
        <w:rPr>
          <w:i/>
          <w:sz w:val="22"/>
          <w:szCs w:val="22"/>
        </w:rPr>
        <w:t>nis</w:t>
      </w:r>
      <w:r w:rsidR="00E37AD0">
        <w:rPr>
          <w:sz w:val="22"/>
          <w:szCs w:val="22"/>
        </w:rPr>
        <w:t xml:space="preserve"> der </w:t>
      </w:r>
      <w:r w:rsidR="00E37AD0" w:rsidRPr="00E37AD0">
        <w:rPr>
          <w:sz w:val="22"/>
          <w:szCs w:val="22"/>
        </w:rPr>
        <w:t>bereits beschlossenen Resolutionen mit Blick auf den Sudan und Südsudan, besonders 1591 (2005), 1651 (2005), 1665 (2006), 1672 (2006), 1713 (2006), 1779 (2007), 1841 (2008), 1891 (2009), 1945 (2010), 1982 (2011), 2035 (2012), 2091 (2013), 2138 (2014), 2200 (2015), 2265 (2016), 2340 (2017), 2400 (2018), 2455 (2019), 2508 (2020), 2562 (2021), 2620 (2022), ergänzt durch 2664 (2022), S/RES/2676 (2023), S/RES/2725 (2024) und S/RES/2736 (2024)</w:t>
      </w:r>
      <w:r w:rsidR="00E37AD0">
        <w:rPr>
          <w:sz w:val="22"/>
          <w:szCs w:val="22"/>
        </w:rPr>
        <w:t>,</w:t>
      </w:r>
    </w:p>
    <w:p w14:paraId="76097198" w14:textId="24E49A23" w:rsidR="007B3A0F" w:rsidRDefault="007B3A0F" w:rsidP="00671A8F">
      <w:pPr>
        <w:ind w:left="170" w:hanging="170"/>
        <w:rPr>
          <w:sz w:val="22"/>
          <w:szCs w:val="22"/>
        </w:rPr>
      </w:pPr>
      <w:r w:rsidRPr="00625CAB">
        <w:rPr>
          <w:i/>
          <w:sz w:val="22"/>
          <w:szCs w:val="22"/>
        </w:rPr>
        <w:t>Das Hauptaugenmerk</w:t>
      </w:r>
      <w:r>
        <w:rPr>
          <w:sz w:val="22"/>
          <w:szCs w:val="22"/>
        </w:rPr>
        <w:t xml:space="preserve"> liegt hierbei auf der Ausmachung und Bestrafung der Hauptverantwortlichen von</w:t>
      </w:r>
    </w:p>
    <w:p w14:paraId="4563BB8C" w14:textId="6E4D20D3" w:rsidR="004837B7" w:rsidRPr="00401017" w:rsidRDefault="009F1F0D" w:rsidP="007B3A0F">
      <w:pPr>
        <w:ind w:left="170" w:hanging="170"/>
        <w:rPr>
          <w:sz w:val="22"/>
          <w:szCs w:val="22"/>
        </w:rPr>
      </w:pPr>
      <w:r w:rsidRPr="00625CAB">
        <w:rPr>
          <w:i/>
          <w:sz w:val="22"/>
          <w:szCs w:val="22"/>
        </w:rPr>
        <w:t>In voller Kenntnis</w:t>
      </w:r>
      <w:r w:rsidRPr="009F1F0D">
        <w:rPr>
          <w:sz w:val="22"/>
          <w:szCs w:val="22"/>
        </w:rPr>
        <w:t xml:space="preserve"> aller einschlägigen Entschließungen, Verträge, Konventionen usw., die zur Erläuterung erforderlich sind [kann mehr als ein Absatz sein]</w:t>
      </w:r>
    </w:p>
    <w:p w14:paraId="6357D5EB" w14:textId="5D0B2E37" w:rsidR="007B3A0F" w:rsidRDefault="007B3A0F" w:rsidP="007B3A0F">
      <w:pPr>
        <w:pStyle w:val="Listenabsatz"/>
        <w:numPr>
          <w:ilvl w:val="0"/>
          <w:numId w:val="1"/>
        </w:numPr>
        <w:rPr>
          <w:sz w:val="22"/>
          <w:szCs w:val="22"/>
        </w:rPr>
      </w:pPr>
      <w:r>
        <w:rPr>
          <w:sz w:val="22"/>
          <w:szCs w:val="22"/>
        </w:rPr>
        <w:t>Massentötungen und ethisch motivierte Angriffe in Darfur, insbesondere in El Geneina</w:t>
      </w:r>
      <w:r w:rsidR="00105CC0">
        <w:rPr>
          <w:sz w:val="22"/>
          <w:szCs w:val="22"/>
        </w:rPr>
        <w:t>,</w:t>
      </w:r>
    </w:p>
    <w:p w14:paraId="00295ACF" w14:textId="5421A448" w:rsidR="00D17E22" w:rsidRDefault="00300C85" w:rsidP="00A31432">
      <w:pPr>
        <w:rPr>
          <w:sz w:val="22"/>
          <w:szCs w:val="22"/>
        </w:rPr>
      </w:pPr>
      <w:r w:rsidRPr="00625CAB">
        <w:rPr>
          <w:i/>
          <w:sz w:val="22"/>
          <w:szCs w:val="22"/>
        </w:rPr>
        <w:t>Anerkennen</w:t>
      </w:r>
      <w:r w:rsidRPr="00300C85">
        <w:rPr>
          <w:sz w:val="22"/>
          <w:szCs w:val="22"/>
        </w:rPr>
        <w:t xml:space="preserve"> der Reihenfolge der Klauseln vom Allgemeinen zum Besonderen,</w:t>
      </w:r>
    </w:p>
    <w:p w14:paraId="008B27E4" w14:textId="61BFEFA9" w:rsidR="00072BCB" w:rsidRDefault="00AD126D" w:rsidP="00B623BF">
      <w:pPr>
        <w:pStyle w:val="Listenabsatz"/>
        <w:numPr>
          <w:ilvl w:val="0"/>
          <w:numId w:val="4"/>
        </w:numPr>
        <w:rPr>
          <w:sz w:val="22"/>
          <w:szCs w:val="22"/>
        </w:rPr>
      </w:pPr>
      <w:r w:rsidRPr="00625CAB">
        <w:rPr>
          <w:i/>
          <w:sz w:val="22"/>
          <w:szCs w:val="22"/>
        </w:rPr>
        <w:t>Ist überzeugt</w:t>
      </w:r>
      <w:r w:rsidR="00FE3D00" w:rsidRPr="00AD126D">
        <w:rPr>
          <w:sz w:val="22"/>
          <w:szCs w:val="22"/>
        </w:rPr>
        <w:t>, dass es wichtig ist,</w:t>
      </w:r>
      <w:r w:rsidR="00027D11">
        <w:rPr>
          <w:sz w:val="22"/>
          <w:szCs w:val="22"/>
        </w:rPr>
        <w:t xml:space="preserve"> die Hauptverantwortlichen der Menschenrechtsverletzungen wie in den Präambeln beschrieben</w:t>
      </w:r>
      <w:r w:rsidR="00C157DC">
        <w:rPr>
          <w:sz w:val="22"/>
          <w:szCs w:val="22"/>
        </w:rPr>
        <w:t xml:space="preserve">, </w:t>
      </w:r>
      <w:r w:rsidR="005F26FA">
        <w:rPr>
          <w:sz w:val="22"/>
          <w:szCs w:val="22"/>
        </w:rPr>
        <w:t xml:space="preserve">insofern </w:t>
      </w:r>
      <w:r w:rsidR="00944FCE">
        <w:rPr>
          <w:sz w:val="22"/>
          <w:szCs w:val="22"/>
        </w:rPr>
        <w:t>L</w:t>
      </w:r>
      <w:r w:rsidR="005304C0">
        <w:rPr>
          <w:sz w:val="22"/>
          <w:szCs w:val="22"/>
        </w:rPr>
        <w:t xml:space="preserve">eib und Leben </w:t>
      </w:r>
      <w:r w:rsidR="00004F9B">
        <w:rPr>
          <w:sz w:val="22"/>
          <w:szCs w:val="22"/>
        </w:rPr>
        <w:t>des beteiligten Personals nicht gefährdet ist</w:t>
      </w:r>
      <w:r w:rsidR="00D85DC0">
        <w:rPr>
          <w:sz w:val="22"/>
          <w:szCs w:val="22"/>
        </w:rPr>
        <w:t>,</w:t>
      </w:r>
    </w:p>
    <w:p w14:paraId="018FBCE4" w14:textId="0B09D299" w:rsidR="00B87571" w:rsidRDefault="00C34379" w:rsidP="00B87571">
      <w:pPr>
        <w:pStyle w:val="Listenabsatz"/>
        <w:numPr>
          <w:ilvl w:val="1"/>
          <w:numId w:val="4"/>
        </w:numPr>
        <w:rPr>
          <w:sz w:val="22"/>
          <w:szCs w:val="22"/>
        </w:rPr>
      </w:pPr>
      <w:r>
        <w:rPr>
          <w:sz w:val="22"/>
          <w:szCs w:val="22"/>
        </w:rPr>
        <w:t xml:space="preserve">Mittels </w:t>
      </w:r>
      <w:r w:rsidR="00A82CB2">
        <w:rPr>
          <w:sz w:val="22"/>
          <w:szCs w:val="22"/>
        </w:rPr>
        <w:t xml:space="preserve">einer </w:t>
      </w:r>
      <w:r>
        <w:rPr>
          <w:sz w:val="22"/>
          <w:szCs w:val="22"/>
        </w:rPr>
        <w:t>UN-Investigativ</w:t>
      </w:r>
      <w:r w:rsidR="00A82CB2">
        <w:rPr>
          <w:sz w:val="22"/>
          <w:szCs w:val="22"/>
        </w:rPr>
        <w:t>e</w:t>
      </w:r>
      <w:r>
        <w:rPr>
          <w:sz w:val="22"/>
          <w:szCs w:val="22"/>
        </w:rPr>
        <w:t xml:space="preserve"> ausfindig zu machen</w:t>
      </w:r>
      <w:r w:rsidR="00A03EDC">
        <w:rPr>
          <w:sz w:val="22"/>
          <w:szCs w:val="22"/>
        </w:rPr>
        <w:t xml:space="preserve">, mit Unterstützung der UNMISS </w:t>
      </w:r>
      <w:r w:rsidR="0024532F">
        <w:rPr>
          <w:sz w:val="22"/>
          <w:szCs w:val="22"/>
        </w:rPr>
        <w:t>bezüglich der Sicherheit</w:t>
      </w:r>
    </w:p>
    <w:p w14:paraId="26F2F99F" w14:textId="68B2F23A" w:rsidR="00C34379" w:rsidRDefault="00281416" w:rsidP="00C34379">
      <w:pPr>
        <w:pStyle w:val="Listenabsatz"/>
        <w:numPr>
          <w:ilvl w:val="2"/>
          <w:numId w:val="4"/>
        </w:numPr>
        <w:rPr>
          <w:sz w:val="22"/>
          <w:szCs w:val="22"/>
        </w:rPr>
      </w:pPr>
      <w:r>
        <w:rPr>
          <w:sz w:val="22"/>
          <w:szCs w:val="22"/>
        </w:rPr>
        <w:t>Falls nötig auch unter Verwendung von forensischen Maßnahmen</w:t>
      </w:r>
    </w:p>
    <w:p w14:paraId="4FC9ED0F" w14:textId="63426462" w:rsidR="00281416" w:rsidRDefault="000F561D" w:rsidP="00281416">
      <w:pPr>
        <w:pStyle w:val="Listenabsatz"/>
        <w:numPr>
          <w:ilvl w:val="1"/>
          <w:numId w:val="4"/>
        </w:numPr>
        <w:rPr>
          <w:sz w:val="22"/>
          <w:szCs w:val="22"/>
        </w:rPr>
      </w:pPr>
      <w:r>
        <w:rPr>
          <w:sz w:val="22"/>
          <w:szCs w:val="22"/>
        </w:rPr>
        <w:t>Ausfindig gemachte Personen oder Personengruppen</w:t>
      </w:r>
      <w:r w:rsidR="005634BC">
        <w:rPr>
          <w:sz w:val="22"/>
          <w:szCs w:val="22"/>
        </w:rPr>
        <w:t xml:space="preserve"> anzuklagen</w:t>
      </w:r>
    </w:p>
    <w:p w14:paraId="7D305C76" w14:textId="2D3D50CA" w:rsidR="005634BC" w:rsidRDefault="005634BC" w:rsidP="005634BC">
      <w:pPr>
        <w:pStyle w:val="Listenabsatz"/>
        <w:numPr>
          <w:ilvl w:val="2"/>
          <w:numId w:val="4"/>
        </w:numPr>
        <w:rPr>
          <w:sz w:val="22"/>
          <w:szCs w:val="22"/>
        </w:rPr>
      </w:pPr>
      <w:r>
        <w:rPr>
          <w:sz w:val="22"/>
          <w:szCs w:val="22"/>
        </w:rPr>
        <w:t xml:space="preserve">Kläger: </w:t>
      </w:r>
      <w:r w:rsidR="003211CF">
        <w:rPr>
          <w:sz w:val="22"/>
          <w:szCs w:val="22"/>
        </w:rPr>
        <w:t>beauftragte UN-Investigative</w:t>
      </w:r>
    </w:p>
    <w:p w14:paraId="05A82791" w14:textId="41A40318" w:rsidR="00D20FFD" w:rsidRDefault="003211CF" w:rsidP="00D20FFD">
      <w:pPr>
        <w:pStyle w:val="Listenabsatz"/>
        <w:numPr>
          <w:ilvl w:val="2"/>
          <w:numId w:val="4"/>
        </w:numPr>
        <w:rPr>
          <w:sz w:val="22"/>
          <w:szCs w:val="22"/>
        </w:rPr>
      </w:pPr>
      <w:r>
        <w:rPr>
          <w:sz w:val="22"/>
          <w:szCs w:val="22"/>
        </w:rPr>
        <w:t>Gericht: Internationaler Straf</w:t>
      </w:r>
      <w:r w:rsidR="00710D37">
        <w:rPr>
          <w:sz w:val="22"/>
          <w:szCs w:val="22"/>
        </w:rPr>
        <w:t>gerichtshof (~ICC)</w:t>
      </w:r>
      <w:r w:rsidR="001536B7">
        <w:rPr>
          <w:sz w:val="22"/>
          <w:szCs w:val="22"/>
        </w:rPr>
        <w:t xml:space="preserve"> </w:t>
      </w:r>
    </w:p>
    <w:p w14:paraId="1D225C69" w14:textId="3E1A166E" w:rsidR="00D20FFD" w:rsidRDefault="00D20FFD" w:rsidP="00D20FFD">
      <w:pPr>
        <w:pStyle w:val="Listenabsatz"/>
        <w:numPr>
          <w:ilvl w:val="1"/>
          <w:numId w:val="4"/>
        </w:numPr>
        <w:rPr>
          <w:sz w:val="22"/>
          <w:szCs w:val="22"/>
        </w:rPr>
      </w:pPr>
      <w:r>
        <w:rPr>
          <w:sz w:val="22"/>
          <w:szCs w:val="22"/>
        </w:rPr>
        <w:t xml:space="preserve">Bestimmung der Strafe über das in </w:t>
      </w:r>
      <w:r w:rsidR="0098339D">
        <w:rPr>
          <w:sz w:val="22"/>
          <w:szCs w:val="22"/>
        </w:rPr>
        <w:t>1.a.ii. genannte Gericht</w:t>
      </w:r>
      <w:r w:rsidR="003D674F">
        <w:rPr>
          <w:sz w:val="22"/>
          <w:szCs w:val="22"/>
        </w:rPr>
        <w:t xml:space="preserve"> unter Befolgung </w:t>
      </w:r>
      <w:r w:rsidR="003D3874">
        <w:rPr>
          <w:sz w:val="22"/>
          <w:szCs w:val="22"/>
        </w:rPr>
        <w:t>und Einhaltung des geltenden rechtlichen Ra</w:t>
      </w:r>
      <w:r w:rsidR="00D27207">
        <w:rPr>
          <w:sz w:val="22"/>
          <w:szCs w:val="22"/>
        </w:rPr>
        <w:t>h</w:t>
      </w:r>
      <w:r w:rsidR="003D3874">
        <w:rPr>
          <w:sz w:val="22"/>
          <w:szCs w:val="22"/>
        </w:rPr>
        <w:t>mens</w:t>
      </w:r>
    </w:p>
    <w:p w14:paraId="13321837" w14:textId="77777777" w:rsidR="00253EB8" w:rsidRPr="00D20FFD" w:rsidRDefault="00253EB8" w:rsidP="00D20FFD">
      <w:pPr>
        <w:pStyle w:val="Listenabsatz"/>
        <w:numPr>
          <w:ilvl w:val="1"/>
          <w:numId w:val="4"/>
        </w:numPr>
        <w:rPr>
          <w:sz w:val="22"/>
          <w:szCs w:val="22"/>
        </w:rPr>
      </w:pPr>
    </w:p>
    <w:p w14:paraId="5AE6912A" w14:textId="151EE683" w:rsidR="00734A4F" w:rsidRDefault="009D691F" w:rsidP="00734A4F">
      <w:pPr>
        <w:pStyle w:val="Listenabsatz"/>
        <w:numPr>
          <w:ilvl w:val="0"/>
          <w:numId w:val="4"/>
        </w:numPr>
        <w:rPr>
          <w:sz w:val="22"/>
          <w:szCs w:val="22"/>
        </w:rPr>
      </w:pPr>
      <w:r w:rsidRPr="006838B5">
        <w:rPr>
          <w:i/>
          <w:sz w:val="22"/>
          <w:szCs w:val="22"/>
        </w:rPr>
        <w:t>Bemerkt</w:t>
      </w:r>
      <w:r>
        <w:rPr>
          <w:sz w:val="22"/>
          <w:szCs w:val="22"/>
        </w:rPr>
        <w:t xml:space="preserve">, </w:t>
      </w:r>
      <w:r w:rsidR="007F572D">
        <w:rPr>
          <w:sz w:val="22"/>
          <w:szCs w:val="22"/>
        </w:rPr>
        <w:t xml:space="preserve">welche Vergehen </w:t>
      </w:r>
      <w:r w:rsidR="00CD048A">
        <w:rPr>
          <w:sz w:val="22"/>
          <w:szCs w:val="22"/>
        </w:rPr>
        <w:t>in genannter Situation derzeit als die prominentesten erscheinen</w:t>
      </w:r>
    </w:p>
    <w:p w14:paraId="7EF2DFC9" w14:textId="1842E5F6" w:rsidR="00413508" w:rsidRDefault="00734A4F" w:rsidP="00734A4F">
      <w:pPr>
        <w:pStyle w:val="Listenabsatz"/>
        <w:numPr>
          <w:ilvl w:val="1"/>
          <w:numId w:val="4"/>
        </w:numPr>
        <w:rPr>
          <w:sz w:val="22"/>
          <w:szCs w:val="22"/>
        </w:rPr>
      </w:pPr>
      <w:r w:rsidRPr="00734A4F">
        <w:rPr>
          <w:sz w:val="22"/>
          <w:szCs w:val="22"/>
        </w:rPr>
        <w:t>Massentötungen und ethisch motivierte</w:t>
      </w:r>
      <w:r>
        <w:rPr>
          <w:sz w:val="22"/>
          <w:szCs w:val="22"/>
        </w:rPr>
        <w:t>n</w:t>
      </w:r>
      <w:r w:rsidRPr="00734A4F">
        <w:rPr>
          <w:sz w:val="22"/>
          <w:szCs w:val="22"/>
        </w:rPr>
        <w:t xml:space="preserve"> Angriffe in Darfur, insbesondere in El Geneina</w:t>
      </w:r>
    </w:p>
    <w:p w14:paraId="68B1162D" w14:textId="26065B95" w:rsidR="00734A4F" w:rsidRDefault="001906E5" w:rsidP="00734A4F">
      <w:pPr>
        <w:pStyle w:val="Listenabsatz"/>
        <w:numPr>
          <w:ilvl w:val="1"/>
          <w:numId w:val="4"/>
        </w:numPr>
        <w:rPr>
          <w:sz w:val="22"/>
          <w:szCs w:val="22"/>
        </w:rPr>
      </w:pPr>
      <w:r>
        <w:rPr>
          <w:sz w:val="22"/>
          <w:szCs w:val="22"/>
        </w:rPr>
        <w:t>Sexuelle Gewalt</w:t>
      </w:r>
    </w:p>
    <w:p w14:paraId="61163EFF" w14:textId="02AB713F" w:rsidR="00D5543E" w:rsidRDefault="00D5543E" w:rsidP="00D5543E">
      <w:pPr>
        <w:pStyle w:val="Listenabsatz"/>
        <w:numPr>
          <w:ilvl w:val="2"/>
          <w:numId w:val="4"/>
        </w:numPr>
        <w:rPr>
          <w:sz w:val="22"/>
          <w:szCs w:val="22"/>
        </w:rPr>
      </w:pPr>
      <w:r>
        <w:rPr>
          <w:sz w:val="22"/>
          <w:szCs w:val="22"/>
        </w:rPr>
        <w:t>Vergewaltigung, bzw. Gruppenvergewaltigung (überwiegend ausgeübt an Kindern und Frauen)</w:t>
      </w:r>
    </w:p>
    <w:p w14:paraId="4A1A5623" w14:textId="4D3A9191" w:rsidR="00F8100B" w:rsidRDefault="00F8100B" w:rsidP="00F8100B">
      <w:pPr>
        <w:pStyle w:val="Listenabsatz"/>
        <w:numPr>
          <w:ilvl w:val="3"/>
          <w:numId w:val="4"/>
        </w:numPr>
        <w:rPr>
          <w:sz w:val="22"/>
          <w:szCs w:val="22"/>
        </w:rPr>
      </w:pPr>
      <w:r>
        <w:rPr>
          <w:sz w:val="22"/>
          <w:szCs w:val="22"/>
        </w:rPr>
        <w:t>Festhaltung</w:t>
      </w:r>
      <w:r w:rsidR="007F3834">
        <w:rPr>
          <w:sz w:val="22"/>
          <w:szCs w:val="22"/>
        </w:rPr>
        <w:t xml:space="preserve"> und wiederholte Vergewaltigung</w:t>
      </w:r>
    </w:p>
    <w:p w14:paraId="409DD347" w14:textId="47BE79AA" w:rsidR="00332CFE" w:rsidRDefault="00332CFE" w:rsidP="00332CFE">
      <w:pPr>
        <w:pStyle w:val="Listenabsatz"/>
        <w:numPr>
          <w:ilvl w:val="1"/>
          <w:numId w:val="4"/>
        </w:numPr>
        <w:rPr>
          <w:sz w:val="22"/>
          <w:szCs w:val="22"/>
        </w:rPr>
      </w:pPr>
      <w:r>
        <w:rPr>
          <w:sz w:val="22"/>
          <w:szCs w:val="22"/>
        </w:rPr>
        <w:t>Zerstörung von zivilem Eigentum</w:t>
      </w:r>
    </w:p>
    <w:p w14:paraId="661846A9" w14:textId="7619B165" w:rsidR="00332CFE" w:rsidRDefault="00332CFE" w:rsidP="00332CFE">
      <w:pPr>
        <w:pStyle w:val="Listenabsatz"/>
        <w:numPr>
          <w:ilvl w:val="2"/>
          <w:numId w:val="4"/>
        </w:numPr>
        <w:rPr>
          <w:sz w:val="22"/>
          <w:szCs w:val="22"/>
        </w:rPr>
      </w:pPr>
      <w:r>
        <w:rPr>
          <w:sz w:val="22"/>
          <w:szCs w:val="22"/>
        </w:rPr>
        <w:t>Systematische Plünderungen</w:t>
      </w:r>
      <w:r w:rsidR="00FF748F">
        <w:rPr>
          <w:sz w:val="22"/>
          <w:szCs w:val="22"/>
        </w:rPr>
        <w:t xml:space="preserve"> und Zerstörung</w:t>
      </w:r>
    </w:p>
    <w:p w14:paraId="357A296D" w14:textId="772BCB50" w:rsidR="00332CFE" w:rsidRDefault="00332CFE" w:rsidP="00FF748F">
      <w:pPr>
        <w:pStyle w:val="Listenabsatz"/>
        <w:numPr>
          <w:ilvl w:val="2"/>
          <w:numId w:val="4"/>
        </w:numPr>
        <w:rPr>
          <w:sz w:val="22"/>
          <w:szCs w:val="22"/>
        </w:rPr>
      </w:pPr>
      <w:r>
        <w:rPr>
          <w:sz w:val="22"/>
          <w:szCs w:val="22"/>
        </w:rPr>
        <w:t>Niederbrennung von Häusern und Dörfern</w:t>
      </w:r>
    </w:p>
    <w:p w14:paraId="5FD41263" w14:textId="2198B318" w:rsidR="00FF748F" w:rsidRDefault="00FF748F" w:rsidP="00FF748F">
      <w:pPr>
        <w:pStyle w:val="Listenabsatz"/>
        <w:numPr>
          <w:ilvl w:val="1"/>
          <w:numId w:val="4"/>
        </w:numPr>
        <w:rPr>
          <w:sz w:val="22"/>
          <w:szCs w:val="22"/>
        </w:rPr>
      </w:pPr>
      <w:r>
        <w:rPr>
          <w:sz w:val="22"/>
          <w:szCs w:val="22"/>
        </w:rPr>
        <w:lastRenderedPageBreak/>
        <w:t xml:space="preserve">Zwangsvertreibung mittels Gewalt </w:t>
      </w:r>
    </w:p>
    <w:p w14:paraId="0E8EDD35" w14:textId="1FB8D20A" w:rsidR="00A12F83" w:rsidRPr="00E04FEF" w:rsidRDefault="00B04687" w:rsidP="00E04FEF">
      <w:pPr>
        <w:pStyle w:val="Listenabsatz"/>
        <w:numPr>
          <w:ilvl w:val="2"/>
          <w:numId w:val="4"/>
        </w:numPr>
        <w:rPr>
          <w:sz w:val="22"/>
          <w:szCs w:val="22"/>
        </w:rPr>
      </w:pPr>
      <w:r>
        <w:rPr>
          <w:sz w:val="22"/>
          <w:szCs w:val="22"/>
        </w:rPr>
        <w:t>8 Millionen Menschen bereits betroffen</w:t>
      </w:r>
    </w:p>
    <w:sectPr w:rsidR="00A12F83" w:rsidRPr="00E04FEF" w:rsidSect="00E56A25">
      <w:headerReference w:type="default" r:id="rId8"/>
      <w:footerReference w:type="default" r:id="rId9"/>
      <w:pgSz w:w="11906" w:h="16838" w:code="9"/>
      <w:pgMar w:top="1417" w:right="1417" w:bottom="1134" w:left="1417" w:header="709" w:footer="709" w:gutter="0"/>
      <w:lnNumType w:countBy="1" w:restart="continuous"/>
      <w:cols w:space="708"/>
      <w:docGrid w:linePitch="49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251E20" w14:textId="77777777" w:rsidR="002A143D" w:rsidRDefault="002A143D" w:rsidP="00F07865">
      <w:pPr>
        <w:spacing w:after="0" w:line="240" w:lineRule="auto"/>
      </w:pPr>
      <w:r>
        <w:separator/>
      </w:r>
    </w:p>
  </w:endnote>
  <w:endnote w:type="continuationSeparator" w:id="0">
    <w:p w14:paraId="37C320BB" w14:textId="77777777" w:rsidR="002A143D" w:rsidRDefault="002A143D" w:rsidP="00F07865">
      <w:pPr>
        <w:spacing w:after="0" w:line="240" w:lineRule="auto"/>
      </w:pPr>
      <w:r>
        <w:continuationSeparator/>
      </w:r>
    </w:p>
  </w:endnote>
  <w:endnote w:type="continuationNotice" w:id="1">
    <w:p w14:paraId="3F2B7509" w14:textId="77777777" w:rsidR="002A143D" w:rsidRDefault="002A143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8426043"/>
      <w:docPartObj>
        <w:docPartGallery w:val="Page Numbers (Bottom of Page)"/>
        <w:docPartUnique/>
      </w:docPartObj>
    </w:sdtPr>
    <w:sdtEndPr>
      <w:rPr>
        <w:sz w:val="22"/>
        <w:szCs w:val="22"/>
      </w:rPr>
    </w:sdtEndPr>
    <w:sdtContent>
      <w:p w14:paraId="32CFEB19" w14:textId="77777777" w:rsidR="00F07865" w:rsidRPr="00F07865" w:rsidRDefault="00F07865">
        <w:pPr>
          <w:pStyle w:val="Fuzeile"/>
          <w:jc w:val="right"/>
          <w:rPr>
            <w:sz w:val="22"/>
            <w:szCs w:val="22"/>
          </w:rPr>
        </w:pPr>
        <w:r w:rsidRPr="00F07865">
          <w:rPr>
            <w:sz w:val="22"/>
            <w:szCs w:val="22"/>
          </w:rPr>
          <w:fldChar w:fldCharType="begin"/>
        </w:r>
        <w:r w:rsidRPr="00F07865">
          <w:rPr>
            <w:sz w:val="22"/>
            <w:szCs w:val="22"/>
          </w:rPr>
          <w:instrText>PAGE   \* MERGEFORMAT</w:instrText>
        </w:r>
        <w:r w:rsidRPr="00F07865">
          <w:rPr>
            <w:sz w:val="22"/>
            <w:szCs w:val="22"/>
          </w:rPr>
          <w:fldChar w:fldCharType="separate"/>
        </w:r>
        <w:r w:rsidRPr="00F07865">
          <w:rPr>
            <w:sz w:val="22"/>
            <w:szCs w:val="22"/>
          </w:rPr>
          <w:t>2</w:t>
        </w:r>
        <w:r w:rsidRPr="00F07865">
          <w:rPr>
            <w:sz w:val="22"/>
            <w:szCs w:val="22"/>
          </w:rPr>
          <w:fldChar w:fldCharType="end"/>
        </w:r>
      </w:p>
    </w:sdtContent>
  </w:sdt>
  <w:p w14:paraId="6D7AFFB6" w14:textId="77777777" w:rsidR="00F07865" w:rsidRDefault="00F0786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737609" w14:textId="77777777" w:rsidR="002A143D" w:rsidRDefault="002A143D" w:rsidP="00F07865">
      <w:pPr>
        <w:spacing w:after="0" w:line="240" w:lineRule="auto"/>
      </w:pPr>
      <w:r>
        <w:separator/>
      </w:r>
    </w:p>
  </w:footnote>
  <w:footnote w:type="continuationSeparator" w:id="0">
    <w:p w14:paraId="020AF07A" w14:textId="77777777" w:rsidR="002A143D" w:rsidRDefault="002A143D" w:rsidP="00F07865">
      <w:pPr>
        <w:spacing w:after="0" w:line="240" w:lineRule="auto"/>
      </w:pPr>
      <w:r>
        <w:continuationSeparator/>
      </w:r>
    </w:p>
  </w:footnote>
  <w:footnote w:type="continuationNotice" w:id="1">
    <w:p w14:paraId="4B894D63" w14:textId="77777777" w:rsidR="002A143D" w:rsidRDefault="002A143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2E3390" w14:textId="5E340A3D" w:rsidR="00902FFA" w:rsidRPr="00902FFA" w:rsidRDefault="00902FFA" w:rsidP="00F20C7F">
    <w:pPr>
      <w:pStyle w:val="Kopfzeile"/>
      <w:tabs>
        <w:tab w:val="clear" w:pos="4536"/>
      </w:tabs>
      <w:jc w:val="left"/>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8EB09DEC"/>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196908E0"/>
    <w:multiLevelType w:val="hybridMultilevel"/>
    <w:tmpl w:val="C2CA7A30"/>
    <w:lvl w:ilvl="0" w:tplc="0407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5CF62488"/>
    <w:multiLevelType w:val="hybridMultilevel"/>
    <w:tmpl w:val="797AD0B0"/>
    <w:lvl w:ilvl="0" w:tplc="E522DCDC">
      <w:numFmt w:val="bullet"/>
      <w:lvlText w:val="-"/>
      <w:lvlJc w:val="left"/>
      <w:pPr>
        <w:ind w:left="720" w:hanging="360"/>
      </w:pPr>
      <w:rPr>
        <w:rFonts w:ascii="Georgia" w:eastAsiaTheme="minorHAnsi" w:hAnsi="Georgi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63A331AC"/>
    <w:multiLevelType w:val="hybridMultilevel"/>
    <w:tmpl w:val="C0AE854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78563B72"/>
    <w:multiLevelType w:val="hybridMultilevel"/>
    <w:tmpl w:val="164CAC5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12094301">
    <w:abstractNumId w:val="2"/>
  </w:num>
  <w:num w:numId="2" w16cid:durableId="1321345719">
    <w:abstractNumId w:val="4"/>
  </w:num>
  <w:num w:numId="3" w16cid:durableId="1242642060">
    <w:abstractNumId w:val="3"/>
  </w:num>
  <w:num w:numId="4" w16cid:durableId="585967662">
    <w:abstractNumId w:val="1"/>
  </w:num>
  <w:num w:numId="5" w16cid:durableId="12128890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doNotDisplayPageBoundaries/>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autoHyphenation/>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182"/>
    <w:rsid w:val="00004F9B"/>
    <w:rsid w:val="00021C11"/>
    <w:rsid w:val="00027D11"/>
    <w:rsid w:val="00044BF3"/>
    <w:rsid w:val="000674DF"/>
    <w:rsid w:val="00072BCB"/>
    <w:rsid w:val="000931BF"/>
    <w:rsid w:val="000D3A87"/>
    <w:rsid w:val="000F561D"/>
    <w:rsid w:val="00105CC0"/>
    <w:rsid w:val="0012213F"/>
    <w:rsid w:val="00134B0F"/>
    <w:rsid w:val="001536B7"/>
    <w:rsid w:val="001906E5"/>
    <w:rsid w:val="00193E84"/>
    <w:rsid w:val="001F0F67"/>
    <w:rsid w:val="001F696C"/>
    <w:rsid w:val="00200572"/>
    <w:rsid w:val="00223B20"/>
    <w:rsid w:val="00232F0D"/>
    <w:rsid w:val="0024532F"/>
    <w:rsid w:val="00250E45"/>
    <w:rsid w:val="00253EB8"/>
    <w:rsid w:val="00281416"/>
    <w:rsid w:val="002A143D"/>
    <w:rsid w:val="00300C85"/>
    <w:rsid w:val="003211CF"/>
    <w:rsid w:val="00327371"/>
    <w:rsid w:val="00330E98"/>
    <w:rsid w:val="00332CFE"/>
    <w:rsid w:val="00354B94"/>
    <w:rsid w:val="003A2987"/>
    <w:rsid w:val="003D3874"/>
    <w:rsid w:val="003D674F"/>
    <w:rsid w:val="003E6F92"/>
    <w:rsid w:val="00413508"/>
    <w:rsid w:val="00421B30"/>
    <w:rsid w:val="0043540F"/>
    <w:rsid w:val="004559DE"/>
    <w:rsid w:val="004837B7"/>
    <w:rsid w:val="00491DA4"/>
    <w:rsid w:val="004A73B5"/>
    <w:rsid w:val="004B4ECD"/>
    <w:rsid w:val="004E72BE"/>
    <w:rsid w:val="005304C0"/>
    <w:rsid w:val="00543FE2"/>
    <w:rsid w:val="005634BC"/>
    <w:rsid w:val="00587231"/>
    <w:rsid w:val="005F06C5"/>
    <w:rsid w:val="005F26FA"/>
    <w:rsid w:val="00625CAB"/>
    <w:rsid w:val="006373F9"/>
    <w:rsid w:val="00671A8F"/>
    <w:rsid w:val="006838B5"/>
    <w:rsid w:val="0069484F"/>
    <w:rsid w:val="006C1BAA"/>
    <w:rsid w:val="006C2A5D"/>
    <w:rsid w:val="006D4D51"/>
    <w:rsid w:val="00710D37"/>
    <w:rsid w:val="00721472"/>
    <w:rsid w:val="00734A4F"/>
    <w:rsid w:val="007A078A"/>
    <w:rsid w:val="007A34E6"/>
    <w:rsid w:val="007A386D"/>
    <w:rsid w:val="007B3A0F"/>
    <w:rsid w:val="007D47C8"/>
    <w:rsid w:val="007F3834"/>
    <w:rsid w:val="007F572D"/>
    <w:rsid w:val="0082546B"/>
    <w:rsid w:val="008F3B37"/>
    <w:rsid w:val="00902FFA"/>
    <w:rsid w:val="00944FCE"/>
    <w:rsid w:val="0098339D"/>
    <w:rsid w:val="00986327"/>
    <w:rsid w:val="009A7548"/>
    <w:rsid w:val="009B2049"/>
    <w:rsid w:val="009D691F"/>
    <w:rsid w:val="009F1F0D"/>
    <w:rsid w:val="009F2191"/>
    <w:rsid w:val="00A03EDC"/>
    <w:rsid w:val="00A12F83"/>
    <w:rsid w:val="00A31432"/>
    <w:rsid w:val="00A62CB0"/>
    <w:rsid w:val="00A82CB2"/>
    <w:rsid w:val="00AC798E"/>
    <w:rsid w:val="00AD126D"/>
    <w:rsid w:val="00B024F9"/>
    <w:rsid w:val="00B04687"/>
    <w:rsid w:val="00B570E6"/>
    <w:rsid w:val="00B623BF"/>
    <w:rsid w:val="00B82BA4"/>
    <w:rsid w:val="00B86317"/>
    <w:rsid w:val="00B87571"/>
    <w:rsid w:val="00B94844"/>
    <w:rsid w:val="00BD08D1"/>
    <w:rsid w:val="00C13182"/>
    <w:rsid w:val="00C157DC"/>
    <w:rsid w:val="00C34379"/>
    <w:rsid w:val="00C640FE"/>
    <w:rsid w:val="00C9644A"/>
    <w:rsid w:val="00CC1839"/>
    <w:rsid w:val="00CD048A"/>
    <w:rsid w:val="00CD330E"/>
    <w:rsid w:val="00CF2B65"/>
    <w:rsid w:val="00D17E22"/>
    <w:rsid w:val="00D20FFD"/>
    <w:rsid w:val="00D27207"/>
    <w:rsid w:val="00D5543E"/>
    <w:rsid w:val="00D85DC0"/>
    <w:rsid w:val="00DB3D66"/>
    <w:rsid w:val="00DC6D6E"/>
    <w:rsid w:val="00E04FEF"/>
    <w:rsid w:val="00E37AD0"/>
    <w:rsid w:val="00E56A25"/>
    <w:rsid w:val="00E86FCA"/>
    <w:rsid w:val="00E96CD4"/>
    <w:rsid w:val="00EB70BC"/>
    <w:rsid w:val="00EE6FA5"/>
    <w:rsid w:val="00F07865"/>
    <w:rsid w:val="00F20C7F"/>
    <w:rsid w:val="00F31A12"/>
    <w:rsid w:val="00F8100B"/>
    <w:rsid w:val="00F837F2"/>
    <w:rsid w:val="00F9160E"/>
    <w:rsid w:val="00FE3D00"/>
    <w:rsid w:val="00FF748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CFCAE"/>
  <w15:chartTrackingRefBased/>
  <w15:docId w15:val="{96E30E92-1CC9-8C4E-A44E-9BCAF2A4E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Georgia" w:eastAsiaTheme="minorHAnsi" w:hAnsi="Georgia" w:cstheme="minorBidi"/>
        <w:kern w:val="2"/>
        <w:sz w:val="36"/>
        <w:szCs w:val="36"/>
        <w:lang w:val="de-DE" w:eastAsia="en-US" w:bidi="ar-SA"/>
        <w14:ligatures w14:val="standardContextual"/>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56A25"/>
  </w:style>
  <w:style w:type="paragraph" w:styleId="berschrift1">
    <w:name w:val="heading 1"/>
    <w:basedOn w:val="Standard"/>
    <w:next w:val="Standard"/>
    <w:link w:val="berschrift1Zchn"/>
    <w:uiPriority w:val="9"/>
    <w:qFormat/>
    <w:rsid w:val="00CD330E"/>
    <w:pPr>
      <w:keepNext/>
      <w:keepLines/>
      <w:spacing w:before="240" w:after="0"/>
      <w:jc w:val="right"/>
      <w:outlineLvl w:val="0"/>
    </w:pPr>
    <w:rPr>
      <w:rFonts w:eastAsiaTheme="majorEastAsia" w:cstheme="majorBidi"/>
      <w:i/>
      <w:color w:val="000000" w:themeColor="text1"/>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D330E"/>
    <w:rPr>
      <w:rFonts w:eastAsiaTheme="majorEastAsia" w:cstheme="majorBidi"/>
      <w:i/>
      <w:color w:val="000000" w:themeColor="text1"/>
      <w:szCs w:val="32"/>
    </w:rPr>
  </w:style>
  <w:style w:type="paragraph" w:styleId="Inhaltsverzeichnisberschrift">
    <w:name w:val="TOC Heading"/>
    <w:basedOn w:val="berschrift1"/>
    <w:next w:val="Standard"/>
    <w:uiPriority w:val="39"/>
    <w:unhideWhenUsed/>
    <w:qFormat/>
    <w:rsid w:val="004A73B5"/>
    <w:pPr>
      <w:jc w:val="left"/>
      <w:outlineLvl w:val="9"/>
    </w:pPr>
    <w:rPr>
      <w:rFonts w:asciiTheme="majorHAnsi" w:hAnsiTheme="majorHAnsi"/>
      <w:i w:val="0"/>
      <w:color w:val="2F5496" w:themeColor="accent1" w:themeShade="BF"/>
      <w:kern w:val="0"/>
      <w:sz w:val="32"/>
      <w:lang w:eastAsia="de-DE"/>
      <w14:ligatures w14:val="none"/>
    </w:rPr>
  </w:style>
  <w:style w:type="paragraph" w:styleId="Verzeichnis1">
    <w:name w:val="toc 1"/>
    <w:basedOn w:val="Standard"/>
    <w:next w:val="Standard"/>
    <w:autoRedefine/>
    <w:uiPriority w:val="39"/>
    <w:unhideWhenUsed/>
    <w:rsid w:val="004A73B5"/>
    <w:pPr>
      <w:spacing w:after="100"/>
    </w:pPr>
    <w:rPr>
      <w:sz w:val="16"/>
    </w:rPr>
  </w:style>
  <w:style w:type="character" w:styleId="Hyperlink">
    <w:name w:val="Hyperlink"/>
    <w:basedOn w:val="Absatz-Standardschriftart"/>
    <w:uiPriority w:val="99"/>
    <w:unhideWhenUsed/>
    <w:rsid w:val="004A73B5"/>
    <w:rPr>
      <w:color w:val="0563C1" w:themeColor="hyperlink"/>
      <w:u w:val="single"/>
    </w:rPr>
  </w:style>
  <w:style w:type="paragraph" w:styleId="Kopfzeile">
    <w:name w:val="header"/>
    <w:basedOn w:val="Standard"/>
    <w:link w:val="KopfzeileZchn"/>
    <w:uiPriority w:val="99"/>
    <w:unhideWhenUsed/>
    <w:rsid w:val="00F0786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07865"/>
  </w:style>
  <w:style w:type="paragraph" w:styleId="Fuzeile">
    <w:name w:val="footer"/>
    <w:basedOn w:val="Standard"/>
    <w:link w:val="FuzeileZchn"/>
    <w:uiPriority w:val="99"/>
    <w:unhideWhenUsed/>
    <w:rsid w:val="00F0786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07865"/>
  </w:style>
  <w:style w:type="paragraph" w:styleId="Listenabsatz">
    <w:name w:val="List Paragraph"/>
    <w:basedOn w:val="Standard"/>
    <w:uiPriority w:val="34"/>
    <w:qFormat/>
    <w:rsid w:val="007B3A0F"/>
    <w:pPr>
      <w:ind w:left="720"/>
      <w:contextualSpacing/>
    </w:pPr>
  </w:style>
  <w:style w:type="paragraph" w:styleId="Funotentext">
    <w:name w:val="footnote text"/>
    <w:basedOn w:val="Standard"/>
    <w:link w:val="FunotentextZchn"/>
    <w:uiPriority w:val="99"/>
    <w:semiHidden/>
    <w:unhideWhenUsed/>
    <w:rsid w:val="00AC798E"/>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AC798E"/>
    <w:rPr>
      <w:sz w:val="20"/>
      <w:szCs w:val="20"/>
    </w:rPr>
  </w:style>
  <w:style w:type="character" w:styleId="Funotenzeichen">
    <w:name w:val="footnote reference"/>
    <w:basedOn w:val="Absatz-Standardschriftart"/>
    <w:uiPriority w:val="99"/>
    <w:semiHidden/>
    <w:unhideWhenUsed/>
    <w:rsid w:val="00AC798E"/>
    <w:rPr>
      <w:vertAlign w:val="superscript"/>
    </w:rPr>
  </w:style>
  <w:style w:type="character" w:styleId="Kommentarzeichen">
    <w:name w:val="annotation reference"/>
    <w:basedOn w:val="Absatz-Standardschriftart"/>
    <w:uiPriority w:val="99"/>
    <w:semiHidden/>
    <w:unhideWhenUsed/>
    <w:rsid w:val="00134B0F"/>
    <w:rPr>
      <w:sz w:val="16"/>
      <w:szCs w:val="16"/>
    </w:rPr>
  </w:style>
  <w:style w:type="paragraph" w:styleId="Kommentartext">
    <w:name w:val="annotation text"/>
    <w:basedOn w:val="Standard"/>
    <w:link w:val="KommentartextZchn"/>
    <w:uiPriority w:val="99"/>
    <w:unhideWhenUsed/>
    <w:rsid w:val="00134B0F"/>
    <w:pPr>
      <w:spacing w:line="240" w:lineRule="auto"/>
    </w:pPr>
    <w:rPr>
      <w:sz w:val="20"/>
      <w:szCs w:val="20"/>
    </w:rPr>
  </w:style>
  <w:style w:type="character" w:customStyle="1" w:styleId="KommentartextZchn">
    <w:name w:val="Kommentartext Zchn"/>
    <w:basedOn w:val="Absatz-Standardschriftart"/>
    <w:link w:val="Kommentartext"/>
    <w:uiPriority w:val="99"/>
    <w:rsid w:val="00134B0F"/>
    <w:rPr>
      <w:sz w:val="20"/>
      <w:szCs w:val="20"/>
    </w:rPr>
  </w:style>
  <w:style w:type="paragraph" w:styleId="Kommentarthema">
    <w:name w:val="annotation subject"/>
    <w:basedOn w:val="Kommentartext"/>
    <w:next w:val="Kommentartext"/>
    <w:link w:val="KommentarthemaZchn"/>
    <w:uiPriority w:val="99"/>
    <w:semiHidden/>
    <w:unhideWhenUsed/>
    <w:rsid w:val="00134B0F"/>
    <w:rPr>
      <w:b/>
      <w:bCs/>
    </w:rPr>
  </w:style>
  <w:style w:type="character" w:customStyle="1" w:styleId="KommentarthemaZchn">
    <w:name w:val="Kommentarthema Zchn"/>
    <w:basedOn w:val="KommentartextZchn"/>
    <w:link w:val="Kommentarthema"/>
    <w:uiPriority w:val="99"/>
    <w:semiHidden/>
    <w:rsid w:val="00134B0F"/>
    <w:rPr>
      <w:b/>
      <w:bCs/>
      <w:sz w:val="20"/>
      <w:szCs w:val="20"/>
    </w:rPr>
  </w:style>
  <w:style w:type="character" w:styleId="Zeilennummer">
    <w:name w:val="line number"/>
    <w:basedOn w:val="Absatz-Standardschriftart"/>
    <w:uiPriority w:val="99"/>
    <w:semiHidden/>
    <w:unhideWhenUsed/>
    <w:rsid w:val="0069484F"/>
    <w:rPr>
      <w:sz w:val="22"/>
    </w:rPr>
  </w:style>
  <w:style w:type="paragraph" w:styleId="Aufzhlungszeichen">
    <w:name w:val="List Bullet"/>
    <w:basedOn w:val="Standard"/>
    <w:uiPriority w:val="99"/>
    <w:unhideWhenUsed/>
    <w:rsid w:val="00625CAB"/>
    <w:pPr>
      <w:numPr>
        <w:numId w:val="5"/>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9090837">
      <w:bodyDiv w:val="1"/>
      <w:marLeft w:val="0"/>
      <w:marRight w:val="0"/>
      <w:marTop w:val="0"/>
      <w:marBottom w:val="0"/>
      <w:divBdr>
        <w:top w:val="none" w:sz="0" w:space="0" w:color="auto"/>
        <w:left w:val="none" w:sz="0" w:space="0" w:color="auto"/>
        <w:bottom w:val="none" w:sz="0" w:space="0" w:color="auto"/>
        <w:right w:val="none" w:sz="0" w:space="0" w:color="auto"/>
      </w:divBdr>
    </w:div>
    <w:div w:id="1704745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vely\OneDrive\Desktop\_Word-Vorlage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E68343-E7D3-4F65-BDD5-4E85FFDFB0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_Word-Vorlage2.dotx</Template>
  <TotalTime>0</TotalTime>
  <Pages>2</Pages>
  <Words>329</Words>
  <Characters>2074</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Öttinger</dc:creator>
  <cp:keywords/>
  <dc:description/>
  <cp:lastModifiedBy>Carl FBig</cp:lastModifiedBy>
  <cp:revision>63</cp:revision>
  <dcterms:created xsi:type="dcterms:W3CDTF">2024-10-12T12:59:00Z</dcterms:created>
  <dcterms:modified xsi:type="dcterms:W3CDTF">2024-10-12T15:46:00Z</dcterms:modified>
</cp:coreProperties>
</file>