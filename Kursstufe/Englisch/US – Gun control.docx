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69265" w14:textId="714480B0" w:rsidR="00A62CB0" w:rsidRPr="00616F90" w:rsidRDefault="00616F90" w:rsidP="00CD330E">
      <w:pPr>
        <w:jc w:val="center"/>
      </w:pPr>
      <w:r w:rsidRPr="00616F90">
        <w:t>US – Gun control</w:t>
      </w:r>
    </w:p>
    <w:p w14:paraId="189C1529" w14:textId="6E5151BC" w:rsidR="000D18C7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de-DE" w:eastAsia="de-DE"/>
        </w:rPr>
      </w:pPr>
      <w:r w:rsidRPr="00616F90">
        <w:rPr>
          <w:szCs w:val="16"/>
        </w:rPr>
        <w:fldChar w:fldCharType="begin"/>
      </w:r>
      <w:r w:rsidRPr="00616F90">
        <w:rPr>
          <w:szCs w:val="16"/>
        </w:rPr>
        <w:instrText xml:space="preserve"> TOC \o "1-3" \h \z \u </w:instrText>
      </w:r>
      <w:r w:rsidRPr="00616F90">
        <w:rPr>
          <w:szCs w:val="16"/>
        </w:rPr>
        <w:fldChar w:fldCharType="separate"/>
      </w:r>
      <w:hyperlink w:anchor="_Toc178230089" w:history="1">
        <w:r w:rsidR="000D18C7" w:rsidRPr="00F5735A">
          <w:rPr>
            <w:rStyle w:val="Hyperlink"/>
            <w:noProof/>
          </w:rPr>
          <w:t>“Biden addresses Georgia school shooting ---</w:t>
        </w:r>
        <w:r w:rsidR="000D18C7">
          <w:rPr>
            <w:noProof/>
            <w:webHidden/>
          </w:rPr>
          <w:tab/>
        </w:r>
        <w:r w:rsidR="000D18C7">
          <w:rPr>
            <w:noProof/>
            <w:webHidden/>
          </w:rPr>
          <w:fldChar w:fldCharType="begin"/>
        </w:r>
        <w:r w:rsidR="000D18C7">
          <w:rPr>
            <w:noProof/>
            <w:webHidden/>
          </w:rPr>
          <w:instrText xml:space="preserve"> PAGEREF _Toc178230089 \h </w:instrText>
        </w:r>
        <w:r w:rsidR="000D18C7">
          <w:rPr>
            <w:noProof/>
            <w:webHidden/>
          </w:rPr>
        </w:r>
        <w:r w:rsidR="000D18C7">
          <w:rPr>
            <w:noProof/>
            <w:webHidden/>
          </w:rPr>
          <w:fldChar w:fldCharType="separate"/>
        </w:r>
        <w:r w:rsidR="000D18C7">
          <w:rPr>
            <w:noProof/>
            <w:webHidden/>
          </w:rPr>
          <w:t>1</w:t>
        </w:r>
        <w:r w:rsidR="000D18C7">
          <w:rPr>
            <w:noProof/>
            <w:webHidden/>
          </w:rPr>
          <w:fldChar w:fldCharType="end"/>
        </w:r>
      </w:hyperlink>
    </w:p>
    <w:p w14:paraId="79EFFF99" w14:textId="36E496AB" w:rsidR="004A73B5" w:rsidRPr="00616F90" w:rsidRDefault="004A73B5" w:rsidP="004A73B5">
      <w:pPr>
        <w:rPr>
          <w:sz w:val="16"/>
          <w:szCs w:val="16"/>
        </w:rPr>
      </w:pPr>
      <w:r w:rsidRPr="00616F90">
        <w:rPr>
          <w:sz w:val="16"/>
          <w:szCs w:val="16"/>
        </w:rPr>
        <w:fldChar w:fldCharType="end"/>
      </w:r>
    </w:p>
    <w:p w14:paraId="072D7776" w14:textId="0A314203" w:rsidR="00CD330E" w:rsidRPr="00616F90" w:rsidRDefault="000679A3" w:rsidP="00CD330E">
      <w:pPr>
        <w:pStyle w:val="berschrift1"/>
      </w:pPr>
      <w:bookmarkStart w:id="0" w:name="_Toc178230089"/>
      <w:r>
        <w:t xml:space="preserve"> Gun Control – stricter? </w:t>
      </w:r>
      <w:r w:rsidR="00CD330E" w:rsidRPr="00616F90">
        <w:t>---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3B12" w14:paraId="6288A3D1" w14:textId="77777777" w:rsidTr="00D9187A">
        <w:tc>
          <w:tcPr>
            <w:tcW w:w="9062" w:type="dxa"/>
            <w:gridSpan w:val="2"/>
          </w:tcPr>
          <w:p w14:paraId="1E133944" w14:textId="4D1D2947" w:rsidR="00BF3B12" w:rsidRDefault="00627733" w:rsidP="00BF3B12">
            <w:pPr>
              <w:jc w:val="center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Shall gun control laws be stricter?</w:t>
            </w:r>
          </w:p>
        </w:tc>
      </w:tr>
      <w:tr w:rsidR="00592E0B" w14:paraId="2EEBA18B" w14:textId="77777777" w:rsidTr="00592E0B">
        <w:tc>
          <w:tcPr>
            <w:tcW w:w="4531" w:type="dxa"/>
          </w:tcPr>
          <w:p w14:paraId="00B85618" w14:textId="5F9CC57E" w:rsidR="00592E0B" w:rsidRPr="003535A9" w:rsidRDefault="003535A9" w:rsidP="00592E0B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Pro</w:t>
            </w:r>
          </w:p>
        </w:tc>
        <w:tc>
          <w:tcPr>
            <w:tcW w:w="4531" w:type="dxa"/>
          </w:tcPr>
          <w:p w14:paraId="3ACB93A3" w14:textId="49348674" w:rsidR="00592E0B" w:rsidRPr="003535A9" w:rsidRDefault="003535A9" w:rsidP="00592E0B">
            <w:pPr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Contra</w:t>
            </w:r>
          </w:p>
        </w:tc>
      </w:tr>
      <w:tr w:rsidR="00592E0B" w14:paraId="3F998949" w14:textId="77777777" w:rsidTr="00592E0B">
        <w:tc>
          <w:tcPr>
            <w:tcW w:w="4531" w:type="dxa"/>
          </w:tcPr>
          <w:p w14:paraId="0877FFE4" w14:textId="73773664" w:rsidR="00592E0B" w:rsidRDefault="007C2D16" w:rsidP="007C2D16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less easily guns are available, the less death would be caused by them (homicides and suicides)</w:t>
            </w:r>
          </w:p>
          <w:p w14:paraId="2D74F339" w14:textId="66A08496" w:rsidR="006526C5" w:rsidRPr="006526C5" w:rsidRDefault="00E14FDC" w:rsidP="006526C5">
            <w:pPr>
              <w:pStyle w:val="Listenabsatz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Conflicts between people can easil</w:t>
            </w:r>
            <w:r w:rsidR="00B91BF0">
              <w:rPr>
                <w:sz w:val="16"/>
                <w:szCs w:val="16"/>
              </w:rPr>
              <w:t>y get out of control if weapons are at close range as well as suicides can be committed more easily</w:t>
            </w:r>
          </w:p>
          <w:p w14:paraId="2AF4E01F" w14:textId="77777777" w:rsidR="00ED7A6C" w:rsidRDefault="00C628E2" w:rsidP="00ED7A6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2</w:t>
            </w:r>
            <w:r w:rsidRPr="00C628E2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Amendment does not say that gun ownership can’t </w:t>
            </w:r>
            <w:r w:rsidR="00C428A6">
              <w:rPr>
                <w:sz w:val="16"/>
                <w:szCs w:val="16"/>
              </w:rPr>
              <w:t>be regulated</w:t>
            </w:r>
          </w:p>
          <w:p w14:paraId="6627FDD4" w14:textId="77777777" w:rsidR="00875140" w:rsidRDefault="006551F5" w:rsidP="00ED7A6C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American citizens don’t need semiautomatic rifles</w:t>
            </w:r>
            <w:r w:rsidR="00642634">
              <w:rPr>
                <w:sz w:val="16"/>
                <w:szCs w:val="16"/>
              </w:rPr>
              <w:t xml:space="preserve"> and</w:t>
            </w:r>
            <w:r w:rsidR="00FB7099">
              <w:rPr>
                <w:sz w:val="16"/>
                <w:szCs w:val="16"/>
              </w:rPr>
              <w:t xml:space="preserve"> high-capacity</w:t>
            </w:r>
            <w:r w:rsidR="00642634">
              <w:rPr>
                <w:sz w:val="16"/>
                <w:szCs w:val="16"/>
              </w:rPr>
              <w:t xml:space="preserve"> magazines</w:t>
            </w:r>
            <w:r w:rsidR="00FB7099">
              <w:rPr>
                <w:sz w:val="16"/>
                <w:szCs w:val="16"/>
              </w:rPr>
              <w:t xml:space="preserve"> to defend them</w:t>
            </w:r>
            <w:r w:rsidR="005532A8">
              <w:rPr>
                <w:sz w:val="16"/>
                <w:szCs w:val="16"/>
              </w:rPr>
              <w:t>selves</w:t>
            </w:r>
          </w:p>
          <w:p w14:paraId="4CB0D3B0" w14:textId="77777777" w:rsidR="005532A8" w:rsidRDefault="005532A8" w:rsidP="005532A8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contrast, those firearms can cause enormous carnage</w:t>
            </w:r>
          </w:p>
          <w:p w14:paraId="56EDAC32" w14:textId="677A7F53" w:rsidR="006526C5" w:rsidRDefault="006526C5" w:rsidP="006526C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There should be stricter background checks </w:t>
            </w:r>
            <w:r w:rsidR="00E6192B">
              <w:rPr>
                <w:sz w:val="16"/>
                <w:szCs w:val="16"/>
              </w:rPr>
              <w:t>to</w:t>
            </w:r>
            <w:r>
              <w:rPr>
                <w:sz w:val="16"/>
                <w:szCs w:val="16"/>
              </w:rPr>
              <w:t xml:space="preserve"> make sure that</w:t>
            </w:r>
            <w:r w:rsidR="003643EA">
              <w:rPr>
                <w:sz w:val="16"/>
                <w:szCs w:val="16"/>
              </w:rPr>
              <w:t xml:space="preserve"> criminals and mentally ill people can’t possess firearms</w:t>
            </w:r>
          </w:p>
          <w:p w14:paraId="081548F5" w14:textId="77777777" w:rsidR="001C1154" w:rsidRDefault="001C1154" w:rsidP="006526C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Mass murderers </w:t>
            </w:r>
            <w:r w:rsidR="00413F3A">
              <w:rPr>
                <w:sz w:val="16"/>
                <w:szCs w:val="16"/>
              </w:rPr>
              <w:t>can use automatic firearms to kill as many people as possible</w:t>
            </w:r>
          </w:p>
          <w:p w14:paraId="20A121D2" w14:textId="28EEC6FC" w:rsidR="00107991" w:rsidRPr="00ED7A6C" w:rsidRDefault="00107991" w:rsidP="006526C5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government could introduce a boy-back program to reduce</w:t>
            </w:r>
            <w:r w:rsidR="00187D0C">
              <w:rPr>
                <w:sz w:val="16"/>
                <w:szCs w:val="16"/>
              </w:rPr>
              <w:t xml:space="preserve"> the </w:t>
            </w:r>
            <w:r w:rsidR="00E6192B">
              <w:rPr>
                <w:sz w:val="16"/>
                <w:szCs w:val="16"/>
              </w:rPr>
              <w:t>number</w:t>
            </w:r>
            <w:r w:rsidR="00187D0C">
              <w:rPr>
                <w:sz w:val="16"/>
                <w:szCs w:val="16"/>
              </w:rPr>
              <w:t xml:space="preserve"> of guns in the US</w:t>
            </w:r>
          </w:p>
        </w:tc>
        <w:tc>
          <w:tcPr>
            <w:tcW w:w="4531" w:type="dxa"/>
          </w:tcPr>
          <w:p w14:paraId="2DDCDFDE" w14:textId="77777777" w:rsidR="00592E0B" w:rsidRDefault="00627733" w:rsidP="00627733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Many American citizens own guns for protection</w:t>
            </w:r>
          </w:p>
          <w:p w14:paraId="0EE4E0B2" w14:textId="77777777" w:rsidR="00627733" w:rsidRDefault="00627733" w:rsidP="00627733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Criminals will always be able to get their hands on guns</w:t>
            </w:r>
          </w:p>
          <w:p w14:paraId="0D684232" w14:textId="61C99D41" w:rsidR="00627733" w:rsidRDefault="00627733" w:rsidP="0062773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96049B">
              <w:rPr>
                <w:sz w:val="16"/>
                <w:szCs w:val="16"/>
              </w:rPr>
              <w:t>The</w:t>
            </w:r>
            <w:r>
              <w:rPr>
                <w:sz w:val="16"/>
                <w:szCs w:val="16"/>
              </w:rPr>
              <w:t xml:space="preserve"> only thing that stops a bad guy</w:t>
            </w:r>
            <w:r w:rsidR="0096049B">
              <w:rPr>
                <w:sz w:val="16"/>
                <w:szCs w:val="16"/>
              </w:rPr>
              <w:t>, is a good guy with a gun</w:t>
            </w:r>
            <w:r>
              <w:rPr>
                <w:sz w:val="16"/>
                <w:szCs w:val="16"/>
              </w:rPr>
              <w:t>”</w:t>
            </w:r>
          </w:p>
          <w:p w14:paraId="0C04C95A" w14:textId="77777777" w:rsidR="0096049B" w:rsidRDefault="0096049B" w:rsidP="005D4B7B">
            <w:pPr>
              <w:pStyle w:val="Listenabsatz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~Wayne LaPierre</w:t>
            </w:r>
            <w:r w:rsidR="005D4B7B">
              <w:rPr>
                <w:sz w:val="16"/>
                <w:szCs w:val="16"/>
              </w:rPr>
              <w:t xml:space="preserve"> (CEO of the NRA)</w:t>
            </w:r>
          </w:p>
          <w:p w14:paraId="1F95AC2C" w14:textId="77777777" w:rsidR="005D4B7B" w:rsidRDefault="005D4B7B" w:rsidP="005D4B7B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2</w:t>
            </w:r>
            <w:r w:rsidRPr="005D4B7B">
              <w:rPr>
                <w:sz w:val="16"/>
                <w:szCs w:val="16"/>
                <w:vertAlign w:val="superscript"/>
              </w:rPr>
              <w:t>nd</w:t>
            </w:r>
            <w:r>
              <w:rPr>
                <w:sz w:val="16"/>
                <w:szCs w:val="16"/>
              </w:rPr>
              <w:t xml:space="preserve"> Amendment protects every American citizen’s right to own a gun</w:t>
            </w:r>
          </w:p>
          <w:p w14:paraId="06FA4634" w14:textId="5FA9E5D8" w:rsidR="00A11DE1" w:rsidRPr="00FE0A2F" w:rsidRDefault="00AA069C" w:rsidP="00FE0A2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Militia</w:t>
            </w:r>
            <w:r w:rsidR="001E6CC7">
              <w:rPr>
                <w:rStyle w:val="Funotenzeichen"/>
                <w:sz w:val="16"/>
                <w:szCs w:val="16"/>
              </w:rPr>
              <w:footnoteReference w:id="1"/>
            </w:r>
          </w:p>
          <w:p w14:paraId="5521B599" w14:textId="77777777" w:rsidR="00ED4DC9" w:rsidRDefault="00ED4DC9" w:rsidP="00ED4DC9">
            <w:pPr>
              <w:rPr>
                <w:sz w:val="16"/>
                <w:szCs w:val="16"/>
              </w:rPr>
            </w:pPr>
          </w:p>
          <w:p w14:paraId="24177AE0" w14:textId="77777777" w:rsidR="00113989" w:rsidRDefault="00113989" w:rsidP="00ED4DC9">
            <w:pPr>
              <w:rPr>
                <w:sz w:val="16"/>
                <w:szCs w:val="16"/>
              </w:rPr>
            </w:pPr>
          </w:p>
          <w:p w14:paraId="0D4B1710" w14:textId="77777777" w:rsidR="00ED4DC9" w:rsidRDefault="00ED4DC9" w:rsidP="00ED4DC9">
            <w:pPr>
              <w:rPr>
                <w:sz w:val="16"/>
                <w:szCs w:val="16"/>
              </w:rPr>
            </w:pPr>
          </w:p>
          <w:p w14:paraId="7F59BEEA" w14:textId="77777777" w:rsidR="003C6688" w:rsidRDefault="00110BB9" w:rsidP="00ED4DC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Background checks invade a citizen’s privacy and their freedom to obtain</w:t>
            </w:r>
            <w:r w:rsidR="003C6688">
              <w:rPr>
                <w:sz w:val="16"/>
                <w:szCs w:val="16"/>
              </w:rPr>
              <w:t xml:space="preserve"> a gun</w:t>
            </w:r>
          </w:p>
          <w:p w14:paraId="101B523F" w14:textId="77777777" w:rsidR="00ED4DC9" w:rsidRDefault="003C6688" w:rsidP="00D722FA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government</w:t>
            </w:r>
            <w:r w:rsidR="00110BB9" w:rsidRPr="00D722FA">
              <w:rPr>
                <w:sz w:val="16"/>
                <w:szCs w:val="16"/>
              </w:rPr>
              <w:t xml:space="preserve"> </w:t>
            </w:r>
          </w:p>
          <w:p w14:paraId="15B48F7D" w14:textId="77777777" w:rsidR="00113989" w:rsidRDefault="00113989" w:rsidP="0011398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practically ban (types of) firearms in the US since there are just too many (also unregistered) firearms</w:t>
            </w:r>
          </w:p>
          <w:p w14:paraId="7150893F" w14:textId="77777777" w:rsidR="00113989" w:rsidRDefault="00113989" w:rsidP="00113989">
            <w:pPr>
              <w:pStyle w:val="Listenabsatz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Gun regulation itself won’t significantly reduce the number of suicides</w:t>
            </w:r>
          </w:p>
          <w:p w14:paraId="609B4456" w14:textId="51688D78" w:rsidR="00113989" w:rsidRPr="00D722FA" w:rsidRDefault="00113989" w:rsidP="0011398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Japan has strict gun regulations but still </w:t>
            </w:r>
            <w:r w:rsidR="001C1154">
              <w:rPr>
                <w:sz w:val="16"/>
                <w:szCs w:val="16"/>
              </w:rPr>
              <w:t>suffers from high suicide rates</w:t>
            </w:r>
          </w:p>
        </w:tc>
      </w:tr>
    </w:tbl>
    <w:p w14:paraId="764CAC7A" w14:textId="64FDD813" w:rsidR="00CD330E" w:rsidRPr="00616F90" w:rsidRDefault="00CD330E" w:rsidP="00CD330E">
      <w:pPr>
        <w:rPr>
          <w:sz w:val="22"/>
          <w:szCs w:val="22"/>
        </w:rPr>
      </w:pPr>
    </w:p>
    <w:sectPr w:rsidR="00CD330E" w:rsidRPr="00616F90" w:rsidSect="004B4ECD">
      <w:headerReference w:type="default" r:id="rId8"/>
      <w:footerReference w:type="default" r:id="rId9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C71D3" w14:textId="77777777" w:rsidR="00DD7686" w:rsidRPr="00616F90" w:rsidRDefault="00DD7686" w:rsidP="00F07865">
      <w:pPr>
        <w:spacing w:after="0" w:line="240" w:lineRule="auto"/>
      </w:pPr>
      <w:r w:rsidRPr="00616F90">
        <w:separator/>
      </w:r>
    </w:p>
  </w:endnote>
  <w:endnote w:type="continuationSeparator" w:id="0">
    <w:p w14:paraId="68675DA5" w14:textId="77777777" w:rsidR="00DD7686" w:rsidRPr="00616F90" w:rsidRDefault="00DD7686" w:rsidP="00F07865">
      <w:pPr>
        <w:spacing w:after="0" w:line="240" w:lineRule="auto"/>
      </w:pPr>
      <w:r w:rsidRPr="00616F9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E1BE0D9" w14:textId="77777777" w:rsidR="00F07865" w:rsidRPr="00616F90" w:rsidRDefault="00F07865">
        <w:pPr>
          <w:pStyle w:val="Fuzeile"/>
          <w:jc w:val="right"/>
          <w:rPr>
            <w:sz w:val="22"/>
            <w:szCs w:val="22"/>
          </w:rPr>
        </w:pPr>
        <w:r w:rsidRPr="00616F90">
          <w:rPr>
            <w:sz w:val="22"/>
            <w:szCs w:val="22"/>
          </w:rPr>
          <w:fldChar w:fldCharType="begin"/>
        </w:r>
        <w:r w:rsidRPr="00616F90">
          <w:rPr>
            <w:sz w:val="22"/>
            <w:szCs w:val="22"/>
          </w:rPr>
          <w:instrText>PAGE   \* MERGEFORMAT</w:instrText>
        </w:r>
        <w:r w:rsidRPr="00616F90">
          <w:rPr>
            <w:sz w:val="22"/>
            <w:szCs w:val="22"/>
          </w:rPr>
          <w:fldChar w:fldCharType="separate"/>
        </w:r>
        <w:r w:rsidRPr="00616F90">
          <w:rPr>
            <w:sz w:val="22"/>
            <w:szCs w:val="22"/>
          </w:rPr>
          <w:t>2</w:t>
        </w:r>
        <w:r w:rsidRPr="00616F90">
          <w:rPr>
            <w:sz w:val="22"/>
            <w:szCs w:val="22"/>
          </w:rPr>
          <w:fldChar w:fldCharType="end"/>
        </w:r>
      </w:p>
    </w:sdtContent>
  </w:sdt>
  <w:p w14:paraId="0E8DE590" w14:textId="77777777" w:rsidR="00F07865" w:rsidRPr="00616F90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17D88" w14:textId="77777777" w:rsidR="00DD7686" w:rsidRPr="00616F90" w:rsidRDefault="00DD7686" w:rsidP="00F07865">
      <w:pPr>
        <w:spacing w:after="0" w:line="240" w:lineRule="auto"/>
      </w:pPr>
      <w:r w:rsidRPr="00616F90">
        <w:separator/>
      </w:r>
    </w:p>
  </w:footnote>
  <w:footnote w:type="continuationSeparator" w:id="0">
    <w:p w14:paraId="26D9A801" w14:textId="77777777" w:rsidR="00DD7686" w:rsidRPr="00616F90" w:rsidRDefault="00DD7686" w:rsidP="00F07865">
      <w:pPr>
        <w:spacing w:after="0" w:line="240" w:lineRule="auto"/>
      </w:pPr>
      <w:r w:rsidRPr="00616F90">
        <w:continuationSeparator/>
      </w:r>
    </w:p>
  </w:footnote>
  <w:footnote w:id="1">
    <w:p w14:paraId="52C84F9C" w14:textId="399D5DBB" w:rsidR="001E6CC7" w:rsidRPr="001E6CC7" w:rsidRDefault="001E6CC7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 xml:space="preserve">Militia ~ </w:t>
      </w:r>
      <w:r w:rsidRPr="001E6CC7">
        <w:rPr>
          <w:lang w:val="en-US"/>
        </w:rPr>
        <w:t>civilian</w:t>
      </w:r>
      <w:r>
        <w:rPr>
          <w:lang w:val="en-US"/>
        </w:rPr>
        <w:t xml:space="preserve"> </w:t>
      </w:r>
      <w:r w:rsidR="001A0440">
        <w:rPr>
          <w:lang w:val="en-US"/>
        </w:rPr>
        <w:t>army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4ADFD" w14:textId="77777777" w:rsidR="00902FFA" w:rsidRPr="00616F90" w:rsidRDefault="00902FFA" w:rsidP="00902FFA">
    <w:pPr>
      <w:pStyle w:val="Kopfzeile"/>
      <w:jc w:val="left"/>
      <w:rPr>
        <w:sz w:val="16"/>
        <w:szCs w:val="16"/>
      </w:rPr>
    </w:pPr>
    <w:r w:rsidRPr="00616F90"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802BC4"/>
    <w:multiLevelType w:val="hybridMultilevel"/>
    <w:tmpl w:val="5CA6EA56"/>
    <w:lvl w:ilvl="0" w:tplc="74C05E98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C4468D"/>
    <w:multiLevelType w:val="hybridMultilevel"/>
    <w:tmpl w:val="2DE63768"/>
    <w:lvl w:ilvl="0" w:tplc="4CC0E7C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D36917"/>
    <w:multiLevelType w:val="hybridMultilevel"/>
    <w:tmpl w:val="87AAFD3E"/>
    <w:lvl w:ilvl="0" w:tplc="E3AA6C3A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AD332C"/>
    <w:multiLevelType w:val="hybridMultilevel"/>
    <w:tmpl w:val="3F1A27D8"/>
    <w:lvl w:ilvl="0" w:tplc="431A96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877F5"/>
    <w:multiLevelType w:val="hybridMultilevel"/>
    <w:tmpl w:val="872AC24A"/>
    <w:lvl w:ilvl="0" w:tplc="10B69D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014572">
    <w:abstractNumId w:val="0"/>
  </w:num>
  <w:num w:numId="2" w16cid:durableId="602497460">
    <w:abstractNumId w:val="4"/>
  </w:num>
  <w:num w:numId="3" w16cid:durableId="1998071534">
    <w:abstractNumId w:val="3"/>
  </w:num>
  <w:num w:numId="4" w16cid:durableId="1369380322">
    <w:abstractNumId w:val="1"/>
  </w:num>
  <w:num w:numId="5" w16cid:durableId="1232353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90"/>
    <w:rsid w:val="000679A3"/>
    <w:rsid w:val="000D18C7"/>
    <w:rsid w:val="00107991"/>
    <w:rsid w:val="00110BB9"/>
    <w:rsid w:val="00113989"/>
    <w:rsid w:val="00187D0C"/>
    <w:rsid w:val="001A0440"/>
    <w:rsid w:val="001C1154"/>
    <w:rsid w:val="001E6CC7"/>
    <w:rsid w:val="00276908"/>
    <w:rsid w:val="002A0686"/>
    <w:rsid w:val="003535A9"/>
    <w:rsid w:val="003643EA"/>
    <w:rsid w:val="003A2987"/>
    <w:rsid w:val="003C6688"/>
    <w:rsid w:val="00413F3A"/>
    <w:rsid w:val="004A73B5"/>
    <w:rsid w:val="004B4ECD"/>
    <w:rsid w:val="005532A8"/>
    <w:rsid w:val="00592E0B"/>
    <w:rsid w:val="005D4B7B"/>
    <w:rsid w:val="00616F90"/>
    <w:rsid w:val="00627733"/>
    <w:rsid w:val="00642634"/>
    <w:rsid w:val="006526C5"/>
    <w:rsid w:val="006551F5"/>
    <w:rsid w:val="00683C5D"/>
    <w:rsid w:val="007C2D16"/>
    <w:rsid w:val="007D47C8"/>
    <w:rsid w:val="00875140"/>
    <w:rsid w:val="00902FFA"/>
    <w:rsid w:val="0096049B"/>
    <w:rsid w:val="009A7548"/>
    <w:rsid w:val="00A11DE1"/>
    <w:rsid w:val="00A62CB0"/>
    <w:rsid w:val="00AA069C"/>
    <w:rsid w:val="00B91BF0"/>
    <w:rsid w:val="00BF3B12"/>
    <w:rsid w:val="00C428A6"/>
    <w:rsid w:val="00C628E2"/>
    <w:rsid w:val="00C640FE"/>
    <w:rsid w:val="00CD330E"/>
    <w:rsid w:val="00D722FA"/>
    <w:rsid w:val="00D85DE6"/>
    <w:rsid w:val="00DC0ED8"/>
    <w:rsid w:val="00DD7686"/>
    <w:rsid w:val="00E14FDC"/>
    <w:rsid w:val="00E6192B"/>
    <w:rsid w:val="00ED4DC9"/>
    <w:rsid w:val="00ED7A6C"/>
    <w:rsid w:val="00F07865"/>
    <w:rsid w:val="00FB7099"/>
    <w:rsid w:val="00FE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2DC6"/>
  <w15:chartTrackingRefBased/>
  <w15:docId w15:val="{7F1B191E-EDFD-4939-BC08-24C07CA8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592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535A9"/>
    <w:pPr>
      <w:ind w:left="720"/>
      <w:contextualSpacing/>
    </w:pPr>
  </w:style>
  <w:style w:type="paragraph" w:styleId="berarbeitung">
    <w:name w:val="Revision"/>
    <w:hidden/>
    <w:uiPriority w:val="99"/>
    <w:semiHidden/>
    <w:rsid w:val="00BF3B12"/>
    <w:pPr>
      <w:spacing w:after="0" w:line="240" w:lineRule="auto"/>
      <w:jc w:val="left"/>
    </w:pPr>
    <w:rPr>
      <w:lang w:val="en-GB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E6CC7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E6CC7"/>
    <w:rPr>
      <w:sz w:val="20"/>
      <w:szCs w:val="20"/>
      <w:lang w:val="en-GB"/>
    </w:rPr>
  </w:style>
  <w:style w:type="character" w:styleId="Funotenzeichen">
    <w:name w:val="footnote reference"/>
    <w:basedOn w:val="Absatz-Standardschriftart"/>
    <w:uiPriority w:val="99"/>
    <w:semiHidden/>
    <w:unhideWhenUsed/>
    <w:rsid w:val="001E6C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1</Pages>
  <Words>267</Words>
  <Characters>1349</Characters>
  <Application>Microsoft Office Word</Application>
  <DocSecurity>0</DocSecurity>
  <Lines>149</Lines>
  <Paragraphs>107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40</cp:revision>
  <dcterms:created xsi:type="dcterms:W3CDTF">2024-09-26T05:57:00Z</dcterms:created>
  <dcterms:modified xsi:type="dcterms:W3CDTF">2024-11-21T07:34:00Z</dcterms:modified>
</cp:coreProperties>
</file>