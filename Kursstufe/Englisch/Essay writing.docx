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FE9C6" w14:textId="3E8EFC8C" w:rsidR="00A62CB0" w:rsidRPr="00392F02" w:rsidRDefault="00392F02" w:rsidP="00CD330E">
      <w:pPr>
        <w:jc w:val="center"/>
      </w:pPr>
      <w:r>
        <w:t>Essay writing</w:t>
      </w:r>
    </w:p>
    <w:p w14:paraId="27C77305" w14:textId="13201783" w:rsidR="00392F02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r w:rsidRPr="00392F02">
        <w:rPr>
          <w:szCs w:val="16"/>
        </w:rPr>
        <w:fldChar w:fldCharType="begin"/>
      </w:r>
      <w:r w:rsidRPr="00392F02">
        <w:rPr>
          <w:szCs w:val="16"/>
        </w:rPr>
        <w:instrText xml:space="preserve"> TOC \o "1-3" \h \z \u </w:instrText>
      </w:r>
      <w:r w:rsidRPr="00392F02">
        <w:rPr>
          <w:szCs w:val="16"/>
        </w:rPr>
        <w:fldChar w:fldCharType="separate"/>
      </w:r>
      <w:hyperlink w:anchor="_Toc183593200" w:history="1">
        <w:r w:rsidR="00392F02" w:rsidRPr="003376E9">
          <w:rPr>
            <w:rStyle w:val="Hyperlink"/>
            <w:noProof/>
          </w:rPr>
          <w:t>Argument – Burger ---</w:t>
        </w:r>
        <w:r w:rsidR="00392F02">
          <w:rPr>
            <w:noProof/>
            <w:webHidden/>
          </w:rPr>
          <w:tab/>
        </w:r>
        <w:r w:rsidR="00392F02">
          <w:rPr>
            <w:noProof/>
            <w:webHidden/>
          </w:rPr>
          <w:fldChar w:fldCharType="begin"/>
        </w:r>
        <w:r w:rsidR="00392F02">
          <w:rPr>
            <w:noProof/>
            <w:webHidden/>
          </w:rPr>
          <w:instrText xml:space="preserve"> PAGEREF _Toc183593200 \h </w:instrText>
        </w:r>
        <w:r w:rsidR="00392F02">
          <w:rPr>
            <w:noProof/>
            <w:webHidden/>
          </w:rPr>
        </w:r>
        <w:r w:rsidR="00392F02">
          <w:rPr>
            <w:noProof/>
            <w:webHidden/>
          </w:rPr>
          <w:fldChar w:fldCharType="separate"/>
        </w:r>
        <w:r w:rsidR="00392F02">
          <w:rPr>
            <w:noProof/>
            <w:webHidden/>
          </w:rPr>
          <w:t>1</w:t>
        </w:r>
        <w:r w:rsidR="00392F02">
          <w:rPr>
            <w:noProof/>
            <w:webHidden/>
          </w:rPr>
          <w:fldChar w:fldCharType="end"/>
        </w:r>
      </w:hyperlink>
    </w:p>
    <w:p w14:paraId="4C784112" w14:textId="29944648" w:rsidR="004A73B5" w:rsidRPr="00392F02" w:rsidRDefault="004A73B5" w:rsidP="004A73B5">
      <w:pPr>
        <w:rPr>
          <w:sz w:val="16"/>
          <w:szCs w:val="16"/>
        </w:rPr>
      </w:pPr>
      <w:r w:rsidRPr="00392F02">
        <w:rPr>
          <w:sz w:val="16"/>
          <w:szCs w:val="16"/>
        </w:rPr>
        <w:fldChar w:fldCharType="end"/>
      </w:r>
    </w:p>
    <w:p w14:paraId="3C652C3A" w14:textId="0677BB6D" w:rsidR="00CD330E" w:rsidRPr="00392F02" w:rsidRDefault="00392F02" w:rsidP="00CD330E">
      <w:pPr>
        <w:pStyle w:val="berschrift1"/>
      </w:pPr>
      <w:bookmarkStart w:id="0" w:name="_Toc183593200"/>
      <w:r>
        <w:t xml:space="preserve">Argument – Burger </w:t>
      </w:r>
      <w:r w:rsidR="00CD330E" w:rsidRPr="00392F02">
        <w:t>---</w:t>
      </w:r>
      <w:bookmarkEnd w:id="0"/>
    </w:p>
    <w:p w14:paraId="105E7B00" w14:textId="5E939125" w:rsidR="00CD330E" w:rsidRDefault="005C3125" w:rsidP="00CD330E">
      <w:pPr>
        <w:rPr>
          <w:sz w:val="22"/>
          <w:szCs w:val="22"/>
        </w:rPr>
      </w:pPr>
      <w:r>
        <w:rPr>
          <w:sz w:val="22"/>
          <w:szCs w:val="22"/>
        </w:rPr>
        <w:t>Thesis</w:t>
      </w:r>
      <w:r w:rsidR="00392F02"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92F02">
        <w:rPr>
          <w:sz w:val="22"/>
          <w:szCs w:val="22"/>
        </w:rPr>
        <w:t>Renewable energies will not replace traditional energy sources.</w:t>
      </w:r>
    </w:p>
    <w:p w14:paraId="01EFE311" w14:textId="52F7F87F" w:rsidR="00392F02" w:rsidRDefault="00392F02" w:rsidP="00392F02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Explanation:</w:t>
      </w:r>
      <w:r>
        <w:rPr>
          <w:sz w:val="22"/>
          <w:szCs w:val="22"/>
        </w:rPr>
        <w:tab/>
        <w:t>During phases with too little sunlight (solar scarcity, solar slack, hurricane draught, sun draught) and/or too little wind, renewable energy sources cannot produce enough power to provide enough power for larger areas. So, in those situations the gap must be filled with traditional energy sources.</w:t>
      </w:r>
    </w:p>
    <w:p w14:paraId="528A5020" w14:textId="191FFE62" w:rsidR="00562359" w:rsidRDefault="00562359" w:rsidP="00392F02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Example:</w:t>
      </w:r>
      <w:r>
        <w:rPr>
          <w:sz w:val="22"/>
          <w:szCs w:val="22"/>
        </w:rPr>
        <w:tab/>
      </w:r>
      <w:r w:rsidR="00F76B15">
        <w:rPr>
          <w:sz w:val="22"/>
          <w:szCs w:val="22"/>
        </w:rPr>
        <w:t xml:space="preserve">The </w:t>
      </w:r>
      <w:r w:rsidR="00F4457A">
        <w:rPr>
          <w:sz w:val="22"/>
          <w:szCs w:val="22"/>
        </w:rPr>
        <w:t>sun draught phase in this year’s autumn</w:t>
      </w:r>
      <w:r w:rsidR="00B44750">
        <w:rPr>
          <w:sz w:val="22"/>
          <w:szCs w:val="22"/>
        </w:rPr>
        <w:t xml:space="preserve"> had proven the named scenario</w:t>
      </w:r>
      <w:r w:rsidR="00E7351F">
        <w:rPr>
          <w:sz w:val="22"/>
          <w:szCs w:val="22"/>
        </w:rPr>
        <w:t xml:space="preserve"> well.</w:t>
      </w:r>
    </w:p>
    <w:p w14:paraId="45B9081A" w14:textId="35D79183" w:rsidR="005C3125" w:rsidRDefault="005C3125" w:rsidP="00392F02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Conclusion:</w:t>
      </w:r>
      <w:r>
        <w:rPr>
          <w:sz w:val="22"/>
          <w:szCs w:val="22"/>
        </w:rPr>
        <w:tab/>
      </w:r>
      <w:r w:rsidR="00D51035">
        <w:rPr>
          <w:sz w:val="22"/>
          <w:szCs w:val="22"/>
        </w:rPr>
        <w:t>So,</w:t>
      </w:r>
      <w:r w:rsidR="005775B8">
        <w:rPr>
          <w:sz w:val="22"/>
          <w:szCs w:val="22"/>
        </w:rPr>
        <w:t xml:space="preserve"> we see that we cannot replace all traditional energy sources with renewable ones as that would </w:t>
      </w:r>
      <w:r w:rsidR="00D51035">
        <w:rPr>
          <w:sz w:val="22"/>
          <w:szCs w:val="22"/>
        </w:rPr>
        <w:t>increase</w:t>
      </w:r>
      <w:r w:rsidR="005775B8">
        <w:rPr>
          <w:sz w:val="22"/>
          <w:szCs w:val="22"/>
        </w:rPr>
        <w:t xml:space="preserve"> the danger of a blackout due to </w:t>
      </w:r>
      <w:r w:rsidR="002C65B5">
        <w:rPr>
          <w:sz w:val="22"/>
          <w:szCs w:val="22"/>
        </w:rPr>
        <w:t>a lack of energy provided without replacement systems as a back-up plan</w:t>
      </w:r>
      <w:r w:rsidR="00834C00">
        <w:rPr>
          <w:sz w:val="22"/>
          <w:szCs w:val="22"/>
        </w:rPr>
        <w:t>.</w:t>
      </w:r>
    </w:p>
    <w:p w14:paraId="353EB4E3" w14:textId="1E86CB64" w:rsidR="00FE7CE5" w:rsidRDefault="00AE5414" w:rsidP="00FE7CE5">
      <w:pPr>
        <w:pStyle w:val="berschrift1"/>
      </w:pPr>
      <w:r>
        <w:t>Universal Health Care in the US ---</w:t>
      </w:r>
    </w:p>
    <w:p w14:paraId="6A18D923" w14:textId="4B059A6C" w:rsidR="00AE5545" w:rsidRDefault="00364B65" w:rsidP="00AE5545">
      <w:pPr>
        <w:rPr>
          <w:sz w:val="22"/>
          <w:szCs w:val="22"/>
        </w:rPr>
      </w:pPr>
      <w:r>
        <w:rPr>
          <w:sz w:val="22"/>
          <w:szCs w:val="22"/>
        </w:rPr>
        <w:t>Question:</w:t>
      </w:r>
      <w:r>
        <w:rPr>
          <w:sz w:val="22"/>
          <w:szCs w:val="22"/>
        </w:rPr>
        <w:tab/>
        <w:t xml:space="preserve">Should there be </w:t>
      </w:r>
      <w:r w:rsidR="007339FC">
        <w:rPr>
          <w:sz w:val="22"/>
          <w:szCs w:val="22"/>
        </w:rPr>
        <w:t>universal</w:t>
      </w:r>
      <w:r>
        <w:rPr>
          <w:sz w:val="22"/>
          <w:szCs w:val="22"/>
        </w:rPr>
        <w:t xml:space="preserve"> health care in the</w:t>
      </w:r>
      <w:r w:rsidR="00862A4E">
        <w:rPr>
          <w:sz w:val="22"/>
          <w:szCs w:val="22"/>
        </w:rPr>
        <w:t xml:space="preserve"> US.</w:t>
      </w:r>
    </w:p>
    <w:p w14:paraId="1BBB2AD0" w14:textId="77777777" w:rsidR="000938CD" w:rsidRDefault="000938CD" w:rsidP="007339FC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Introduction</w:t>
      </w:r>
    </w:p>
    <w:p w14:paraId="0227C3A8" w14:textId="1F15A081" w:rsidR="00AE5414" w:rsidRDefault="007339FC" w:rsidP="007339FC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Definition of universal health care</w:t>
      </w:r>
    </w:p>
    <w:p w14:paraId="3AF0260C" w14:textId="6797D94D" w:rsidR="007339FC" w:rsidRDefault="007339FC" w:rsidP="007339FC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Arguments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86"/>
      </w:tblGrid>
      <w:tr w:rsidR="00E4264F" w14:paraId="11363750" w14:textId="77777777" w:rsidTr="007339FC">
        <w:tc>
          <w:tcPr>
            <w:tcW w:w="4531" w:type="dxa"/>
          </w:tcPr>
          <w:p w14:paraId="3F7F6157" w14:textId="1A68925C" w:rsidR="007339FC" w:rsidRPr="007339FC" w:rsidRDefault="007339FC" w:rsidP="007339FC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14C62997" w14:textId="6346EB1F" w:rsidR="007339FC" w:rsidRPr="007339FC" w:rsidRDefault="007339FC" w:rsidP="007339FC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Contra</w:t>
            </w:r>
          </w:p>
        </w:tc>
      </w:tr>
      <w:tr w:rsidR="00E4264F" w14:paraId="6D094CC8" w14:textId="77777777" w:rsidTr="007339FC">
        <w:tc>
          <w:tcPr>
            <w:tcW w:w="4531" w:type="dxa"/>
          </w:tcPr>
          <w:p w14:paraId="545BC2B1" w14:textId="77777777" w:rsidR="007339FC" w:rsidRDefault="009146E0" w:rsidP="009146E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Medical support for people who can’t afford it</w:t>
            </w:r>
          </w:p>
          <w:p w14:paraId="6B70CCFE" w14:textId="4169617D" w:rsidR="00335A59" w:rsidRDefault="00335A59" w:rsidP="009146E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can save </w:t>
            </w:r>
            <w:r w:rsidR="0099232E">
              <w:rPr>
                <w:sz w:val="16"/>
                <w:szCs w:val="16"/>
              </w:rPr>
              <w:t>lives</w:t>
            </w:r>
          </w:p>
          <w:p w14:paraId="205DA1A3" w14:textId="3F00ADB4" w:rsidR="00F76567" w:rsidRDefault="00325084" w:rsidP="009146E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Ensures </w:t>
            </w:r>
            <w:r w:rsidR="00CC31AC">
              <w:rPr>
                <w:sz w:val="16"/>
                <w:szCs w:val="16"/>
              </w:rPr>
              <w:t>social equality</w:t>
            </w:r>
          </w:p>
          <w:p w14:paraId="67F4A70A" w14:textId="11815176" w:rsidR="008F0CAE" w:rsidRPr="007339FC" w:rsidRDefault="008F0CAE" w:rsidP="009146E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0938CD">
              <w:rPr>
                <w:sz w:val="16"/>
                <w:szCs w:val="16"/>
                <w:shd w:val="clear" w:color="auto" w:fill="F4B083" w:themeFill="accent2" w:themeFillTint="99"/>
              </w:rPr>
              <w:t>People can get sick out of bad luck and not due to an unhealthy lifestyle</w:t>
            </w:r>
          </w:p>
        </w:tc>
        <w:tc>
          <w:tcPr>
            <w:tcW w:w="4531" w:type="dxa"/>
          </w:tcPr>
          <w:p w14:paraId="596430DF" w14:textId="77777777" w:rsidR="007339FC" w:rsidRDefault="008D6E22" w:rsidP="009146E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You </w:t>
            </w:r>
            <w:r w:rsidR="00325084">
              <w:rPr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pay for health care even though you don’t need it</w:t>
            </w:r>
          </w:p>
          <w:p w14:paraId="43E060E8" w14:textId="1880DF61" w:rsidR="00B34D04" w:rsidRDefault="007249BA" w:rsidP="009146E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Healthy people</w:t>
            </w:r>
            <w:r w:rsidR="008440F0">
              <w:rPr>
                <w:sz w:val="16"/>
                <w:szCs w:val="16"/>
              </w:rPr>
              <w:t xml:space="preserve"> must pay for the ones living an unhealthy lifestyle</w:t>
            </w:r>
          </w:p>
          <w:p w14:paraId="61573C43" w14:textId="77777777" w:rsidR="008440F0" w:rsidRDefault="00E4264F" w:rsidP="008440F0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 are self-responsible for their health</w:t>
            </w:r>
          </w:p>
          <w:p w14:paraId="2FB92691" w14:textId="5A06000C" w:rsidR="000B2D72" w:rsidRPr="007339FC" w:rsidRDefault="000B2D72" w:rsidP="000B2D7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discourages people from living a </w:t>
            </w:r>
            <w:r w:rsidR="00D967D7">
              <w:rPr>
                <w:sz w:val="16"/>
                <w:szCs w:val="16"/>
              </w:rPr>
              <w:t>healthy lifestyle</w:t>
            </w:r>
          </w:p>
        </w:tc>
      </w:tr>
    </w:tbl>
    <w:p w14:paraId="1A841DBD" w14:textId="40FA4728" w:rsidR="00617C54" w:rsidRDefault="00E46FE8" w:rsidP="00617C54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People can get sick out of bad luck and not due to</w:t>
      </w:r>
      <w:r w:rsidR="00F3540F">
        <w:rPr>
          <w:sz w:val="22"/>
          <w:szCs w:val="22"/>
        </w:rPr>
        <w:t xml:space="preserve"> an unhealthy lifestyle.</w:t>
      </w:r>
    </w:p>
    <w:p w14:paraId="7E94A057" w14:textId="3B429B63" w:rsidR="00617C54" w:rsidRPr="00617C54" w:rsidRDefault="006A66A5" w:rsidP="00617C54">
      <w:pPr>
        <w:pStyle w:val="Listenabsatz"/>
        <w:numPr>
          <w:ilvl w:val="7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 indeed could be mentioned that </w:t>
      </w:r>
      <w:r w:rsidR="00522AFE">
        <w:rPr>
          <w:sz w:val="22"/>
          <w:szCs w:val="22"/>
        </w:rPr>
        <w:t xml:space="preserve">there </w:t>
      </w:r>
      <w:r w:rsidR="000D2539">
        <w:rPr>
          <w:sz w:val="22"/>
          <w:szCs w:val="22"/>
        </w:rPr>
        <w:t>will</w:t>
      </w:r>
      <w:r w:rsidR="00522AFE">
        <w:rPr>
          <w:sz w:val="22"/>
          <w:szCs w:val="22"/>
        </w:rPr>
        <w:t xml:space="preserve"> always </w:t>
      </w:r>
      <w:r w:rsidR="000D2539">
        <w:rPr>
          <w:sz w:val="22"/>
          <w:szCs w:val="22"/>
        </w:rPr>
        <w:t xml:space="preserve">be </w:t>
      </w:r>
      <w:r w:rsidR="00E13880">
        <w:rPr>
          <w:sz w:val="22"/>
          <w:szCs w:val="22"/>
        </w:rPr>
        <w:t>people who</w:t>
      </w:r>
      <w:r w:rsidR="00522AFE">
        <w:rPr>
          <w:sz w:val="22"/>
          <w:szCs w:val="22"/>
        </w:rPr>
        <w:t xml:space="preserve"> find themselves </w:t>
      </w:r>
      <w:r w:rsidR="00C7103E">
        <w:rPr>
          <w:sz w:val="22"/>
          <w:szCs w:val="22"/>
        </w:rPr>
        <w:t>hospitalized</w:t>
      </w:r>
      <w:r w:rsidR="00842A71">
        <w:rPr>
          <w:sz w:val="22"/>
          <w:szCs w:val="22"/>
        </w:rPr>
        <w:t xml:space="preserve"> not due to their own choice of living a bad </w:t>
      </w:r>
      <w:r w:rsidR="00727044">
        <w:rPr>
          <w:sz w:val="22"/>
          <w:szCs w:val="22"/>
        </w:rPr>
        <w:t>and so unhealthy lifestyle followed by liver disfunction or other</w:t>
      </w:r>
      <w:r w:rsidR="00511387">
        <w:rPr>
          <w:sz w:val="22"/>
          <w:szCs w:val="22"/>
        </w:rPr>
        <w:t xml:space="preserve"> issues, but rather so happened</w:t>
      </w:r>
      <w:r w:rsidR="00EB0E10">
        <w:rPr>
          <w:sz w:val="22"/>
          <w:szCs w:val="22"/>
        </w:rPr>
        <w:t xml:space="preserve"> to be a victim of a</w:t>
      </w:r>
      <w:r w:rsidR="00C42B6E">
        <w:rPr>
          <w:sz w:val="22"/>
          <w:szCs w:val="22"/>
        </w:rPr>
        <w:t xml:space="preserve"> stroke of fate</w:t>
      </w:r>
      <w:r w:rsidR="00511387">
        <w:rPr>
          <w:sz w:val="22"/>
          <w:szCs w:val="22"/>
        </w:rPr>
        <w:t>.</w:t>
      </w:r>
    </w:p>
    <w:sectPr w:rsidR="00617C54" w:rsidRPr="00617C54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3B7D4" w14:textId="77777777" w:rsidR="002E7DB2" w:rsidRPr="00392F02" w:rsidRDefault="002E7DB2" w:rsidP="00F07865">
      <w:pPr>
        <w:spacing w:after="0" w:line="240" w:lineRule="auto"/>
      </w:pPr>
      <w:r w:rsidRPr="00392F02">
        <w:separator/>
      </w:r>
    </w:p>
  </w:endnote>
  <w:endnote w:type="continuationSeparator" w:id="0">
    <w:p w14:paraId="6A857D33" w14:textId="77777777" w:rsidR="002E7DB2" w:rsidRPr="00392F02" w:rsidRDefault="002E7DB2" w:rsidP="00F07865">
      <w:pPr>
        <w:spacing w:after="0" w:line="240" w:lineRule="auto"/>
      </w:pPr>
      <w:r w:rsidRPr="00392F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384A7A5" w14:textId="77777777" w:rsidR="00F07865" w:rsidRPr="00392F02" w:rsidRDefault="00F07865">
        <w:pPr>
          <w:pStyle w:val="Fuzeile"/>
          <w:jc w:val="right"/>
          <w:rPr>
            <w:sz w:val="22"/>
            <w:szCs w:val="22"/>
          </w:rPr>
        </w:pPr>
        <w:r w:rsidRPr="00392F02">
          <w:rPr>
            <w:sz w:val="22"/>
            <w:szCs w:val="22"/>
          </w:rPr>
          <w:fldChar w:fldCharType="begin"/>
        </w:r>
        <w:r w:rsidRPr="00392F02">
          <w:rPr>
            <w:sz w:val="22"/>
            <w:szCs w:val="22"/>
          </w:rPr>
          <w:instrText>PAGE   \* MERGEFORMAT</w:instrText>
        </w:r>
        <w:r w:rsidRPr="00392F02">
          <w:rPr>
            <w:sz w:val="22"/>
            <w:szCs w:val="22"/>
          </w:rPr>
          <w:fldChar w:fldCharType="separate"/>
        </w:r>
        <w:r w:rsidRPr="00392F02">
          <w:rPr>
            <w:sz w:val="22"/>
            <w:szCs w:val="22"/>
          </w:rPr>
          <w:t>2</w:t>
        </w:r>
        <w:r w:rsidRPr="00392F02">
          <w:rPr>
            <w:sz w:val="22"/>
            <w:szCs w:val="22"/>
          </w:rPr>
          <w:fldChar w:fldCharType="end"/>
        </w:r>
      </w:p>
    </w:sdtContent>
  </w:sdt>
  <w:p w14:paraId="23204620" w14:textId="77777777" w:rsidR="00F07865" w:rsidRPr="00392F02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72CDC" w14:textId="77777777" w:rsidR="002E7DB2" w:rsidRPr="00392F02" w:rsidRDefault="002E7DB2" w:rsidP="00F07865">
      <w:pPr>
        <w:spacing w:after="0" w:line="240" w:lineRule="auto"/>
      </w:pPr>
      <w:r w:rsidRPr="00392F02">
        <w:separator/>
      </w:r>
    </w:p>
  </w:footnote>
  <w:footnote w:type="continuationSeparator" w:id="0">
    <w:p w14:paraId="45896172" w14:textId="77777777" w:rsidR="002E7DB2" w:rsidRPr="00392F02" w:rsidRDefault="002E7DB2" w:rsidP="00F07865">
      <w:pPr>
        <w:spacing w:after="0" w:line="240" w:lineRule="auto"/>
      </w:pPr>
      <w:r w:rsidRPr="00392F0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8381" w14:textId="77777777" w:rsidR="00902FFA" w:rsidRPr="00392F02" w:rsidRDefault="00902FFA" w:rsidP="00902FFA">
    <w:pPr>
      <w:pStyle w:val="Kopfzeile"/>
      <w:jc w:val="left"/>
      <w:rPr>
        <w:sz w:val="16"/>
        <w:szCs w:val="16"/>
      </w:rPr>
    </w:pPr>
    <w:r w:rsidRPr="00392F02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17995"/>
    <w:multiLevelType w:val="hybridMultilevel"/>
    <w:tmpl w:val="4CCEF006"/>
    <w:lvl w:ilvl="0" w:tplc="23745C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011F"/>
    <w:multiLevelType w:val="hybridMultilevel"/>
    <w:tmpl w:val="A0BE40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1916D688">
      <w:start w:val="4"/>
      <w:numFmt w:val="bullet"/>
      <w:lvlText w:val="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8" w:tplc="AB8A3A22">
      <w:start w:val="4"/>
      <w:numFmt w:val="bullet"/>
      <w:lvlText w:val=""/>
      <w:lvlJc w:val="left"/>
      <w:pPr>
        <w:ind w:left="6660" w:hanging="360"/>
      </w:pPr>
      <w:rPr>
        <w:rFonts w:ascii="Wingdings" w:eastAsiaTheme="minorHAnsi" w:hAnsi="Wingdings" w:cstheme="minorBidi" w:hint="default"/>
      </w:rPr>
    </w:lvl>
  </w:abstractNum>
  <w:abstractNum w:abstractNumId="2" w15:restartNumberingAfterBreak="0">
    <w:nsid w:val="6F3C1722"/>
    <w:multiLevelType w:val="hybridMultilevel"/>
    <w:tmpl w:val="BAA49AC0"/>
    <w:lvl w:ilvl="0" w:tplc="3104D5E2">
      <w:start w:val="1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1207694">
    <w:abstractNumId w:val="1"/>
  </w:num>
  <w:num w:numId="2" w16cid:durableId="199363945">
    <w:abstractNumId w:val="2"/>
  </w:num>
  <w:num w:numId="3" w16cid:durableId="109289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02"/>
    <w:rsid w:val="000938CD"/>
    <w:rsid w:val="000B2D72"/>
    <w:rsid w:val="000D2539"/>
    <w:rsid w:val="00163C35"/>
    <w:rsid w:val="001E1D2F"/>
    <w:rsid w:val="002C4989"/>
    <w:rsid w:val="002C65B5"/>
    <w:rsid w:val="002E7DB2"/>
    <w:rsid w:val="00325084"/>
    <w:rsid w:val="00335A59"/>
    <w:rsid w:val="00364B65"/>
    <w:rsid w:val="00392F02"/>
    <w:rsid w:val="003A2987"/>
    <w:rsid w:val="004A73B5"/>
    <w:rsid w:val="004B4ECD"/>
    <w:rsid w:val="00511387"/>
    <w:rsid w:val="00522AFE"/>
    <w:rsid w:val="00562359"/>
    <w:rsid w:val="005775B8"/>
    <w:rsid w:val="005C3125"/>
    <w:rsid w:val="00617C54"/>
    <w:rsid w:val="006A66A5"/>
    <w:rsid w:val="007249BA"/>
    <w:rsid w:val="00727044"/>
    <w:rsid w:val="007339FC"/>
    <w:rsid w:val="007D47C8"/>
    <w:rsid w:val="00834C00"/>
    <w:rsid w:val="00842A71"/>
    <w:rsid w:val="008440F0"/>
    <w:rsid w:val="00862A4E"/>
    <w:rsid w:val="008D6E22"/>
    <w:rsid w:val="008F0CAE"/>
    <w:rsid w:val="00902FFA"/>
    <w:rsid w:val="009146E0"/>
    <w:rsid w:val="00944E0F"/>
    <w:rsid w:val="0099232E"/>
    <w:rsid w:val="009A7548"/>
    <w:rsid w:val="009F1E50"/>
    <w:rsid w:val="00A62CB0"/>
    <w:rsid w:val="00AE5414"/>
    <w:rsid w:val="00AE5545"/>
    <w:rsid w:val="00B34D04"/>
    <w:rsid w:val="00B44750"/>
    <w:rsid w:val="00C42B6E"/>
    <w:rsid w:val="00C640FE"/>
    <w:rsid w:val="00C7103E"/>
    <w:rsid w:val="00CC31AC"/>
    <w:rsid w:val="00CD330E"/>
    <w:rsid w:val="00D51035"/>
    <w:rsid w:val="00D967D7"/>
    <w:rsid w:val="00E13880"/>
    <w:rsid w:val="00E4264F"/>
    <w:rsid w:val="00E46FE8"/>
    <w:rsid w:val="00E7351F"/>
    <w:rsid w:val="00EB0E10"/>
    <w:rsid w:val="00F07865"/>
    <w:rsid w:val="00F3540F"/>
    <w:rsid w:val="00F4457A"/>
    <w:rsid w:val="00F76567"/>
    <w:rsid w:val="00F76B15"/>
    <w:rsid w:val="00F85E30"/>
    <w:rsid w:val="00F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7A24"/>
  <w15:chartTrackingRefBased/>
  <w15:docId w15:val="{1C07C5D1-3868-4B35-96F8-98557484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7339FC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50</cp:revision>
  <dcterms:created xsi:type="dcterms:W3CDTF">2024-11-27T08:43:00Z</dcterms:created>
  <dcterms:modified xsi:type="dcterms:W3CDTF">2024-11-27T10:05:00Z</dcterms:modified>
</cp:coreProperties>
</file>