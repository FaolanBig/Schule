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FA1C0" w14:textId="57A2297E" w:rsidR="00A62CB0" w:rsidRPr="00D720AD" w:rsidRDefault="00D720AD" w:rsidP="00CD330E">
      <w:pPr>
        <w:jc w:val="center"/>
        <w:rPr>
          <w:lang w:val="en-US"/>
        </w:rPr>
      </w:pPr>
      <w:r>
        <w:rPr>
          <w:lang w:val="en-US"/>
        </w:rPr>
        <w:t>US – Political System</w:t>
      </w:r>
    </w:p>
    <w:p w14:paraId="54170040" w14:textId="3D85A4C5" w:rsidR="0091676B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D720AD">
        <w:rPr>
          <w:szCs w:val="16"/>
          <w:lang w:val="en-US"/>
        </w:rPr>
        <w:fldChar w:fldCharType="begin"/>
      </w:r>
      <w:r w:rsidRPr="00D720AD">
        <w:rPr>
          <w:szCs w:val="16"/>
          <w:lang w:val="en-US"/>
        </w:rPr>
        <w:instrText xml:space="preserve"> TOC \o "1-3" \h \z \u </w:instrText>
      </w:r>
      <w:r w:rsidRPr="00D720AD">
        <w:rPr>
          <w:szCs w:val="16"/>
          <w:lang w:val="en-US"/>
        </w:rPr>
        <w:fldChar w:fldCharType="separate"/>
      </w:r>
      <w:hyperlink w:anchor="_Toc179439386" w:history="1">
        <w:r w:rsidR="0091676B" w:rsidRPr="009F4D07">
          <w:rPr>
            <w:rStyle w:val="Hyperlink"/>
            <w:noProof/>
            <w:lang w:val="en-US"/>
          </w:rPr>
          <w:t>The Constitution ---</w:t>
        </w:r>
        <w:r w:rsidR="0091676B">
          <w:rPr>
            <w:noProof/>
            <w:webHidden/>
          </w:rPr>
          <w:tab/>
        </w:r>
        <w:r w:rsidR="0091676B">
          <w:rPr>
            <w:noProof/>
            <w:webHidden/>
          </w:rPr>
          <w:fldChar w:fldCharType="begin"/>
        </w:r>
        <w:r w:rsidR="0091676B">
          <w:rPr>
            <w:noProof/>
            <w:webHidden/>
          </w:rPr>
          <w:instrText xml:space="preserve"> PAGEREF _Toc179439386 \h </w:instrText>
        </w:r>
        <w:r w:rsidR="0091676B">
          <w:rPr>
            <w:noProof/>
            <w:webHidden/>
          </w:rPr>
        </w:r>
        <w:r w:rsidR="0091676B">
          <w:rPr>
            <w:noProof/>
            <w:webHidden/>
          </w:rPr>
          <w:fldChar w:fldCharType="separate"/>
        </w:r>
        <w:r w:rsidR="002E7A99">
          <w:rPr>
            <w:noProof/>
            <w:webHidden/>
          </w:rPr>
          <w:t>1</w:t>
        </w:r>
        <w:r w:rsidR="0091676B">
          <w:rPr>
            <w:noProof/>
            <w:webHidden/>
          </w:rPr>
          <w:fldChar w:fldCharType="end"/>
        </w:r>
      </w:hyperlink>
    </w:p>
    <w:p w14:paraId="02724FFA" w14:textId="11718985" w:rsidR="004A73B5" w:rsidRPr="00D720AD" w:rsidRDefault="004A73B5" w:rsidP="004A73B5">
      <w:pPr>
        <w:rPr>
          <w:sz w:val="16"/>
          <w:szCs w:val="16"/>
          <w:lang w:val="en-US"/>
        </w:rPr>
      </w:pPr>
      <w:r w:rsidRPr="00D720AD">
        <w:rPr>
          <w:sz w:val="16"/>
          <w:szCs w:val="16"/>
          <w:lang w:val="en-US"/>
        </w:rPr>
        <w:fldChar w:fldCharType="end"/>
      </w:r>
    </w:p>
    <w:p w14:paraId="7672D7D3" w14:textId="3DE66274" w:rsidR="00CD330E" w:rsidRPr="00D720AD" w:rsidRDefault="003E6CD4" w:rsidP="00CD330E">
      <w:pPr>
        <w:pStyle w:val="berschrift1"/>
        <w:rPr>
          <w:lang w:val="en-US"/>
        </w:rPr>
      </w:pPr>
      <w:bookmarkStart w:id="0" w:name="_Toc179439386"/>
      <w:r>
        <w:rPr>
          <w:lang w:val="en-US"/>
        </w:rPr>
        <w:t xml:space="preserve">The </w:t>
      </w:r>
      <w:r w:rsidRPr="00C57B39">
        <w:rPr>
          <w:lang w:val="en-US"/>
        </w:rPr>
        <w:t xml:space="preserve">Constitution </w:t>
      </w:r>
      <w:r w:rsidR="00CD330E" w:rsidRPr="00D720AD">
        <w:rPr>
          <w:lang w:val="en-US"/>
        </w:rPr>
        <w:t>---</w:t>
      </w:r>
      <w:bookmarkEnd w:id="0"/>
    </w:p>
    <w:p w14:paraId="22C51182" w14:textId="0CD658A0" w:rsidR="0096388D" w:rsidRPr="0015582E" w:rsidRDefault="0015582E" w:rsidP="0096388D">
      <w:pPr>
        <w:rPr>
          <w:i/>
          <w:sz w:val="22"/>
          <w:szCs w:val="22"/>
          <w:u w:val="single"/>
          <w:lang w:val="en-US"/>
        </w:rPr>
      </w:pPr>
      <w:r w:rsidRPr="0015582E">
        <w:rPr>
          <w:i/>
          <w:sz w:val="22"/>
          <w:szCs w:val="22"/>
          <w:u w:val="single"/>
          <w:lang w:val="en-US"/>
        </w:rPr>
        <w:t>Insights:</w:t>
      </w:r>
    </w:p>
    <w:p w14:paraId="7284811A" w14:textId="5C5E252D" w:rsidR="0096388D" w:rsidRPr="00EE2E13" w:rsidRDefault="0096388D" w:rsidP="0096388D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EE2E13">
        <w:rPr>
          <w:b/>
          <w:bCs/>
          <w:sz w:val="22"/>
          <w:szCs w:val="22"/>
          <w:lang w:val="en-US"/>
        </w:rPr>
        <w:t>Constitution Overview</w:t>
      </w:r>
      <w:r w:rsidRPr="00EE2E13">
        <w:rPr>
          <w:sz w:val="22"/>
          <w:szCs w:val="22"/>
          <w:lang w:val="en-US"/>
        </w:rPr>
        <w:t>: Signed on September 17, 1787, it has been amended 27 times and remains the foundation of the U.S. political system.</w:t>
      </w:r>
    </w:p>
    <w:p w14:paraId="6059C44B" w14:textId="77777777" w:rsidR="0096388D" w:rsidRPr="00EE2E13" w:rsidRDefault="0096388D" w:rsidP="0096388D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EE2E13">
        <w:rPr>
          <w:b/>
          <w:bCs/>
          <w:sz w:val="22"/>
          <w:szCs w:val="22"/>
          <w:lang w:val="en-US"/>
        </w:rPr>
        <w:t>Historical Background</w:t>
      </w:r>
      <w:r w:rsidRPr="00EE2E13">
        <w:rPr>
          <w:sz w:val="22"/>
          <w:szCs w:val="22"/>
          <w:lang w:val="en-US"/>
        </w:rPr>
        <w:t>: The Constitution was drafted after the American Revolutionary War and replaced the Articles of Confederation, which were</w:t>
      </w:r>
      <w:r>
        <w:rPr>
          <w:sz w:val="22"/>
          <w:szCs w:val="22"/>
          <w:lang w:val="en-US"/>
        </w:rPr>
        <w:t xml:space="preserve"> seen as</w:t>
      </w:r>
      <w:r w:rsidRPr="00EE2E13">
        <w:rPr>
          <w:sz w:val="22"/>
          <w:szCs w:val="22"/>
          <w:lang w:val="en-US"/>
        </w:rPr>
        <w:t xml:space="preserve"> insufficient for governance.</w:t>
      </w:r>
    </w:p>
    <w:p w14:paraId="6ECC6934" w14:textId="77777777" w:rsidR="0096388D" w:rsidRPr="00EE2E13" w:rsidRDefault="0096388D" w:rsidP="0096388D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EE2E13">
        <w:rPr>
          <w:b/>
          <w:bCs/>
          <w:sz w:val="22"/>
          <w:szCs w:val="22"/>
          <w:lang w:val="en-US"/>
        </w:rPr>
        <w:t>Key Articles</w:t>
      </w:r>
      <w:r w:rsidRPr="00EE2E13">
        <w:rPr>
          <w:sz w:val="22"/>
          <w:szCs w:val="22"/>
          <w:lang w:val="en-US"/>
        </w:rPr>
        <w:t>:</w:t>
      </w:r>
    </w:p>
    <w:p w14:paraId="32ECE8AD" w14:textId="77777777" w:rsidR="0096388D" w:rsidRPr="00EE2E13" w:rsidRDefault="0096388D" w:rsidP="0096388D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EE2E13">
        <w:rPr>
          <w:i/>
          <w:iCs/>
          <w:sz w:val="22"/>
          <w:szCs w:val="22"/>
          <w:lang w:val="en-US"/>
        </w:rPr>
        <w:t>Article I</w:t>
      </w:r>
      <w:r w:rsidRPr="00EE2E13">
        <w:rPr>
          <w:sz w:val="22"/>
          <w:szCs w:val="22"/>
          <w:lang w:val="en-US"/>
        </w:rPr>
        <w:t xml:space="preserve"> </w:t>
      </w:r>
      <w:proofErr w:type="gramStart"/>
      <w:r w:rsidRPr="00EE2E13">
        <w:rPr>
          <w:sz w:val="22"/>
          <w:szCs w:val="22"/>
          <w:lang w:val="en-US"/>
        </w:rPr>
        <w:t>defines</w:t>
      </w:r>
      <w:proofErr w:type="gramEnd"/>
      <w:r w:rsidRPr="00EE2E13">
        <w:rPr>
          <w:sz w:val="22"/>
          <w:szCs w:val="22"/>
          <w:lang w:val="en-US"/>
        </w:rPr>
        <w:t xml:space="preserve"> the legislative branch (Congress).</w:t>
      </w:r>
    </w:p>
    <w:p w14:paraId="45A70732" w14:textId="77777777" w:rsidR="0096388D" w:rsidRPr="00EE2E13" w:rsidRDefault="0096388D" w:rsidP="0096388D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EE2E13">
        <w:rPr>
          <w:i/>
          <w:iCs/>
          <w:sz w:val="22"/>
          <w:szCs w:val="22"/>
          <w:lang w:val="en-US"/>
        </w:rPr>
        <w:t>Article II</w:t>
      </w:r>
      <w:r w:rsidRPr="00EE2E13">
        <w:rPr>
          <w:sz w:val="22"/>
          <w:szCs w:val="22"/>
          <w:lang w:val="en-US"/>
        </w:rPr>
        <w:t xml:space="preserve"> outlines the executive branch (President).</w:t>
      </w:r>
    </w:p>
    <w:p w14:paraId="33CBD48B" w14:textId="77777777" w:rsidR="0096388D" w:rsidRPr="00EE2E13" w:rsidRDefault="0096388D" w:rsidP="0096388D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EE2E13">
        <w:rPr>
          <w:i/>
          <w:iCs/>
          <w:sz w:val="22"/>
          <w:szCs w:val="22"/>
          <w:lang w:val="en-US"/>
        </w:rPr>
        <w:t>Article III</w:t>
      </w:r>
      <w:r w:rsidRPr="00EE2E13">
        <w:rPr>
          <w:sz w:val="22"/>
          <w:szCs w:val="22"/>
          <w:lang w:val="en-US"/>
        </w:rPr>
        <w:t xml:space="preserve"> covers the judiciary (Supreme Court).</w:t>
      </w:r>
    </w:p>
    <w:p w14:paraId="2DA5A7FF" w14:textId="77777777" w:rsidR="0096388D" w:rsidRPr="00EE2E13" w:rsidRDefault="0096388D" w:rsidP="0096388D">
      <w:pPr>
        <w:numPr>
          <w:ilvl w:val="1"/>
          <w:numId w:val="1"/>
        </w:numPr>
        <w:rPr>
          <w:sz w:val="22"/>
          <w:szCs w:val="22"/>
          <w:lang w:val="en-US"/>
        </w:rPr>
      </w:pPr>
      <w:r w:rsidRPr="00EE2E13">
        <w:rPr>
          <w:i/>
          <w:iCs/>
          <w:sz w:val="22"/>
          <w:szCs w:val="22"/>
          <w:lang w:val="en-US"/>
        </w:rPr>
        <w:t>Article IV</w:t>
      </w:r>
      <w:r w:rsidRPr="00EE2E13">
        <w:rPr>
          <w:sz w:val="22"/>
          <w:szCs w:val="22"/>
          <w:lang w:val="en-US"/>
        </w:rPr>
        <w:t xml:space="preserve"> deals with federalism and state relations.</w:t>
      </w:r>
    </w:p>
    <w:p w14:paraId="472AB0C3" w14:textId="77777777" w:rsidR="0096388D" w:rsidRPr="00EE2E13" w:rsidRDefault="0096388D" w:rsidP="0096388D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EE2E13">
        <w:rPr>
          <w:b/>
          <w:bCs/>
          <w:sz w:val="22"/>
          <w:szCs w:val="22"/>
          <w:lang w:val="en-US"/>
        </w:rPr>
        <w:t>Amendments</w:t>
      </w:r>
      <w:r w:rsidRPr="00EE2E13">
        <w:rPr>
          <w:sz w:val="22"/>
          <w:szCs w:val="22"/>
          <w:lang w:val="en-US"/>
        </w:rPr>
        <w:t>: There have been 27 amendments to the Constitution, with the last one in 1992.</w:t>
      </w:r>
    </w:p>
    <w:p w14:paraId="4BCBFB7C" w14:textId="77777777" w:rsidR="0096388D" w:rsidRPr="00EE2E13" w:rsidRDefault="0096388D" w:rsidP="0096388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Constitution seems quite flexible and is deeply shaping the US government till today.</w:t>
      </w:r>
    </w:p>
    <w:p w14:paraId="2ECEA7BA" w14:textId="0E23125F" w:rsidR="00CD330E" w:rsidRPr="00D720AD" w:rsidRDefault="00CD330E" w:rsidP="00CD330E">
      <w:pPr>
        <w:rPr>
          <w:sz w:val="22"/>
          <w:szCs w:val="22"/>
          <w:lang w:val="en-US"/>
        </w:rPr>
      </w:pPr>
    </w:p>
    <w:sectPr w:rsidR="00CD330E" w:rsidRPr="00D720AD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D95B6" w14:textId="77777777" w:rsidR="005A57B9" w:rsidRDefault="005A57B9" w:rsidP="00F07865">
      <w:pPr>
        <w:spacing w:after="0" w:line="240" w:lineRule="auto"/>
      </w:pPr>
      <w:r>
        <w:separator/>
      </w:r>
    </w:p>
  </w:endnote>
  <w:endnote w:type="continuationSeparator" w:id="0">
    <w:p w14:paraId="679E06FA" w14:textId="77777777" w:rsidR="005A57B9" w:rsidRDefault="005A57B9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C4435A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2589B4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584A7" w14:textId="77777777" w:rsidR="005A57B9" w:rsidRDefault="005A57B9" w:rsidP="00F07865">
      <w:pPr>
        <w:spacing w:after="0" w:line="240" w:lineRule="auto"/>
      </w:pPr>
      <w:r>
        <w:separator/>
      </w:r>
    </w:p>
  </w:footnote>
  <w:footnote w:type="continuationSeparator" w:id="0">
    <w:p w14:paraId="53C2B770" w14:textId="77777777" w:rsidR="005A57B9" w:rsidRDefault="005A57B9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D898F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535E1"/>
    <w:multiLevelType w:val="multilevel"/>
    <w:tmpl w:val="8E7E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20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AD"/>
    <w:rsid w:val="0015582E"/>
    <w:rsid w:val="002E7A99"/>
    <w:rsid w:val="00300B4F"/>
    <w:rsid w:val="003A2987"/>
    <w:rsid w:val="003E6CD4"/>
    <w:rsid w:val="004A73B5"/>
    <w:rsid w:val="004B4ECD"/>
    <w:rsid w:val="005A57B9"/>
    <w:rsid w:val="007D47C8"/>
    <w:rsid w:val="00902FFA"/>
    <w:rsid w:val="0091676B"/>
    <w:rsid w:val="0096388D"/>
    <w:rsid w:val="009A7548"/>
    <w:rsid w:val="00A62CB0"/>
    <w:rsid w:val="00C640FE"/>
    <w:rsid w:val="00CD330E"/>
    <w:rsid w:val="00D720AD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D484"/>
  <w15:chartTrackingRefBased/>
  <w15:docId w15:val="{AAE41C96-D76B-42D0-AF74-6D3FD02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6</cp:revision>
  <cp:lastPrinted>2024-10-10T05:57:00Z</cp:lastPrinted>
  <dcterms:created xsi:type="dcterms:W3CDTF">2024-10-10T05:52:00Z</dcterms:created>
  <dcterms:modified xsi:type="dcterms:W3CDTF">2024-10-10T05:57:00Z</dcterms:modified>
</cp:coreProperties>
</file>