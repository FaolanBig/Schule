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E06D0" w14:textId="2F702E6D" w:rsidR="00A62CB0" w:rsidRPr="00167B75" w:rsidRDefault="008F7C88" w:rsidP="00CD330E">
      <w:pPr>
        <w:jc w:val="center"/>
      </w:pPr>
      <w:r>
        <w:t xml:space="preserve">US - </w:t>
      </w:r>
      <w:r w:rsidR="000E37C2">
        <w:t>Principle of Liberty</w:t>
      </w:r>
    </w:p>
    <w:p w14:paraId="4F5A4862" w14:textId="1589C103" w:rsidR="0044330A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r w:rsidRPr="00167B75">
        <w:rPr>
          <w:szCs w:val="16"/>
        </w:rPr>
        <w:fldChar w:fldCharType="begin"/>
      </w:r>
      <w:r w:rsidRPr="00167B75">
        <w:rPr>
          <w:szCs w:val="16"/>
        </w:rPr>
        <w:instrText xml:space="preserve"> TOC \o "1-3" \h \z \u </w:instrText>
      </w:r>
      <w:r w:rsidRPr="00167B75">
        <w:rPr>
          <w:szCs w:val="16"/>
        </w:rPr>
        <w:fldChar w:fldCharType="separate"/>
      </w:r>
      <w:hyperlink w:anchor="_Toc177549821" w:history="1">
        <w:r w:rsidR="0044330A" w:rsidRPr="003E0BB5">
          <w:rPr>
            <w:rStyle w:val="Hyperlink"/>
            <w:noProof/>
          </w:rPr>
          <w:t>Positive/Negative liberty ---</w:t>
        </w:r>
        <w:r w:rsidR="0044330A">
          <w:rPr>
            <w:noProof/>
            <w:webHidden/>
          </w:rPr>
          <w:tab/>
        </w:r>
        <w:r w:rsidR="0044330A">
          <w:rPr>
            <w:noProof/>
            <w:webHidden/>
          </w:rPr>
          <w:fldChar w:fldCharType="begin"/>
        </w:r>
        <w:r w:rsidR="0044330A">
          <w:rPr>
            <w:noProof/>
            <w:webHidden/>
          </w:rPr>
          <w:instrText xml:space="preserve"> PAGEREF _Toc177549821 \h </w:instrText>
        </w:r>
        <w:r w:rsidR="0044330A">
          <w:rPr>
            <w:noProof/>
            <w:webHidden/>
          </w:rPr>
        </w:r>
        <w:r w:rsidR="0044330A">
          <w:rPr>
            <w:noProof/>
            <w:webHidden/>
          </w:rPr>
          <w:fldChar w:fldCharType="separate"/>
        </w:r>
        <w:r w:rsidR="0044330A">
          <w:rPr>
            <w:noProof/>
            <w:webHidden/>
          </w:rPr>
          <w:t>1</w:t>
        </w:r>
        <w:r w:rsidR="0044330A">
          <w:rPr>
            <w:noProof/>
            <w:webHidden/>
          </w:rPr>
          <w:fldChar w:fldCharType="end"/>
        </w:r>
      </w:hyperlink>
    </w:p>
    <w:p w14:paraId="5597C37F" w14:textId="4A541D70" w:rsidR="0044330A" w:rsidRDefault="0044330A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77549822" w:history="1">
        <w:r w:rsidRPr="003E0BB5">
          <w:rPr>
            <w:rStyle w:val="Hyperlink"/>
            <w:noProof/>
          </w:rPr>
          <w:t>Positions of the two American parties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_Toc177549822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0C4B99" w14:textId="3A33CE8E" w:rsidR="004A73B5" w:rsidRPr="00167B75" w:rsidRDefault="004A73B5" w:rsidP="004A73B5">
      <w:pPr>
        <w:rPr>
          <w:sz w:val="16"/>
          <w:szCs w:val="16"/>
        </w:rPr>
      </w:pPr>
      <w:r w:rsidRPr="00167B75">
        <w:rPr>
          <w:sz w:val="16"/>
          <w:szCs w:val="16"/>
        </w:rPr>
        <w:fldChar w:fldCharType="end"/>
      </w:r>
    </w:p>
    <w:p w14:paraId="5DBD08D2" w14:textId="2D910AA4" w:rsidR="00CD330E" w:rsidRPr="00167B75" w:rsidRDefault="00BA4FF9" w:rsidP="00CD330E">
      <w:pPr>
        <w:pStyle w:val="berschrift1"/>
      </w:pPr>
      <w:bookmarkStart w:id="0" w:name="_Toc177549821"/>
      <w:r>
        <w:t>Positive/Negative liberty</w:t>
      </w:r>
      <w:r w:rsidR="00CD330E" w:rsidRPr="00167B75">
        <w:t xml:space="preserve"> 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4FF9" w:rsidRPr="00BA4FF9" w14:paraId="0DB92789" w14:textId="77777777" w:rsidTr="00BA4FF9">
        <w:tc>
          <w:tcPr>
            <w:tcW w:w="4531" w:type="dxa"/>
          </w:tcPr>
          <w:p w14:paraId="42047CE1" w14:textId="1CCAE77B" w:rsidR="00BA4FF9" w:rsidRPr="00BA4FF9" w:rsidRDefault="008940A6" w:rsidP="00BA4FF9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Negative</w:t>
            </w:r>
            <w:r w:rsidR="00BA4FF9">
              <w:rPr>
                <w:i/>
                <w:sz w:val="16"/>
                <w:szCs w:val="16"/>
              </w:rPr>
              <w:t xml:space="preserve"> liberty</w:t>
            </w:r>
          </w:p>
        </w:tc>
        <w:tc>
          <w:tcPr>
            <w:tcW w:w="4531" w:type="dxa"/>
          </w:tcPr>
          <w:p w14:paraId="41379E1A" w14:textId="545F922A" w:rsidR="00BA4FF9" w:rsidRPr="00BA4FF9" w:rsidRDefault="008940A6" w:rsidP="00BA4FF9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Positive</w:t>
            </w:r>
            <w:r w:rsidR="00BA4FF9">
              <w:rPr>
                <w:i/>
                <w:sz w:val="16"/>
                <w:szCs w:val="16"/>
              </w:rPr>
              <w:t xml:space="preserve"> Liberty</w:t>
            </w:r>
          </w:p>
        </w:tc>
      </w:tr>
      <w:tr w:rsidR="00BA4FF9" w:rsidRPr="00BA4FF9" w14:paraId="4A08641C" w14:textId="77777777" w:rsidTr="00BA4FF9">
        <w:tc>
          <w:tcPr>
            <w:tcW w:w="4531" w:type="dxa"/>
          </w:tcPr>
          <w:p w14:paraId="132E6F51" w14:textId="34CBA287" w:rsidR="00BA4FF9" w:rsidRPr="00BA4FF9" w:rsidRDefault="00BA4FF9" w:rsidP="00BA4FF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14:paraId="64A49D29" w14:textId="77777777" w:rsidR="00BA4FF9" w:rsidRDefault="008940A6" w:rsidP="008940A6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state protects its citizen from outside dangers</w:t>
            </w:r>
          </w:p>
          <w:p w14:paraId="777120E8" w14:textId="02A68F04" w:rsidR="008940A6" w:rsidRPr="008940A6" w:rsidRDefault="008940A6" w:rsidP="008940A6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state should cover the citizen</w:t>
            </w:r>
            <w:r w:rsidR="00E36ACB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s basic</w:t>
            </w:r>
            <w:r w:rsidR="00E36ACB">
              <w:rPr>
                <w:sz w:val="16"/>
                <w:szCs w:val="16"/>
              </w:rPr>
              <w:t xml:space="preserve"> needs</w:t>
            </w:r>
          </w:p>
        </w:tc>
      </w:tr>
    </w:tbl>
    <w:p w14:paraId="585950DD" w14:textId="0F6A33C8" w:rsidR="002003C8" w:rsidRDefault="00327BBA" w:rsidP="008F7C88">
      <w:pPr>
        <w:pStyle w:val="berschrift1"/>
      </w:pPr>
      <w:bookmarkStart w:id="1" w:name="_Toc177549822"/>
      <w:r>
        <w:t>Positions of the two American parties ---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828CC" w:rsidRPr="004A0719" w14:paraId="60B8A969" w14:textId="77777777" w:rsidTr="007B7946">
        <w:tc>
          <w:tcPr>
            <w:tcW w:w="4530" w:type="dxa"/>
            <w:gridSpan w:val="2"/>
          </w:tcPr>
          <w:p w14:paraId="57ADEDCB" w14:textId="5ED4D610" w:rsidR="000828CC" w:rsidRPr="004A0719" w:rsidRDefault="004A0719" w:rsidP="000828C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Republican Party (~Grand Old Party)</w:t>
            </w:r>
          </w:p>
        </w:tc>
        <w:tc>
          <w:tcPr>
            <w:tcW w:w="4532" w:type="dxa"/>
            <w:gridSpan w:val="2"/>
          </w:tcPr>
          <w:p w14:paraId="788D5311" w14:textId="3A9D11E2" w:rsidR="000828CC" w:rsidRPr="004A0719" w:rsidRDefault="00896813" w:rsidP="000828C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Democratic party</w:t>
            </w:r>
          </w:p>
        </w:tc>
      </w:tr>
      <w:tr w:rsidR="000828CC" w:rsidRPr="004A0719" w14:paraId="09242DFE" w14:textId="77777777" w:rsidTr="000828CC">
        <w:tc>
          <w:tcPr>
            <w:tcW w:w="2265" w:type="dxa"/>
          </w:tcPr>
          <w:p w14:paraId="27481343" w14:textId="6FF57351" w:rsidR="000828CC" w:rsidRPr="004A0719" w:rsidRDefault="00896813" w:rsidP="004A0719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Elements of negative liberty</w:t>
            </w:r>
          </w:p>
        </w:tc>
        <w:tc>
          <w:tcPr>
            <w:tcW w:w="2265" w:type="dxa"/>
          </w:tcPr>
          <w:p w14:paraId="1317BD52" w14:textId="17284185" w:rsidR="000828CC" w:rsidRPr="004A0719" w:rsidRDefault="00896813" w:rsidP="004A0719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Elements of positive liberty</w:t>
            </w:r>
          </w:p>
        </w:tc>
        <w:tc>
          <w:tcPr>
            <w:tcW w:w="2266" w:type="dxa"/>
          </w:tcPr>
          <w:p w14:paraId="10C6AD50" w14:textId="6E5FAB84" w:rsidR="000828CC" w:rsidRPr="004A0719" w:rsidRDefault="00BB5DEA" w:rsidP="004A0719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Elements of negative liberty</w:t>
            </w:r>
          </w:p>
        </w:tc>
        <w:tc>
          <w:tcPr>
            <w:tcW w:w="2266" w:type="dxa"/>
          </w:tcPr>
          <w:p w14:paraId="30F38438" w14:textId="39620045" w:rsidR="000828CC" w:rsidRPr="004A0719" w:rsidRDefault="00BB5DEA" w:rsidP="004A0719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Elements of positive liberty</w:t>
            </w:r>
          </w:p>
        </w:tc>
      </w:tr>
      <w:tr w:rsidR="000828CC" w:rsidRPr="004A0719" w14:paraId="728C6EF3" w14:textId="77777777" w:rsidTr="000828CC">
        <w:tc>
          <w:tcPr>
            <w:tcW w:w="2265" w:type="dxa"/>
          </w:tcPr>
          <w:p w14:paraId="4695FB8E" w14:textId="77777777" w:rsidR="000828CC" w:rsidRDefault="001010CF" w:rsidP="007F3B37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 state interferen</w:t>
            </w:r>
            <w:r w:rsidR="00DD5312">
              <w:rPr>
                <w:sz w:val="16"/>
                <w:szCs w:val="16"/>
              </w:rPr>
              <w:t>ce into the economy</w:t>
            </w:r>
          </w:p>
          <w:p w14:paraId="37313D03" w14:textId="77777777" w:rsidR="00DD5312" w:rsidRDefault="00DD5312" w:rsidP="00DD531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 taxes</w:t>
            </w:r>
          </w:p>
          <w:p w14:paraId="2D6DEE54" w14:textId="77777777" w:rsidR="00DD5312" w:rsidRDefault="003B6430" w:rsidP="00DD5312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federal government should interfere less into the </w:t>
            </w:r>
            <w:r w:rsidR="005240CC">
              <w:rPr>
                <w:sz w:val="16"/>
                <w:szCs w:val="16"/>
              </w:rPr>
              <w:t>affairs of the states</w:t>
            </w:r>
          </w:p>
          <w:p w14:paraId="7858FCD2" w14:textId="77777777" w:rsidR="005D5D48" w:rsidRDefault="005D5D48" w:rsidP="00DD5312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government should not interfere into the private life of the citizen</w:t>
            </w:r>
          </w:p>
          <w:p w14:paraId="7C016795" w14:textId="77777777" w:rsidR="005D5D48" w:rsidRDefault="005D5D48" w:rsidP="005D5D4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Regulation of</w:t>
            </w:r>
            <w:r w:rsidR="00866B41">
              <w:rPr>
                <w:sz w:val="16"/>
                <w:szCs w:val="16"/>
              </w:rPr>
              <w:t xml:space="preserve"> firearm ownership</w:t>
            </w:r>
          </w:p>
          <w:p w14:paraId="7F404FBD" w14:textId="77777777" w:rsidR="00DE017A" w:rsidRDefault="00414845" w:rsidP="00DE017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Republicans oppose government-funded social programs</w:t>
            </w:r>
            <w:r w:rsidR="000E7F4E">
              <w:rPr>
                <w:sz w:val="16"/>
                <w:szCs w:val="16"/>
              </w:rPr>
              <w:t xml:space="preserve"> </w:t>
            </w:r>
          </w:p>
          <w:p w14:paraId="135FA37C" w14:textId="2F446B29" w:rsidR="00B5128D" w:rsidRPr="00DE017A" w:rsidRDefault="00B5128D" w:rsidP="00DE017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Republicans tend to take the US Constitution literally</w:t>
            </w:r>
          </w:p>
        </w:tc>
        <w:tc>
          <w:tcPr>
            <w:tcW w:w="2265" w:type="dxa"/>
          </w:tcPr>
          <w:p w14:paraId="570F9361" w14:textId="499DBB51" w:rsidR="00B853D1" w:rsidRPr="00B853D1" w:rsidRDefault="00644F57" w:rsidP="0073384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Strong national defence</w:t>
            </w:r>
          </w:p>
        </w:tc>
        <w:tc>
          <w:tcPr>
            <w:tcW w:w="2266" w:type="dxa"/>
          </w:tcPr>
          <w:p w14:paraId="32944BFB" w14:textId="77777777" w:rsidR="000828CC" w:rsidRDefault="00733843" w:rsidP="00BB5DE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Strongly advocate for civil and minority rights</w:t>
            </w:r>
          </w:p>
          <w:p w14:paraId="2496890B" w14:textId="77777777" w:rsidR="00682017" w:rsidRDefault="00682017" w:rsidP="00682017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Reject regulations of the private life of the citizen</w:t>
            </w:r>
          </w:p>
          <w:p w14:paraId="0B95C715" w14:textId="20BB46D2" w:rsidR="008A0C43" w:rsidRPr="008A0C43" w:rsidRDefault="00682017" w:rsidP="008A0C4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Rejection of </w:t>
            </w:r>
            <w:r w:rsidR="008A0C43">
              <w:rPr>
                <w:sz w:val="16"/>
                <w:szCs w:val="16"/>
              </w:rPr>
              <w:t>stricter abortion laws</w:t>
            </w:r>
          </w:p>
        </w:tc>
        <w:tc>
          <w:tcPr>
            <w:tcW w:w="2266" w:type="dxa"/>
          </w:tcPr>
          <w:p w14:paraId="3932B767" w14:textId="77777777" w:rsidR="00B25F6B" w:rsidRDefault="003317C2" w:rsidP="00B25F6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Providing active support for multi-culturalism</w:t>
            </w:r>
          </w:p>
          <w:p w14:paraId="453085B6" w14:textId="77777777" w:rsidR="003317C2" w:rsidRDefault="003317C2" w:rsidP="003317C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State-funded programs</w:t>
            </w:r>
          </w:p>
          <w:p w14:paraId="681EFF03" w14:textId="6939EE30" w:rsidR="00CB0B38" w:rsidRDefault="00E43BC8" w:rsidP="00E43BC8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Support government</w:t>
            </w:r>
            <w:r w:rsidR="00CB0B38">
              <w:rPr>
                <w:sz w:val="16"/>
                <w:szCs w:val="16"/>
              </w:rPr>
              <w:t>-funded social programs</w:t>
            </w:r>
          </w:p>
          <w:p w14:paraId="4CCB5C27" w14:textId="075C7718" w:rsidR="00E43BC8" w:rsidRPr="00E43BC8" w:rsidRDefault="00CB0B38" w:rsidP="00CB0B3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Obama care </w:t>
            </w:r>
          </w:p>
          <w:p w14:paraId="6C2886DC" w14:textId="77777777" w:rsidR="00A16870" w:rsidRDefault="00022453" w:rsidP="00A16870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Favor </w:t>
            </w:r>
            <w:r w:rsidR="00A16870">
              <w:rPr>
                <w:sz w:val="16"/>
                <w:szCs w:val="16"/>
              </w:rPr>
              <w:t>funding international institutions</w:t>
            </w:r>
          </w:p>
          <w:p w14:paraId="5A640D8B" w14:textId="77777777" w:rsidR="00A16870" w:rsidRDefault="00A16870" w:rsidP="00A16870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WHO</w:t>
            </w:r>
          </w:p>
          <w:p w14:paraId="140D2115" w14:textId="77777777" w:rsidR="00E43BC8" w:rsidRDefault="00E43BC8" w:rsidP="00E43BC8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Advocate for a strong federal government</w:t>
            </w:r>
          </w:p>
          <w:p w14:paraId="6BE698F8" w14:textId="4893EDC5" w:rsidR="00040008" w:rsidRDefault="008D2B61" w:rsidP="00E43BC8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Support stronger regulations of businesses and industries</w:t>
            </w:r>
          </w:p>
          <w:p w14:paraId="4A4B6D59" w14:textId="1C09D9FF" w:rsidR="00D24784" w:rsidRDefault="00D24784" w:rsidP="00D24784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Bolstering workers’ rights</w:t>
            </w:r>
          </w:p>
          <w:p w14:paraId="0C03381D" w14:textId="2A099EC9" w:rsidR="00882AF7" w:rsidRPr="00E43BC8" w:rsidRDefault="00D24784" w:rsidP="00882AF7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Higher taxation of</w:t>
            </w:r>
            <w:r w:rsidR="00882AF7">
              <w:rPr>
                <w:sz w:val="16"/>
                <w:szCs w:val="16"/>
              </w:rPr>
              <w:t xml:space="preserve"> the rich and wealthy</w:t>
            </w:r>
          </w:p>
        </w:tc>
      </w:tr>
      <w:tr w:rsidR="00C90313" w:rsidRPr="004A0719" w14:paraId="13D6D3F4" w14:textId="77777777" w:rsidTr="00654651">
        <w:tc>
          <w:tcPr>
            <w:tcW w:w="4530" w:type="dxa"/>
            <w:gridSpan w:val="2"/>
          </w:tcPr>
          <w:p w14:paraId="2F756C92" w14:textId="77777777" w:rsidR="00C90313" w:rsidRDefault="00A251A5" w:rsidP="0073384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Weaker federal state</w:t>
            </w:r>
          </w:p>
          <w:p w14:paraId="46F6F267" w14:textId="5A6EB615" w:rsidR="00A251A5" w:rsidRDefault="00163C05" w:rsidP="0073384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Favour self-responsibility</w:t>
            </w:r>
            <w:r w:rsidR="00925256">
              <w:rPr>
                <w:sz w:val="16"/>
                <w:szCs w:val="16"/>
              </w:rPr>
              <w:t xml:space="preserve"> of the individual</w:t>
            </w:r>
          </w:p>
          <w:p w14:paraId="750EAD7F" w14:textId="74BA737A" w:rsidR="00925256" w:rsidRDefault="00163C05" w:rsidP="00925256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Taking the US Constitution literally</w:t>
            </w:r>
          </w:p>
        </w:tc>
        <w:tc>
          <w:tcPr>
            <w:tcW w:w="4532" w:type="dxa"/>
            <w:gridSpan w:val="2"/>
          </w:tcPr>
          <w:p w14:paraId="16A61FF6" w14:textId="77777777" w:rsidR="00C90313" w:rsidRDefault="00513862" w:rsidP="00B25F6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Stronger federal state</w:t>
            </w:r>
          </w:p>
          <w:p w14:paraId="0568782C" w14:textId="165378D1" w:rsidR="00983A0D" w:rsidRDefault="001234B8" w:rsidP="00B25F6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solidarity and government support for those in need</w:t>
            </w:r>
          </w:p>
        </w:tc>
      </w:tr>
    </w:tbl>
    <w:p w14:paraId="5D433B1C" w14:textId="77777777" w:rsidR="00327BBA" w:rsidRPr="00327BBA" w:rsidRDefault="00327BBA" w:rsidP="00327BBA">
      <w:pPr>
        <w:rPr>
          <w:sz w:val="22"/>
          <w:szCs w:val="22"/>
        </w:rPr>
      </w:pPr>
    </w:p>
    <w:sectPr w:rsidR="00327BBA" w:rsidRPr="00327BBA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183E4" w14:textId="77777777" w:rsidR="00625272" w:rsidRPr="00167B75" w:rsidRDefault="00625272" w:rsidP="00F07865">
      <w:pPr>
        <w:spacing w:after="0" w:line="240" w:lineRule="auto"/>
      </w:pPr>
      <w:r w:rsidRPr="00167B75">
        <w:separator/>
      </w:r>
    </w:p>
  </w:endnote>
  <w:endnote w:type="continuationSeparator" w:id="0">
    <w:p w14:paraId="6229EA7A" w14:textId="77777777" w:rsidR="00625272" w:rsidRPr="00167B75" w:rsidRDefault="00625272" w:rsidP="00F07865">
      <w:pPr>
        <w:spacing w:after="0" w:line="240" w:lineRule="auto"/>
      </w:pPr>
      <w:r w:rsidRPr="00167B7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49097BCE" w14:textId="77777777" w:rsidR="00F07865" w:rsidRPr="00167B75" w:rsidRDefault="00F07865">
        <w:pPr>
          <w:pStyle w:val="Fuzeile"/>
          <w:jc w:val="right"/>
          <w:rPr>
            <w:sz w:val="22"/>
            <w:szCs w:val="22"/>
          </w:rPr>
        </w:pPr>
        <w:r w:rsidRPr="00167B75">
          <w:rPr>
            <w:sz w:val="22"/>
            <w:szCs w:val="22"/>
          </w:rPr>
          <w:fldChar w:fldCharType="begin"/>
        </w:r>
        <w:r w:rsidRPr="00167B75">
          <w:rPr>
            <w:sz w:val="22"/>
            <w:szCs w:val="22"/>
          </w:rPr>
          <w:instrText>PAGE   \* MERGEFORMAT</w:instrText>
        </w:r>
        <w:r w:rsidRPr="00167B75">
          <w:rPr>
            <w:sz w:val="22"/>
            <w:szCs w:val="22"/>
          </w:rPr>
          <w:fldChar w:fldCharType="separate"/>
        </w:r>
        <w:r w:rsidRPr="00167B75">
          <w:rPr>
            <w:sz w:val="22"/>
            <w:szCs w:val="22"/>
          </w:rPr>
          <w:t>2</w:t>
        </w:r>
        <w:r w:rsidRPr="00167B75">
          <w:rPr>
            <w:sz w:val="22"/>
            <w:szCs w:val="22"/>
          </w:rPr>
          <w:fldChar w:fldCharType="end"/>
        </w:r>
      </w:p>
    </w:sdtContent>
  </w:sdt>
  <w:p w14:paraId="0BDF6355" w14:textId="77777777" w:rsidR="00F07865" w:rsidRPr="00167B7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EB625" w14:textId="77777777" w:rsidR="00625272" w:rsidRPr="00167B75" w:rsidRDefault="00625272" w:rsidP="00F07865">
      <w:pPr>
        <w:spacing w:after="0" w:line="240" w:lineRule="auto"/>
      </w:pPr>
      <w:r w:rsidRPr="00167B75">
        <w:separator/>
      </w:r>
    </w:p>
  </w:footnote>
  <w:footnote w:type="continuationSeparator" w:id="0">
    <w:p w14:paraId="235C3801" w14:textId="77777777" w:rsidR="00625272" w:rsidRPr="00167B75" w:rsidRDefault="00625272" w:rsidP="00F07865">
      <w:pPr>
        <w:spacing w:after="0" w:line="240" w:lineRule="auto"/>
      </w:pPr>
      <w:r w:rsidRPr="00167B7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CF04B" w14:textId="77777777" w:rsidR="00902FFA" w:rsidRPr="00167B75" w:rsidRDefault="00902FFA" w:rsidP="00902FFA">
    <w:pPr>
      <w:pStyle w:val="Kopfzeile"/>
      <w:jc w:val="left"/>
      <w:rPr>
        <w:sz w:val="16"/>
        <w:szCs w:val="16"/>
      </w:rPr>
    </w:pPr>
    <w:r w:rsidRPr="00167B75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79EC"/>
    <w:multiLevelType w:val="hybridMultilevel"/>
    <w:tmpl w:val="66F080D0"/>
    <w:lvl w:ilvl="0" w:tplc="DEC6DE50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392650"/>
    <w:multiLevelType w:val="hybridMultilevel"/>
    <w:tmpl w:val="7F66F158"/>
    <w:lvl w:ilvl="0" w:tplc="6D70BD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9774">
    <w:abstractNumId w:val="0"/>
  </w:num>
  <w:num w:numId="2" w16cid:durableId="1713194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F8"/>
    <w:rsid w:val="000113FB"/>
    <w:rsid w:val="00022453"/>
    <w:rsid w:val="00040008"/>
    <w:rsid w:val="000828CC"/>
    <w:rsid w:val="000E37C2"/>
    <w:rsid w:val="000E7F4E"/>
    <w:rsid w:val="001010CF"/>
    <w:rsid w:val="00117E7F"/>
    <w:rsid w:val="001234B8"/>
    <w:rsid w:val="00163C05"/>
    <w:rsid w:val="00167B75"/>
    <w:rsid w:val="002003C8"/>
    <w:rsid w:val="00305396"/>
    <w:rsid w:val="00327BBA"/>
    <w:rsid w:val="003317C2"/>
    <w:rsid w:val="003764AF"/>
    <w:rsid w:val="003A2987"/>
    <w:rsid w:val="003B6430"/>
    <w:rsid w:val="003F01E9"/>
    <w:rsid w:val="00414845"/>
    <w:rsid w:val="00437F6A"/>
    <w:rsid w:val="0044330A"/>
    <w:rsid w:val="00452F95"/>
    <w:rsid w:val="004A0719"/>
    <w:rsid w:val="004A73B5"/>
    <w:rsid w:val="004B4ECD"/>
    <w:rsid w:val="00513862"/>
    <w:rsid w:val="005240CC"/>
    <w:rsid w:val="005348B3"/>
    <w:rsid w:val="00581A0D"/>
    <w:rsid w:val="005D5D48"/>
    <w:rsid w:val="005E0842"/>
    <w:rsid w:val="00625272"/>
    <w:rsid w:val="00644F57"/>
    <w:rsid w:val="00682017"/>
    <w:rsid w:val="00733843"/>
    <w:rsid w:val="007D47C8"/>
    <w:rsid w:val="007F3B37"/>
    <w:rsid w:val="00866B41"/>
    <w:rsid w:val="00867973"/>
    <w:rsid w:val="00882AF7"/>
    <w:rsid w:val="008940A6"/>
    <w:rsid w:val="00896813"/>
    <w:rsid w:val="008A0C43"/>
    <w:rsid w:val="008D2B61"/>
    <w:rsid w:val="008F329D"/>
    <w:rsid w:val="008F7C88"/>
    <w:rsid w:val="00902FFA"/>
    <w:rsid w:val="00925256"/>
    <w:rsid w:val="00983A0D"/>
    <w:rsid w:val="009A7548"/>
    <w:rsid w:val="009B17BF"/>
    <w:rsid w:val="009D69E3"/>
    <w:rsid w:val="00A16870"/>
    <w:rsid w:val="00A251A5"/>
    <w:rsid w:val="00A62CB0"/>
    <w:rsid w:val="00A86CF8"/>
    <w:rsid w:val="00B25F6B"/>
    <w:rsid w:val="00B45C69"/>
    <w:rsid w:val="00B5128D"/>
    <w:rsid w:val="00B853D1"/>
    <w:rsid w:val="00BA4FF9"/>
    <w:rsid w:val="00BB5DEA"/>
    <w:rsid w:val="00C640FE"/>
    <w:rsid w:val="00C90313"/>
    <w:rsid w:val="00CB0B38"/>
    <w:rsid w:val="00CD330E"/>
    <w:rsid w:val="00D24784"/>
    <w:rsid w:val="00DD2B37"/>
    <w:rsid w:val="00DD5312"/>
    <w:rsid w:val="00DE017A"/>
    <w:rsid w:val="00E36ACB"/>
    <w:rsid w:val="00E43BC8"/>
    <w:rsid w:val="00E750EC"/>
    <w:rsid w:val="00F0786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C289"/>
  <w15:chartTrackingRefBased/>
  <w15:docId w15:val="{75C1C80A-CDC8-4FA2-9685-A6213959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BA4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A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7B1CA5-E76D-4A12-8585-9CA8EA5903FF}">
  <we:reference id="wa104381909" version="3.14.0.0" store="de-DE" storeType="OMEX"/>
  <we:alternateReferences>
    <we:reference id="wa104381909" version="3.14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62</cp:revision>
  <dcterms:created xsi:type="dcterms:W3CDTF">2024-09-12T06:01:00Z</dcterms:created>
  <dcterms:modified xsi:type="dcterms:W3CDTF">2024-09-18T09:03:00Z</dcterms:modified>
</cp:coreProperties>
</file>