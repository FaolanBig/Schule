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EC9E1" w14:textId="10D9D1DA" w:rsidR="00A62CB0" w:rsidRDefault="00B77D59" w:rsidP="00CD330E">
      <w:pPr>
        <w:jc w:val="center"/>
      </w:pPr>
      <w:r>
        <w:t>Realismus</w:t>
      </w:r>
      <w:r w:rsidR="001D760A">
        <w:t xml:space="preserve"> und</w:t>
      </w:r>
      <w:r>
        <w:t xml:space="preserve"> Naturalismus</w:t>
      </w:r>
    </w:p>
    <w:p w14:paraId="33B08B93" w14:textId="15B1BA09" w:rsidR="001D760A" w:rsidRPr="001D760A" w:rsidRDefault="001D760A" w:rsidP="00CD330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War W</w:t>
      </w:r>
      <w:r w:rsidR="000172B8">
        <w:rPr>
          <w:i/>
          <w:sz w:val="28"/>
          <w:szCs w:val="28"/>
        </w:rPr>
        <w:t>oyzeck seiner Zeit voraus?</w:t>
      </w:r>
    </w:p>
    <w:p w14:paraId="416C7925" w14:textId="06EF1BBE" w:rsidR="000B529A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3101030" w:history="1">
        <w:r w:rsidR="000B529A" w:rsidRPr="005A1C78">
          <w:rPr>
            <w:rStyle w:val="Hyperlink"/>
            <w:noProof/>
          </w:rPr>
          <w:t>Merkmale - allgemein ---</w:t>
        </w:r>
        <w:r w:rsidR="000B529A">
          <w:rPr>
            <w:noProof/>
            <w:webHidden/>
          </w:rPr>
          <w:tab/>
        </w:r>
        <w:r w:rsidR="000B529A">
          <w:rPr>
            <w:noProof/>
            <w:webHidden/>
          </w:rPr>
          <w:fldChar w:fldCharType="begin"/>
        </w:r>
        <w:r w:rsidR="000B529A">
          <w:rPr>
            <w:noProof/>
            <w:webHidden/>
          </w:rPr>
          <w:instrText xml:space="preserve"> PAGEREF _Toc183101030 \h </w:instrText>
        </w:r>
        <w:r w:rsidR="000B529A">
          <w:rPr>
            <w:noProof/>
            <w:webHidden/>
          </w:rPr>
        </w:r>
        <w:r w:rsidR="000B529A">
          <w:rPr>
            <w:noProof/>
            <w:webHidden/>
          </w:rPr>
          <w:fldChar w:fldCharType="separate"/>
        </w:r>
        <w:r w:rsidR="00D152AC">
          <w:rPr>
            <w:noProof/>
            <w:webHidden/>
          </w:rPr>
          <w:t>1</w:t>
        </w:r>
        <w:r w:rsidR="000B529A">
          <w:rPr>
            <w:noProof/>
            <w:webHidden/>
          </w:rPr>
          <w:fldChar w:fldCharType="end"/>
        </w:r>
      </w:hyperlink>
    </w:p>
    <w:p w14:paraId="79706883" w14:textId="52532AAB" w:rsidR="000B529A" w:rsidRDefault="000B529A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01031" w:history="1">
        <w:r w:rsidRPr="005A1C78">
          <w:rPr>
            <w:rStyle w:val="Hyperlink"/>
            <w:noProof/>
          </w:rPr>
          <w:t>Woyzeck – Einordnung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_Toc183101031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2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667541" w14:textId="0F94A557" w:rsidR="000B529A" w:rsidRDefault="000B529A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01032" w:history="1">
        <w:r w:rsidRPr="005A1C78">
          <w:rPr>
            <w:rStyle w:val="Hyperlink"/>
            <w:noProof/>
          </w:rPr>
          <w:t>Woyzeck – seiner Zeit voraus?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_Toc183101032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2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AD2EA2" w14:textId="5CB2EE22" w:rsidR="000B529A" w:rsidRDefault="000B529A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101033" w:history="1">
        <w:r w:rsidRPr="005A1C78">
          <w:rPr>
            <w:rStyle w:val="Hyperlink"/>
            <w:noProof/>
          </w:rPr>
          <w:t>Quellen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_Toc183101033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2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1EE321" w14:textId="37E2C588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59FC4CA4" w14:textId="3C2D4CB2" w:rsidR="00CD330E" w:rsidRDefault="00B77D59" w:rsidP="00CD330E">
      <w:pPr>
        <w:pStyle w:val="berschrift1"/>
      </w:pPr>
      <w:bookmarkStart w:id="0" w:name="_Toc183101030"/>
      <w:r>
        <w:t>Merkmale - allgemein</w:t>
      </w:r>
      <w:r w:rsidR="00CD330E">
        <w:t xml:space="preserve"> 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683"/>
        <w:gridCol w:w="3683"/>
      </w:tblGrid>
      <w:tr w:rsidR="00B77D59" w:rsidRPr="00AD4459" w14:paraId="19AE5D2E" w14:textId="77777777" w:rsidTr="00E93F5F">
        <w:tc>
          <w:tcPr>
            <w:tcW w:w="1696" w:type="dxa"/>
          </w:tcPr>
          <w:p w14:paraId="5BCD94A8" w14:textId="25383CD1" w:rsidR="00B77D59" w:rsidRPr="00AD4459" w:rsidRDefault="00B77D59" w:rsidP="00B77D59">
            <w:pPr>
              <w:jc w:val="right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78CCCD91" w14:textId="2CC54708" w:rsidR="00B77D59" w:rsidRPr="00AD4459" w:rsidRDefault="00B77D59" w:rsidP="00B77D59">
            <w:pPr>
              <w:jc w:val="right"/>
              <w:rPr>
                <w:b/>
                <w:i/>
                <w:sz w:val="22"/>
                <w:szCs w:val="22"/>
              </w:rPr>
            </w:pPr>
            <w:r w:rsidRPr="00AD4459">
              <w:rPr>
                <w:b/>
                <w:i/>
                <w:sz w:val="22"/>
                <w:szCs w:val="22"/>
              </w:rPr>
              <w:t>Realismus</w:t>
            </w:r>
          </w:p>
        </w:tc>
        <w:tc>
          <w:tcPr>
            <w:tcW w:w="3683" w:type="dxa"/>
          </w:tcPr>
          <w:p w14:paraId="63F71A07" w14:textId="4895ACE6" w:rsidR="00B77D59" w:rsidRPr="00AD4459" w:rsidRDefault="00B77D59" w:rsidP="00B77D59">
            <w:pPr>
              <w:jc w:val="right"/>
              <w:rPr>
                <w:b/>
                <w:i/>
                <w:sz w:val="22"/>
                <w:szCs w:val="22"/>
              </w:rPr>
            </w:pPr>
            <w:r w:rsidRPr="00AD4459">
              <w:rPr>
                <w:b/>
                <w:i/>
                <w:sz w:val="22"/>
                <w:szCs w:val="22"/>
              </w:rPr>
              <w:t>Naturalismus</w:t>
            </w:r>
          </w:p>
        </w:tc>
      </w:tr>
      <w:tr w:rsidR="00B77D59" w:rsidRPr="00AD4459" w14:paraId="62067F7C" w14:textId="77777777" w:rsidTr="00E93F5F">
        <w:tc>
          <w:tcPr>
            <w:tcW w:w="1696" w:type="dxa"/>
          </w:tcPr>
          <w:p w14:paraId="3EC2A755" w14:textId="5B2C075E" w:rsidR="00B77D59" w:rsidRPr="00AD4459" w:rsidRDefault="00B77D59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Zeit</w:t>
            </w:r>
          </w:p>
        </w:tc>
        <w:tc>
          <w:tcPr>
            <w:tcW w:w="3683" w:type="dxa"/>
          </w:tcPr>
          <w:p w14:paraId="4C9A47C9" w14:textId="3D027130" w:rsidR="00B77D59" w:rsidRPr="00AD4459" w:rsidRDefault="00B77D59" w:rsidP="00B77D59">
            <w:p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ca. 1848-1890</w:t>
            </w:r>
          </w:p>
        </w:tc>
        <w:tc>
          <w:tcPr>
            <w:tcW w:w="3683" w:type="dxa"/>
          </w:tcPr>
          <w:p w14:paraId="55C0D70A" w14:textId="4AB7F9F6" w:rsidR="00B77D59" w:rsidRPr="00AD4459" w:rsidRDefault="00B77D59" w:rsidP="00B77D59">
            <w:p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ca. 1880-1900</w:t>
            </w:r>
          </w:p>
        </w:tc>
      </w:tr>
      <w:tr w:rsidR="00B77D59" w:rsidRPr="00AD4459" w14:paraId="52AFBC52" w14:textId="77777777" w:rsidTr="00E93F5F">
        <w:tc>
          <w:tcPr>
            <w:tcW w:w="1696" w:type="dxa"/>
          </w:tcPr>
          <w:p w14:paraId="513970FF" w14:textId="2F5B2EB9" w:rsidR="00B77D59" w:rsidRPr="00AD4459" w:rsidRDefault="00B77D59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Ziel</w:t>
            </w:r>
          </w:p>
        </w:tc>
        <w:tc>
          <w:tcPr>
            <w:tcW w:w="3683" w:type="dxa"/>
          </w:tcPr>
          <w:p w14:paraId="2C2F6FB4" w14:textId="77777777" w:rsidR="00B77D59" w:rsidRPr="00AD4459" w:rsidRDefault="00B77D59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 xml:space="preserve">Darstellung der Wirklichkeit mit </w:t>
            </w:r>
            <w:r w:rsidRPr="00D76CD6">
              <w:rPr>
                <w:sz w:val="22"/>
                <w:szCs w:val="22"/>
                <w:u w:val="single"/>
              </w:rPr>
              <w:t>poetischen Verschönerungen</w:t>
            </w:r>
          </w:p>
          <w:p w14:paraId="3966737E" w14:textId="77777777" w:rsidR="00B77D59" w:rsidRPr="00AD4459" w:rsidRDefault="00B77D59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Idealisiert</w:t>
            </w:r>
          </w:p>
          <w:p w14:paraId="23B0C4D3" w14:textId="138D40A6" w:rsidR="00B77D59" w:rsidRPr="00AD4459" w:rsidRDefault="00B77D59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Teils sanfter, weniger „brutal“</w:t>
            </w:r>
          </w:p>
        </w:tc>
        <w:tc>
          <w:tcPr>
            <w:tcW w:w="3683" w:type="dxa"/>
          </w:tcPr>
          <w:p w14:paraId="0932EA4C" w14:textId="77777777" w:rsidR="00B77D59" w:rsidRPr="00AD4459" w:rsidRDefault="00B77D59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6CD6">
              <w:rPr>
                <w:sz w:val="22"/>
                <w:szCs w:val="22"/>
                <w:u w:val="single"/>
              </w:rPr>
              <w:t>Exakte Darstellung</w:t>
            </w:r>
            <w:r w:rsidRPr="00D76CD6">
              <w:rPr>
                <w:sz w:val="22"/>
                <w:szCs w:val="22"/>
              </w:rPr>
              <w:t xml:space="preserve"> </w:t>
            </w:r>
            <w:r w:rsidRPr="00AD4459">
              <w:rPr>
                <w:sz w:val="22"/>
                <w:szCs w:val="22"/>
              </w:rPr>
              <w:t>der Wirklichkeit</w:t>
            </w:r>
          </w:p>
          <w:p w14:paraId="430771CD" w14:textId="77777777" w:rsidR="00B77D59" w:rsidRPr="00AD4459" w:rsidRDefault="00B77D59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Keine Beschönigungen</w:t>
            </w:r>
          </w:p>
          <w:p w14:paraId="2BAE9FA3" w14:textId="77777777" w:rsidR="00B77D59" w:rsidRPr="00AD4459" w:rsidRDefault="00B77D59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Teils naturwissenschaftlicher</w:t>
            </w:r>
          </w:p>
          <w:p w14:paraId="56844547" w14:textId="77777777" w:rsidR="00D662AC" w:rsidRDefault="00D662AC" w:rsidP="00B77D59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Objektiver</w:t>
            </w:r>
          </w:p>
          <w:p w14:paraId="4F7B927E" w14:textId="506DA3C7" w:rsidR="00547498" w:rsidRPr="00AD4459" w:rsidRDefault="00462401" w:rsidP="0054749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6CD6">
              <w:rPr>
                <w:sz w:val="22"/>
                <w:szCs w:val="22"/>
                <w:u w:val="single"/>
              </w:rPr>
              <w:t>Bildungsbürgertum</w:t>
            </w:r>
            <w:r>
              <w:rPr>
                <w:sz w:val="22"/>
                <w:szCs w:val="22"/>
              </w:rPr>
              <w:t xml:space="preserve"> (schockierend) </w:t>
            </w:r>
            <w:r w:rsidRPr="00D76CD6">
              <w:rPr>
                <w:sz w:val="22"/>
                <w:szCs w:val="22"/>
                <w:u w:val="single"/>
              </w:rPr>
              <w:t>auf die Situation der Arbeiterklasse aufmerksam machen</w:t>
            </w:r>
          </w:p>
        </w:tc>
      </w:tr>
      <w:tr w:rsidR="00CC4C22" w:rsidRPr="00AD4459" w14:paraId="220DD54D" w14:textId="77777777" w:rsidTr="00E93F5F">
        <w:tc>
          <w:tcPr>
            <w:tcW w:w="1696" w:type="dxa"/>
          </w:tcPr>
          <w:p w14:paraId="16B12D4D" w14:textId="7B1CDF61" w:rsidR="00CC4C22" w:rsidRPr="00AD4459" w:rsidRDefault="00CC4C22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Fokus</w:t>
            </w:r>
          </w:p>
        </w:tc>
        <w:tc>
          <w:tcPr>
            <w:tcW w:w="3683" w:type="dxa"/>
          </w:tcPr>
          <w:p w14:paraId="2623A0A4" w14:textId="364D6757" w:rsidR="00CC4C22" w:rsidRPr="00AD4459" w:rsidRDefault="00CC4C22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Entwicklung des Individuums</w:t>
            </w:r>
          </w:p>
        </w:tc>
        <w:tc>
          <w:tcPr>
            <w:tcW w:w="3683" w:type="dxa"/>
          </w:tcPr>
          <w:p w14:paraId="3FD679DC" w14:textId="069E9FB6" w:rsidR="00754FC9" w:rsidRPr="00547498" w:rsidRDefault="00CC4C22" w:rsidP="0054749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Gesellschaftliche Probleme</w:t>
            </w:r>
          </w:p>
        </w:tc>
      </w:tr>
      <w:tr w:rsidR="00B77D59" w:rsidRPr="00AD4459" w14:paraId="21B3BD74" w14:textId="77777777" w:rsidTr="00E93F5F">
        <w:tc>
          <w:tcPr>
            <w:tcW w:w="1696" w:type="dxa"/>
          </w:tcPr>
          <w:p w14:paraId="3C170169" w14:textId="77777777" w:rsidR="00AD4459" w:rsidRDefault="00B77D59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Häufige</w:t>
            </w:r>
          </w:p>
          <w:p w14:paraId="508035FA" w14:textId="27CB44B1" w:rsidR="00B77D59" w:rsidRPr="00AD4459" w:rsidRDefault="00B77D59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Inhalte</w:t>
            </w:r>
          </w:p>
        </w:tc>
        <w:tc>
          <w:tcPr>
            <w:tcW w:w="3683" w:type="dxa"/>
          </w:tcPr>
          <w:p w14:paraId="6C880300" w14:textId="765B17BA" w:rsidR="007D57CB" w:rsidRDefault="00B77D59" w:rsidP="007D57CB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6CD6">
              <w:rPr>
                <w:sz w:val="22"/>
                <w:szCs w:val="22"/>
                <w:u w:val="single"/>
              </w:rPr>
              <w:t>Alltägliches Leben</w:t>
            </w:r>
            <w:r w:rsidRPr="00AD4459">
              <w:rPr>
                <w:sz w:val="22"/>
                <w:szCs w:val="22"/>
              </w:rPr>
              <w:t xml:space="preserve"> (häufig der bürgerlichen Gesellschaft)</w:t>
            </w:r>
          </w:p>
          <w:p w14:paraId="7AB9651C" w14:textId="69036565" w:rsidR="00C62EFB" w:rsidRPr="00AD4459" w:rsidRDefault="00C62EFB" w:rsidP="00C62EFB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„Heldengeschichten“</w:t>
            </w:r>
          </w:p>
          <w:p w14:paraId="4C40F2CE" w14:textId="77777777" w:rsidR="00B77D59" w:rsidRPr="00AD4459" w:rsidRDefault="00B77D59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6CD6">
              <w:rPr>
                <w:sz w:val="22"/>
                <w:szCs w:val="22"/>
                <w:u w:val="single"/>
              </w:rPr>
              <w:t>Harmonie</w:t>
            </w:r>
            <w:r w:rsidRPr="00AD4459">
              <w:rPr>
                <w:sz w:val="22"/>
                <w:szCs w:val="22"/>
              </w:rPr>
              <w:t xml:space="preserve"> zwischen</w:t>
            </w:r>
          </w:p>
          <w:p w14:paraId="33AB8B5C" w14:textId="56A7D03E" w:rsidR="00B77D59" w:rsidRPr="00AD4459" w:rsidRDefault="00B77D59" w:rsidP="00637FF0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Mensch und Mensch</w:t>
            </w:r>
          </w:p>
          <w:p w14:paraId="56C44525" w14:textId="21D02C86" w:rsidR="00B77D59" w:rsidRPr="00AD4459" w:rsidRDefault="00B77D59" w:rsidP="00637FF0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Mensch und Natur</w:t>
            </w:r>
          </w:p>
          <w:p w14:paraId="61A3A909" w14:textId="76949784" w:rsidR="00232276" w:rsidRPr="00AD4459" w:rsidRDefault="00232276" w:rsidP="00232276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Mittels idealisierter Charaktere</w:t>
            </w:r>
          </w:p>
        </w:tc>
        <w:tc>
          <w:tcPr>
            <w:tcW w:w="3683" w:type="dxa"/>
          </w:tcPr>
          <w:p w14:paraId="5781967E" w14:textId="77777777" w:rsidR="007A7BAA" w:rsidRPr="00AD4459" w:rsidRDefault="00637546" w:rsidP="007A7BAA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76CD6">
              <w:rPr>
                <w:sz w:val="22"/>
                <w:szCs w:val="22"/>
                <w:u w:val="single"/>
              </w:rPr>
              <w:t>Sozial</w:t>
            </w:r>
            <w:r w:rsidR="004D63C1" w:rsidRPr="00D76CD6">
              <w:rPr>
                <w:sz w:val="22"/>
                <w:szCs w:val="22"/>
                <w:u w:val="single"/>
              </w:rPr>
              <w:t>e Missstände</w:t>
            </w:r>
            <w:r w:rsidR="004D63C1" w:rsidRPr="00AD4459">
              <w:rPr>
                <w:sz w:val="22"/>
                <w:szCs w:val="22"/>
              </w:rPr>
              <w:t>, z.B.</w:t>
            </w:r>
          </w:p>
          <w:p w14:paraId="270B8FF3" w14:textId="77777777" w:rsidR="007A7BAA" w:rsidRPr="00AD4459" w:rsidRDefault="007A7BAA" w:rsidP="007A7BAA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Armut</w:t>
            </w:r>
          </w:p>
          <w:p w14:paraId="45DB5233" w14:textId="77777777" w:rsidR="007A7BAA" w:rsidRPr="00AD4459" w:rsidRDefault="007A7BAA" w:rsidP="007A7BAA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Krankheiten</w:t>
            </w:r>
          </w:p>
          <w:p w14:paraId="0E826486" w14:textId="117A24AF" w:rsidR="007A7BAA" w:rsidRPr="00AD4459" w:rsidRDefault="007D57CB" w:rsidP="007A7BAA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Alkoholismus</w:t>
            </w:r>
          </w:p>
          <w:p w14:paraId="5E98A9B7" w14:textId="127E4718" w:rsidR="007D57CB" w:rsidRPr="00AD4459" w:rsidRDefault="007D57CB" w:rsidP="007A7BAA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Prostitution</w:t>
            </w:r>
          </w:p>
        </w:tc>
      </w:tr>
      <w:tr w:rsidR="00232276" w:rsidRPr="00AD4459" w14:paraId="5F2A206B" w14:textId="77777777" w:rsidTr="00E93F5F">
        <w:tc>
          <w:tcPr>
            <w:tcW w:w="1696" w:type="dxa"/>
          </w:tcPr>
          <w:p w14:paraId="1603139E" w14:textId="1B746613" w:rsidR="00232276" w:rsidRPr="00AD4459" w:rsidRDefault="00232276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Vermiedene Inhalte</w:t>
            </w:r>
          </w:p>
        </w:tc>
        <w:tc>
          <w:tcPr>
            <w:tcW w:w="3683" w:type="dxa"/>
          </w:tcPr>
          <w:p w14:paraId="08FEFBE4" w14:textId="77777777" w:rsidR="00232276" w:rsidRDefault="00637546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(extremes) Leid/Elend</w:t>
            </w:r>
          </w:p>
          <w:p w14:paraId="00C54CB0" w14:textId="77777777" w:rsidR="0097512D" w:rsidRDefault="0097512D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Generelle Kritik</w:t>
            </w:r>
            <w:r w:rsidR="00A721BD">
              <w:rPr>
                <w:sz w:val="22"/>
                <w:szCs w:val="22"/>
              </w:rPr>
              <w:t xml:space="preserve"> an gesellschaftlichen Gegebenheiten</w:t>
            </w:r>
          </w:p>
          <w:p w14:paraId="0F14434F" w14:textId="20A1F59F" w:rsidR="00A35E85" w:rsidRPr="00AD4459" w:rsidRDefault="006770A4" w:rsidP="006770A4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Außer arm</w:t>
            </w:r>
            <w:r w:rsidR="00AD6FB7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reich</w:t>
            </w:r>
          </w:p>
        </w:tc>
        <w:tc>
          <w:tcPr>
            <w:tcW w:w="3683" w:type="dxa"/>
          </w:tcPr>
          <w:p w14:paraId="1766D5F0" w14:textId="395A7A74" w:rsidR="00232276" w:rsidRPr="00AD4459" w:rsidRDefault="00D76CD6" w:rsidP="002775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Beschönigungen</w:t>
            </w:r>
          </w:p>
        </w:tc>
      </w:tr>
      <w:tr w:rsidR="002775C8" w:rsidRPr="00AD4459" w14:paraId="3EE6A3C4" w14:textId="77777777" w:rsidTr="00E93F5F">
        <w:tc>
          <w:tcPr>
            <w:tcW w:w="1696" w:type="dxa"/>
          </w:tcPr>
          <w:p w14:paraId="08D96F74" w14:textId="7B6DA6FD" w:rsidR="002775C8" w:rsidRPr="00AD4459" w:rsidRDefault="000B2D0E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Sprache</w:t>
            </w:r>
          </w:p>
        </w:tc>
        <w:tc>
          <w:tcPr>
            <w:tcW w:w="3683" w:type="dxa"/>
          </w:tcPr>
          <w:p w14:paraId="370C3F47" w14:textId="77777777" w:rsidR="002775C8" w:rsidRPr="00AD4459" w:rsidRDefault="000B2D0E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Klar</w:t>
            </w:r>
          </w:p>
          <w:p w14:paraId="3C5D7A38" w14:textId="77777777" w:rsidR="000B2D0E" w:rsidRPr="00784468" w:rsidRDefault="000B2D0E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 w:rsidRPr="00784468">
              <w:rPr>
                <w:sz w:val="22"/>
                <w:szCs w:val="22"/>
                <w:u w:val="single"/>
              </w:rPr>
              <w:t>Stilistisch Elegant</w:t>
            </w:r>
          </w:p>
          <w:p w14:paraId="18955D15" w14:textId="7004E8CD" w:rsidR="00A86374" w:rsidRPr="00AD4459" w:rsidRDefault="00A86374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Kritisiert nicht direkt</w:t>
            </w:r>
          </w:p>
        </w:tc>
        <w:tc>
          <w:tcPr>
            <w:tcW w:w="3683" w:type="dxa"/>
          </w:tcPr>
          <w:p w14:paraId="515AF7C8" w14:textId="77777777" w:rsidR="002775C8" w:rsidRPr="00784468" w:rsidRDefault="00895D37" w:rsidP="002775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 w:rsidRPr="00784468">
              <w:rPr>
                <w:sz w:val="22"/>
                <w:szCs w:val="22"/>
                <w:u w:val="single"/>
              </w:rPr>
              <w:t>Alltagssprache</w:t>
            </w:r>
          </w:p>
          <w:p w14:paraId="6479C27E" w14:textId="77777777" w:rsidR="00895D37" w:rsidRDefault="00895D37" w:rsidP="00895D37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Teils mit Dialekten</w:t>
            </w:r>
          </w:p>
          <w:p w14:paraId="35209AFD" w14:textId="764339CD" w:rsidR="00FA0871" w:rsidRPr="00AD4459" w:rsidRDefault="00FA0871" w:rsidP="00895D37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Ellipsenhaltig</w:t>
            </w:r>
          </w:p>
        </w:tc>
      </w:tr>
      <w:tr w:rsidR="00242DEB" w:rsidRPr="00AD4459" w14:paraId="2E813C62" w14:textId="77777777" w:rsidTr="00E93F5F">
        <w:tc>
          <w:tcPr>
            <w:tcW w:w="1696" w:type="dxa"/>
          </w:tcPr>
          <w:p w14:paraId="7EE3B30A" w14:textId="37F814D3" w:rsidR="00242DEB" w:rsidRPr="00AD4459" w:rsidRDefault="00242DEB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Weiteres</w:t>
            </w:r>
          </w:p>
        </w:tc>
        <w:tc>
          <w:tcPr>
            <w:tcW w:w="3683" w:type="dxa"/>
          </w:tcPr>
          <w:p w14:paraId="0058935A" w14:textId="72DB4EA0" w:rsidR="00242DEB" w:rsidRPr="00AD4459" w:rsidRDefault="00242DEB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Teils psychologisch komplexere Personen</w:t>
            </w:r>
            <w:r w:rsidR="006B7F6F" w:rsidRPr="00AD4459">
              <w:rPr>
                <w:sz w:val="22"/>
                <w:szCs w:val="22"/>
              </w:rPr>
              <w:t xml:space="preserve"> und Charaktere</w:t>
            </w:r>
          </w:p>
        </w:tc>
        <w:tc>
          <w:tcPr>
            <w:tcW w:w="3683" w:type="dxa"/>
          </w:tcPr>
          <w:p w14:paraId="66D84154" w14:textId="6D9A2521" w:rsidR="00B665E6" w:rsidRPr="002E1C95" w:rsidRDefault="008C2937" w:rsidP="002E1C95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="00B665E6" w:rsidRPr="00AD4459">
              <w:rPr>
                <w:sz w:val="22"/>
                <w:szCs w:val="22"/>
              </w:rPr>
              <w:t>äufig</w:t>
            </w:r>
            <w:r w:rsidR="002E1C95">
              <w:rPr>
                <w:sz w:val="22"/>
                <w:szCs w:val="22"/>
              </w:rPr>
              <w:t xml:space="preserve"> </w:t>
            </w:r>
            <w:r w:rsidR="00B665E6" w:rsidRPr="00AD4459">
              <w:rPr>
                <w:sz w:val="22"/>
                <w:szCs w:val="22"/>
              </w:rPr>
              <w:t>Sekundenstil</w:t>
            </w:r>
            <w:r>
              <w:rPr>
                <w:rStyle w:val="Funotenzeichen"/>
                <w:sz w:val="22"/>
                <w:szCs w:val="22"/>
              </w:rPr>
              <w:footnoteReference w:id="1"/>
            </w:r>
          </w:p>
          <w:p w14:paraId="61199BF7" w14:textId="370CA168" w:rsidR="0024798D" w:rsidRPr="00AD4459" w:rsidRDefault="0024798D" w:rsidP="0024798D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Milieutheorie</w:t>
            </w:r>
            <w:bookmarkStart w:id="1" w:name="_Ref183096686"/>
            <w:r>
              <w:rPr>
                <w:rStyle w:val="Funotenzeichen"/>
                <w:sz w:val="22"/>
                <w:szCs w:val="22"/>
              </w:rPr>
              <w:footnoteReference w:id="2"/>
            </w:r>
            <w:bookmarkEnd w:id="1"/>
          </w:p>
        </w:tc>
      </w:tr>
      <w:tr w:rsidR="00674D61" w:rsidRPr="00AD4459" w14:paraId="6C95766D" w14:textId="77777777" w:rsidTr="00E93F5F">
        <w:tc>
          <w:tcPr>
            <w:tcW w:w="1696" w:type="dxa"/>
          </w:tcPr>
          <w:p w14:paraId="730822EB" w14:textId="1BBDAB2B" w:rsidR="00674D61" w:rsidRPr="00AD4459" w:rsidRDefault="00674D61" w:rsidP="00B77D59">
            <w:pPr>
              <w:jc w:val="right"/>
              <w:rPr>
                <w:i/>
                <w:sz w:val="22"/>
                <w:szCs w:val="22"/>
              </w:rPr>
            </w:pPr>
            <w:r w:rsidRPr="00AD4459">
              <w:rPr>
                <w:i/>
                <w:sz w:val="22"/>
                <w:szCs w:val="22"/>
              </w:rPr>
              <w:t>Menschenbild</w:t>
            </w:r>
          </w:p>
        </w:tc>
        <w:tc>
          <w:tcPr>
            <w:tcW w:w="3683" w:type="dxa"/>
          </w:tcPr>
          <w:p w14:paraId="1A308942" w14:textId="2E488FC4" w:rsidR="00674D61" w:rsidRPr="00AD4459" w:rsidRDefault="007F6ABB" w:rsidP="00B77D5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Mensch als individuelles, selbstbestimmendes Wesen</w:t>
            </w:r>
          </w:p>
        </w:tc>
        <w:tc>
          <w:tcPr>
            <w:tcW w:w="3683" w:type="dxa"/>
          </w:tcPr>
          <w:p w14:paraId="530E746E" w14:textId="7AAECA6D" w:rsidR="00674D61" w:rsidRPr="00AD4459" w:rsidRDefault="00B059C8" w:rsidP="002775C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D4459">
              <w:rPr>
                <w:sz w:val="22"/>
                <w:szCs w:val="22"/>
              </w:rPr>
              <w:t>Mensch als Produkt seines sozialen Umfeld</w:t>
            </w:r>
            <w:r w:rsidR="0086238A" w:rsidRPr="00AD4459">
              <w:rPr>
                <w:sz w:val="22"/>
                <w:szCs w:val="22"/>
              </w:rPr>
              <w:t>s und genetischer Veranlagung</w:t>
            </w:r>
            <w:r w:rsidR="00A725F9">
              <w:rPr>
                <w:sz w:val="22"/>
                <w:szCs w:val="22"/>
              </w:rPr>
              <w:t xml:space="preserve"> </w:t>
            </w:r>
          </w:p>
        </w:tc>
      </w:tr>
    </w:tbl>
    <w:p w14:paraId="7991D458" w14:textId="77777777" w:rsidR="00F10C96" w:rsidRDefault="00F10C96" w:rsidP="007565AA">
      <w:pPr>
        <w:pStyle w:val="berschrift1"/>
      </w:pPr>
    </w:p>
    <w:p w14:paraId="20ABC2DF" w14:textId="77777777" w:rsidR="00F10C96" w:rsidRDefault="00F10C96">
      <w:pPr>
        <w:rPr>
          <w:rFonts w:eastAsiaTheme="majorEastAsia" w:cstheme="majorBidi"/>
          <w:i/>
          <w:color w:val="000000" w:themeColor="text1"/>
          <w:szCs w:val="32"/>
        </w:rPr>
      </w:pPr>
      <w:r>
        <w:br w:type="page"/>
      </w:r>
    </w:p>
    <w:p w14:paraId="3F151FBF" w14:textId="3E9E43CA" w:rsidR="00CD330E" w:rsidRDefault="007565AA" w:rsidP="007565AA">
      <w:pPr>
        <w:pStyle w:val="berschrift1"/>
      </w:pPr>
      <w:bookmarkStart w:id="2" w:name="_Toc183101031"/>
      <w:r>
        <w:lastRenderedPageBreak/>
        <w:t>Woyzeck</w:t>
      </w:r>
      <w:r w:rsidR="008D1ED7">
        <w:t xml:space="preserve"> – </w:t>
      </w:r>
      <w:r w:rsidR="00DE2713">
        <w:t>Einordnung</w:t>
      </w:r>
      <w:r w:rsidR="008D1ED7">
        <w:t xml:space="preserve"> ---</w:t>
      </w:r>
      <w:bookmarkEnd w:id="2"/>
    </w:p>
    <w:p w14:paraId="524E2413" w14:textId="5F40EE32" w:rsidR="005530CF" w:rsidRPr="005D5D14" w:rsidRDefault="00DE2713" w:rsidP="000B0A17">
      <w:pPr>
        <w:rPr>
          <w:sz w:val="24"/>
          <w:szCs w:val="24"/>
        </w:rPr>
      </w:pPr>
      <w:r>
        <w:rPr>
          <w:sz w:val="22"/>
          <w:szCs w:val="22"/>
        </w:rPr>
        <w:t>Z</w:t>
      </w:r>
      <w:r w:rsidR="008D1ED7">
        <w:rPr>
          <w:sz w:val="22"/>
          <w:szCs w:val="22"/>
        </w:rPr>
        <w:t>eitlich:</w:t>
      </w:r>
      <w:r w:rsidR="00ED0B63">
        <w:rPr>
          <w:sz w:val="22"/>
          <w:szCs w:val="22"/>
        </w:rPr>
        <w:tab/>
      </w:r>
      <w:r w:rsidR="00E64ED0">
        <w:rPr>
          <w:sz w:val="22"/>
          <w:szCs w:val="22"/>
        </w:rPr>
        <w:t>1836:</w:t>
      </w:r>
      <w:r w:rsidR="00ED0B63">
        <w:rPr>
          <w:sz w:val="22"/>
          <w:szCs w:val="22"/>
        </w:rPr>
        <w:tab/>
      </w:r>
      <w:r w:rsidR="00E64ED0">
        <w:rPr>
          <w:sz w:val="22"/>
          <w:szCs w:val="22"/>
        </w:rPr>
        <w:t>Weder</w:t>
      </w:r>
      <w:r w:rsidR="00D662FD">
        <w:rPr>
          <w:sz w:val="22"/>
          <w:szCs w:val="22"/>
        </w:rPr>
        <w:t xml:space="preserve"> </w:t>
      </w:r>
      <w:r w:rsidR="00251D72">
        <w:rPr>
          <w:sz w:val="22"/>
          <w:szCs w:val="22"/>
        </w:rPr>
        <w:t>Realismus</w:t>
      </w:r>
      <w:r w:rsidR="00BB2ABB">
        <w:rPr>
          <w:sz w:val="22"/>
          <w:szCs w:val="22"/>
        </w:rPr>
        <w:t xml:space="preserve"> noch Naturalismus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3824"/>
        <w:gridCol w:w="3825"/>
      </w:tblGrid>
      <w:tr w:rsidR="00D443CB" w14:paraId="7ED0DD76" w14:textId="77777777" w:rsidTr="00B24AD8">
        <w:tc>
          <w:tcPr>
            <w:tcW w:w="1413" w:type="dxa"/>
          </w:tcPr>
          <w:p w14:paraId="0FF55A19" w14:textId="69B4BEA8" w:rsidR="00D443CB" w:rsidRPr="000B0A17" w:rsidRDefault="00D443CB" w:rsidP="00D443CB">
            <w:pPr>
              <w:jc w:val="right"/>
              <w:rPr>
                <w:b/>
                <w:i/>
                <w:sz w:val="22"/>
                <w:szCs w:val="22"/>
              </w:rPr>
            </w:pPr>
            <w:r w:rsidRPr="000B0A17">
              <w:rPr>
                <w:b/>
                <w:i/>
                <w:sz w:val="22"/>
                <w:szCs w:val="22"/>
              </w:rPr>
              <w:t>Spricht</w:t>
            </w:r>
            <w:r w:rsidR="00B24AD8" w:rsidRPr="000B0A17">
              <w:rPr>
                <w:b/>
                <w:i/>
                <w:sz w:val="22"/>
                <w:szCs w:val="22"/>
              </w:rPr>
              <w:t>…</w:t>
            </w:r>
          </w:p>
        </w:tc>
        <w:tc>
          <w:tcPr>
            <w:tcW w:w="3824" w:type="dxa"/>
          </w:tcPr>
          <w:p w14:paraId="528E23A8" w14:textId="12604AA4" w:rsidR="00D443CB" w:rsidRPr="00D443CB" w:rsidRDefault="00B24AD8" w:rsidP="00D443CB">
            <w:pPr>
              <w:jc w:val="right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…f</w:t>
            </w:r>
            <w:r w:rsidR="00D443CB">
              <w:rPr>
                <w:b/>
                <w:i/>
                <w:sz w:val="22"/>
                <w:szCs w:val="22"/>
              </w:rPr>
              <w:t>ür</w:t>
            </w:r>
            <w:r w:rsidR="000B0A17">
              <w:rPr>
                <w:b/>
                <w:i/>
                <w:sz w:val="22"/>
                <w:szCs w:val="22"/>
              </w:rPr>
              <w:t>…</w:t>
            </w:r>
          </w:p>
        </w:tc>
        <w:tc>
          <w:tcPr>
            <w:tcW w:w="3825" w:type="dxa"/>
          </w:tcPr>
          <w:p w14:paraId="31FAD52D" w14:textId="13F68D37" w:rsidR="00D443CB" w:rsidRPr="00D443CB" w:rsidRDefault="00B24AD8" w:rsidP="00D443CB">
            <w:pPr>
              <w:jc w:val="right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…gegen</w:t>
            </w:r>
            <w:r w:rsidR="000B0A17">
              <w:rPr>
                <w:b/>
                <w:i/>
                <w:sz w:val="22"/>
                <w:szCs w:val="22"/>
              </w:rPr>
              <w:t>…</w:t>
            </w:r>
          </w:p>
        </w:tc>
      </w:tr>
      <w:tr w:rsidR="00D443CB" w14:paraId="66BAC85B" w14:textId="77777777" w:rsidTr="00B24AD8">
        <w:tc>
          <w:tcPr>
            <w:tcW w:w="1413" w:type="dxa"/>
          </w:tcPr>
          <w:p w14:paraId="2DCCE7F6" w14:textId="7461DED8" w:rsidR="00D443CB" w:rsidRDefault="000B0A17" w:rsidP="00791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  <w:r w:rsidR="00B24AD8">
              <w:rPr>
                <w:sz w:val="22"/>
                <w:szCs w:val="22"/>
              </w:rPr>
              <w:t>Realismus</w:t>
            </w:r>
          </w:p>
        </w:tc>
        <w:tc>
          <w:tcPr>
            <w:tcW w:w="3824" w:type="dxa"/>
          </w:tcPr>
          <w:p w14:paraId="14F21ECA" w14:textId="77777777" w:rsidR="00D443CB" w:rsidRDefault="00472DC2" w:rsidP="00B24AD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Individuum (~Woyzeck) steht im Vordergrund</w:t>
            </w:r>
          </w:p>
          <w:p w14:paraId="0C5A1A21" w14:textId="77777777" w:rsidR="00472DC2" w:rsidRDefault="00472DC2" w:rsidP="00B24AD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direkte Kritik an Woyzecks Situation</w:t>
            </w:r>
          </w:p>
          <w:p w14:paraId="28EB9805" w14:textId="1283D095" w:rsidR="00E464F1" w:rsidRPr="00B24AD8" w:rsidRDefault="00C62EFB" w:rsidP="00B24AD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„Heldengeschichte“</w:t>
            </w:r>
          </w:p>
        </w:tc>
        <w:tc>
          <w:tcPr>
            <w:tcW w:w="3825" w:type="dxa"/>
          </w:tcPr>
          <w:p w14:paraId="3D1E423D" w14:textId="0FA2BB4A" w:rsidR="00D443CB" w:rsidRDefault="00F65C84" w:rsidP="00B24AD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E7B47">
              <w:rPr>
                <w:sz w:val="22"/>
                <w:szCs w:val="22"/>
                <w:u w:val="single"/>
              </w:rPr>
              <w:t>Keine</w:t>
            </w:r>
            <w:r w:rsidR="002E7B47">
              <w:rPr>
                <w:sz w:val="22"/>
                <w:szCs w:val="22"/>
                <w:u w:val="single"/>
              </w:rPr>
              <w:t xml:space="preserve"> </w:t>
            </w:r>
            <w:r w:rsidRPr="002E7B47">
              <w:rPr>
                <w:sz w:val="22"/>
                <w:szCs w:val="22"/>
                <w:u w:val="single"/>
              </w:rPr>
              <w:t>Beschönigungen</w:t>
            </w:r>
            <w:r>
              <w:rPr>
                <w:sz w:val="22"/>
                <w:szCs w:val="22"/>
              </w:rPr>
              <w:t xml:space="preserve"> von Geschehnissen</w:t>
            </w:r>
          </w:p>
          <w:p w14:paraId="242161FC" w14:textId="77777777" w:rsidR="00C47523" w:rsidRDefault="00C47523" w:rsidP="000C60B1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Wenig stilistische Eleganz</w:t>
            </w:r>
          </w:p>
          <w:p w14:paraId="06EA61C3" w14:textId="77777777" w:rsidR="004C29D5" w:rsidRPr="004C29D5" w:rsidRDefault="004C29D5" w:rsidP="004C29D5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C29D5">
              <w:rPr>
                <w:sz w:val="22"/>
                <w:szCs w:val="22"/>
              </w:rPr>
              <w:t>Teils dialekt- und ellipsenhaltige Sprache</w:t>
            </w:r>
          </w:p>
          <w:p w14:paraId="7133AE83" w14:textId="64EF7838" w:rsidR="00C47523" w:rsidRPr="004C29D5" w:rsidRDefault="004C29D5" w:rsidP="004C29D5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C29D5">
              <w:rPr>
                <w:sz w:val="22"/>
                <w:szCs w:val="22"/>
              </w:rPr>
              <w:t>Offene Szenenfolge teils ohne klare Dramaturgie</w:t>
            </w:r>
            <w:r>
              <w:rPr>
                <w:rStyle w:val="Funotenzeichen"/>
                <w:sz w:val="22"/>
                <w:szCs w:val="22"/>
              </w:rPr>
              <w:footnoteReference w:id="3"/>
            </w:r>
            <w:r w:rsidRPr="004C29D5">
              <w:rPr>
                <w:sz w:val="22"/>
                <w:szCs w:val="22"/>
              </w:rPr>
              <w:t xml:space="preserve"> </w:t>
            </w:r>
          </w:p>
        </w:tc>
      </w:tr>
      <w:tr w:rsidR="00B24AD8" w14:paraId="0A3AA88C" w14:textId="77777777" w:rsidTr="00B24AD8">
        <w:tc>
          <w:tcPr>
            <w:tcW w:w="1413" w:type="dxa"/>
          </w:tcPr>
          <w:p w14:paraId="201D6351" w14:textId="6E8D71F6" w:rsidR="00B24AD8" w:rsidRDefault="000B0A17" w:rsidP="00791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  <w:r w:rsidR="00B24AD8">
              <w:rPr>
                <w:sz w:val="22"/>
                <w:szCs w:val="22"/>
              </w:rPr>
              <w:t>Naturalismus</w:t>
            </w:r>
          </w:p>
        </w:tc>
        <w:tc>
          <w:tcPr>
            <w:tcW w:w="3824" w:type="dxa"/>
          </w:tcPr>
          <w:p w14:paraId="35B6E0D1" w14:textId="786E509C" w:rsidR="008F0CFF" w:rsidRDefault="008F0CFF" w:rsidP="00D568F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 w:rsidRPr="008F0CFF">
              <w:rPr>
                <w:sz w:val="22"/>
                <w:szCs w:val="22"/>
                <w:u w:val="single"/>
              </w:rPr>
              <w:t>Keine Beschönigungen</w:t>
            </w:r>
          </w:p>
          <w:p w14:paraId="74C4A21C" w14:textId="090178EC" w:rsidR="00BE3806" w:rsidRPr="00340986" w:rsidRDefault="00BE3806" w:rsidP="00D568F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E3806">
              <w:rPr>
                <w:sz w:val="22"/>
                <w:szCs w:val="22"/>
              </w:rPr>
              <w:t>Darstellung</w:t>
            </w:r>
            <w:r>
              <w:rPr>
                <w:sz w:val="22"/>
                <w:szCs w:val="22"/>
              </w:rPr>
              <w:t xml:space="preserve"> </w:t>
            </w:r>
            <w:r w:rsidRPr="00BE3806">
              <w:rPr>
                <w:sz w:val="22"/>
                <w:szCs w:val="22"/>
                <w:u w:val="single"/>
              </w:rPr>
              <w:t>sozialer Missstände</w:t>
            </w:r>
          </w:p>
          <w:p w14:paraId="1C229F83" w14:textId="47A6566C" w:rsidR="00340986" w:rsidRDefault="00340986" w:rsidP="00340986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340986">
              <w:rPr>
                <w:sz w:val="22"/>
                <w:szCs w:val="22"/>
              </w:rPr>
              <w:t>Armut</w:t>
            </w:r>
          </w:p>
          <w:p w14:paraId="7B8B26C5" w14:textId="0869BE91" w:rsidR="00340986" w:rsidRPr="00340986" w:rsidRDefault="00340986" w:rsidP="00340986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Machtmissbrauch</w:t>
            </w:r>
          </w:p>
          <w:p w14:paraId="0A9A2531" w14:textId="54F77E58" w:rsidR="00D568F9" w:rsidRPr="008F0CFF" w:rsidRDefault="00C7730D" w:rsidP="00D568F9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 w:rsidRPr="008F0CFF">
              <w:rPr>
                <w:sz w:val="22"/>
                <w:szCs w:val="22"/>
                <w:u w:val="single"/>
              </w:rPr>
              <w:t>Direkte realistische Sprache</w:t>
            </w:r>
          </w:p>
          <w:p w14:paraId="00E981A4" w14:textId="77777777" w:rsidR="003B26D0" w:rsidRDefault="003B26D0" w:rsidP="003B26D0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Begrenzter Wortschatz (v.a. Woyzeck, Marie)</w:t>
            </w:r>
          </w:p>
          <w:p w14:paraId="31390F05" w14:textId="77777777" w:rsidR="005B33AD" w:rsidRDefault="005B33AD" w:rsidP="003B26D0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Dialekthaltig</w:t>
            </w:r>
          </w:p>
          <w:p w14:paraId="0F3E466D" w14:textId="77777777" w:rsidR="0016292F" w:rsidRDefault="0016292F" w:rsidP="0016292F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Woyzeck: hessisch</w:t>
            </w:r>
          </w:p>
          <w:p w14:paraId="3E969429" w14:textId="77777777" w:rsidR="00533CF5" w:rsidRPr="008F0CFF" w:rsidRDefault="00533CF5" w:rsidP="00533CF5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 w:rsidRPr="008F0CFF">
              <w:rPr>
                <w:sz w:val="22"/>
                <w:szCs w:val="22"/>
                <w:u w:val="single"/>
              </w:rPr>
              <w:t>Wissenschaftlich</w:t>
            </w:r>
          </w:p>
          <w:p w14:paraId="0EC0FA3F" w14:textId="77777777" w:rsidR="00533CF5" w:rsidRDefault="009739C5" w:rsidP="00533CF5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Woyzecks Wahnsinn</w:t>
            </w:r>
          </w:p>
          <w:p w14:paraId="461F36AF" w14:textId="77777777" w:rsidR="009739C5" w:rsidRDefault="00B51BE0" w:rsidP="00533CF5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Experimente des Doktors</w:t>
            </w:r>
          </w:p>
          <w:p w14:paraId="2277ED39" w14:textId="029C6423" w:rsidR="00F47BCB" w:rsidRPr="00D568F9" w:rsidRDefault="00F47BCB" w:rsidP="00F47BCB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Milieutheori</w:t>
            </w:r>
            <w:r w:rsidR="008C2937">
              <w:rPr>
                <w:sz w:val="22"/>
                <w:szCs w:val="22"/>
              </w:rPr>
              <w:t>e</w:t>
            </w:r>
            <w:r w:rsidR="00DD2BEA" w:rsidRPr="00511C4D">
              <w:rPr>
                <w:sz w:val="22"/>
                <w:szCs w:val="22"/>
                <w:vertAlign w:val="superscript"/>
              </w:rPr>
              <w:fldChar w:fldCharType="begin"/>
            </w:r>
            <w:r w:rsidR="00DD2BEA" w:rsidRPr="00511C4D">
              <w:rPr>
                <w:sz w:val="22"/>
                <w:szCs w:val="22"/>
                <w:vertAlign w:val="superscript"/>
              </w:rPr>
              <w:instrText xml:space="preserve"> NOTEREF _Ref183096686 \h </w:instrText>
            </w:r>
            <w:r w:rsidR="00511C4D">
              <w:rPr>
                <w:sz w:val="22"/>
                <w:szCs w:val="22"/>
                <w:vertAlign w:val="superscript"/>
              </w:rPr>
              <w:instrText xml:space="preserve"> \* MERGEFORMAT </w:instrText>
            </w:r>
            <w:r w:rsidR="00DD2BEA" w:rsidRPr="00511C4D">
              <w:rPr>
                <w:sz w:val="22"/>
                <w:szCs w:val="22"/>
                <w:vertAlign w:val="superscript"/>
              </w:rPr>
            </w:r>
            <w:r w:rsidR="00DD2BEA" w:rsidRPr="00511C4D">
              <w:rPr>
                <w:sz w:val="22"/>
                <w:szCs w:val="22"/>
                <w:vertAlign w:val="superscript"/>
              </w:rPr>
              <w:fldChar w:fldCharType="separate"/>
            </w:r>
            <w:r w:rsidR="00D152AC">
              <w:rPr>
                <w:sz w:val="22"/>
                <w:szCs w:val="22"/>
                <w:vertAlign w:val="superscript"/>
              </w:rPr>
              <w:t>2</w:t>
            </w:r>
            <w:r w:rsidR="00DD2BEA" w:rsidRPr="00511C4D">
              <w:rPr>
                <w:sz w:val="22"/>
                <w:szCs w:val="22"/>
                <w:vertAlign w:val="superscript"/>
              </w:rPr>
              <w:fldChar w:fldCharType="end"/>
            </w:r>
          </w:p>
        </w:tc>
        <w:tc>
          <w:tcPr>
            <w:tcW w:w="3825" w:type="dxa"/>
          </w:tcPr>
          <w:p w14:paraId="5F7ECAD9" w14:textId="77777777" w:rsidR="00B24AD8" w:rsidRPr="00521314" w:rsidRDefault="001B1F2D" w:rsidP="00B24AD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 w:rsidRPr="00521314">
              <w:rPr>
                <w:sz w:val="22"/>
                <w:szCs w:val="22"/>
                <w:u w:val="single"/>
              </w:rPr>
              <w:t>Kein Sekundenstil</w:t>
            </w:r>
          </w:p>
          <w:p w14:paraId="0535FDBC" w14:textId="77777777" w:rsidR="0085529A" w:rsidRPr="00521314" w:rsidRDefault="0007794E" w:rsidP="00B24AD8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  <w:u w:val="single"/>
              </w:rPr>
            </w:pPr>
            <w:r w:rsidRPr="00521314">
              <w:rPr>
                <w:sz w:val="22"/>
                <w:szCs w:val="22"/>
                <w:u w:val="single"/>
              </w:rPr>
              <w:t>Fehlende methodische Wissenschaftlichkeit</w:t>
            </w:r>
          </w:p>
          <w:p w14:paraId="05A86F84" w14:textId="77777777" w:rsidR="000E6E57" w:rsidRDefault="000E6E57" w:rsidP="000E6E57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Zwar </w:t>
            </w:r>
            <w:r w:rsidR="005A0437">
              <w:rPr>
                <w:sz w:val="22"/>
                <w:szCs w:val="22"/>
              </w:rPr>
              <w:t>Wahnsinn (~Woyzeck) und Experimente (~Doktor), abe</w:t>
            </w:r>
            <w:r w:rsidR="00FE74C3">
              <w:rPr>
                <w:sz w:val="22"/>
                <w:szCs w:val="22"/>
              </w:rPr>
              <w:t>r detaillierten wissenschaftlichen Untersuchungen</w:t>
            </w:r>
          </w:p>
          <w:p w14:paraId="6DD47287" w14:textId="3A03CD63" w:rsidR="00BA62D3" w:rsidRPr="00B24AD8" w:rsidRDefault="00BA62D3" w:rsidP="00B1108E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Fehlende </w:t>
            </w:r>
            <w:r w:rsidR="00747157">
              <w:rPr>
                <w:sz w:val="22"/>
                <w:szCs w:val="22"/>
              </w:rPr>
              <w:t xml:space="preserve">vollständige </w:t>
            </w:r>
            <w:r>
              <w:rPr>
                <w:sz w:val="22"/>
                <w:szCs w:val="22"/>
              </w:rPr>
              <w:t>Systematik der Milieutheorie</w:t>
            </w:r>
            <w:r w:rsidR="00AB2DF0" w:rsidRPr="00C80956">
              <w:rPr>
                <w:sz w:val="22"/>
                <w:szCs w:val="22"/>
                <w:vertAlign w:val="superscript"/>
              </w:rPr>
              <w:fldChar w:fldCharType="begin"/>
            </w:r>
            <w:r w:rsidR="00AB2DF0" w:rsidRPr="00C80956">
              <w:rPr>
                <w:sz w:val="22"/>
                <w:szCs w:val="22"/>
                <w:vertAlign w:val="superscript"/>
              </w:rPr>
              <w:instrText xml:space="preserve"> NOTEREF _Ref183096686 \h </w:instrText>
            </w:r>
            <w:r w:rsidR="00C80956">
              <w:rPr>
                <w:sz w:val="22"/>
                <w:szCs w:val="22"/>
                <w:vertAlign w:val="superscript"/>
              </w:rPr>
              <w:instrText xml:space="preserve"> \* MERGEFORMAT </w:instrText>
            </w:r>
            <w:r w:rsidR="00AB2DF0" w:rsidRPr="00C80956">
              <w:rPr>
                <w:sz w:val="22"/>
                <w:szCs w:val="22"/>
                <w:vertAlign w:val="superscript"/>
              </w:rPr>
            </w:r>
            <w:r w:rsidR="00AB2DF0" w:rsidRPr="00C80956">
              <w:rPr>
                <w:sz w:val="22"/>
                <w:szCs w:val="22"/>
                <w:vertAlign w:val="superscript"/>
              </w:rPr>
              <w:fldChar w:fldCharType="separate"/>
            </w:r>
            <w:r w:rsidR="00D152AC">
              <w:rPr>
                <w:sz w:val="22"/>
                <w:szCs w:val="22"/>
                <w:vertAlign w:val="superscript"/>
              </w:rPr>
              <w:t>2</w:t>
            </w:r>
            <w:r w:rsidR="00AB2DF0" w:rsidRPr="00C80956">
              <w:rPr>
                <w:sz w:val="22"/>
                <w:szCs w:val="22"/>
                <w:vertAlign w:val="superscript"/>
              </w:rPr>
              <w:fldChar w:fldCharType="end"/>
            </w:r>
          </w:p>
        </w:tc>
      </w:tr>
    </w:tbl>
    <w:p w14:paraId="7503BFB8" w14:textId="66561C4A" w:rsidR="00DF42C0" w:rsidRDefault="00867873" w:rsidP="00A975BB">
      <w:pPr>
        <w:pStyle w:val="berschrift1"/>
      </w:pPr>
      <w:bookmarkStart w:id="3" w:name="_Toc183101032"/>
      <w:r>
        <w:t>Woy</w:t>
      </w:r>
      <w:r w:rsidR="00DF42C0">
        <w:t>zeck – seiner Zeit voraus? ---</w:t>
      </w:r>
      <w:bookmarkEnd w:id="3"/>
    </w:p>
    <w:p w14:paraId="39498EB2" w14:textId="51DBB073" w:rsidR="00081140" w:rsidRDefault="00081140" w:rsidP="00B61A06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Zeitlich:</w:t>
      </w:r>
      <w:r w:rsidR="00B61A06">
        <w:rPr>
          <w:sz w:val="22"/>
          <w:szCs w:val="22"/>
        </w:rPr>
        <w:tab/>
      </w:r>
      <w:r>
        <w:rPr>
          <w:sz w:val="22"/>
          <w:szCs w:val="22"/>
        </w:rPr>
        <w:t xml:space="preserve">Obwohl Woyzeck </w:t>
      </w:r>
      <w:r w:rsidRPr="002B02D7">
        <w:rPr>
          <w:sz w:val="22"/>
          <w:szCs w:val="22"/>
          <w:u w:val="single"/>
        </w:rPr>
        <w:t xml:space="preserve">zeitlich vor </w:t>
      </w:r>
      <w:r w:rsidR="005F3BBC" w:rsidRPr="002B02D7">
        <w:rPr>
          <w:sz w:val="22"/>
          <w:szCs w:val="22"/>
          <w:u w:val="single"/>
        </w:rPr>
        <w:t>Realismus und Naturalismus</w:t>
      </w:r>
      <w:r w:rsidR="005F3BBC">
        <w:rPr>
          <w:sz w:val="22"/>
          <w:szCs w:val="22"/>
        </w:rPr>
        <w:t xml:space="preserve"> geschrieben wurde, </w:t>
      </w:r>
      <w:r w:rsidR="005F3BBC" w:rsidRPr="002B02D7">
        <w:rPr>
          <w:sz w:val="22"/>
          <w:szCs w:val="22"/>
          <w:u w:val="single"/>
        </w:rPr>
        <w:t>weist Büchner auf beide Epochen hin</w:t>
      </w:r>
      <w:r w:rsidR="002B02D7">
        <w:rPr>
          <w:sz w:val="22"/>
          <w:szCs w:val="22"/>
        </w:rPr>
        <w:t>.</w:t>
      </w:r>
    </w:p>
    <w:p w14:paraId="429EEDE8" w14:textId="666F310C" w:rsidR="00A27094" w:rsidRDefault="00A975BB" w:rsidP="00B61A06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Inhaltlich:</w:t>
      </w:r>
      <w:r>
        <w:rPr>
          <w:sz w:val="22"/>
          <w:szCs w:val="22"/>
        </w:rPr>
        <w:tab/>
      </w:r>
      <w:r w:rsidR="0047008F">
        <w:rPr>
          <w:sz w:val="22"/>
          <w:szCs w:val="22"/>
        </w:rPr>
        <w:t>Thematisierung sozialer Ungerechtigkeiten, persönl</w:t>
      </w:r>
      <w:r w:rsidR="006D6DA8">
        <w:rPr>
          <w:sz w:val="22"/>
          <w:szCs w:val="22"/>
        </w:rPr>
        <w:t>ichen Störungen (</w:t>
      </w:r>
      <w:r w:rsidR="00A27094">
        <w:rPr>
          <w:sz w:val="22"/>
          <w:szCs w:val="22"/>
        </w:rPr>
        <w:t>psychisch</w:t>
      </w:r>
      <w:r w:rsidR="006D6DA8">
        <w:rPr>
          <w:sz w:val="22"/>
          <w:szCs w:val="22"/>
        </w:rPr>
        <w:t>)</w:t>
      </w:r>
      <w:r w:rsidR="00A27094">
        <w:rPr>
          <w:sz w:val="22"/>
          <w:szCs w:val="22"/>
        </w:rPr>
        <w:t xml:space="preserve"> und gesellschaftlicher Missstände</w:t>
      </w:r>
      <w:r w:rsidR="00521314">
        <w:rPr>
          <w:sz w:val="22"/>
          <w:szCs w:val="22"/>
        </w:rPr>
        <w:t>.</w:t>
      </w:r>
    </w:p>
    <w:p w14:paraId="3467646E" w14:textId="4D91145F" w:rsidR="00521314" w:rsidRDefault="00521314" w:rsidP="00521314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</w:r>
      <w:r w:rsidR="00B61A06">
        <w:rPr>
          <w:sz w:val="22"/>
          <w:szCs w:val="22"/>
        </w:rPr>
        <w:tab/>
      </w:r>
      <w:r w:rsidR="00B61A06">
        <w:rPr>
          <w:sz w:val="22"/>
          <w:szCs w:val="22"/>
        </w:rPr>
        <w:tab/>
      </w:r>
      <w:r>
        <w:rPr>
          <w:sz w:val="22"/>
          <w:szCs w:val="22"/>
        </w:rPr>
        <w:t>Fokus auf die (arme) Unterschicht und nicht auf das Bürgertum</w:t>
      </w:r>
    </w:p>
    <w:p w14:paraId="01F2FFEF" w14:textId="2E5373D1" w:rsidR="004A2B6E" w:rsidRDefault="004A2B6E" w:rsidP="00EF1021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Dramaturgisch:</w:t>
      </w:r>
      <w:r>
        <w:rPr>
          <w:sz w:val="22"/>
          <w:szCs w:val="22"/>
        </w:rPr>
        <w:tab/>
      </w:r>
      <w:r w:rsidR="00EF1021">
        <w:rPr>
          <w:sz w:val="22"/>
          <w:szCs w:val="22"/>
        </w:rPr>
        <w:t xml:space="preserve">Offene Szenenfolge und vielschichtige Figuren meist ohne gesellschaftliche </w:t>
      </w:r>
      <w:r w:rsidR="007E3D96">
        <w:rPr>
          <w:sz w:val="22"/>
          <w:szCs w:val="22"/>
        </w:rPr>
        <w:t>Stereotypen</w:t>
      </w:r>
      <w:r w:rsidR="0059291E">
        <w:rPr>
          <w:sz w:val="22"/>
          <w:szCs w:val="22"/>
        </w:rPr>
        <w:t>.</w:t>
      </w:r>
    </w:p>
    <w:p w14:paraId="5D5E03C5" w14:textId="5B077D09" w:rsidR="00FD4239" w:rsidRDefault="003476FE" w:rsidP="009B6726">
      <w:pPr>
        <w:tabs>
          <w:tab w:val="left" w:pos="1486"/>
        </w:tabs>
        <w:ind w:left="2124" w:hanging="2124"/>
        <w:rPr>
          <w:sz w:val="22"/>
          <w:szCs w:val="22"/>
        </w:rPr>
      </w:pPr>
      <w:r>
        <w:rPr>
          <w:sz w:val="22"/>
          <w:szCs w:val="22"/>
        </w:rPr>
        <w:t>Sprachlich:</w:t>
      </w:r>
      <w:r w:rsidR="009B6726">
        <w:rPr>
          <w:sz w:val="22"/>
          <w:szCs w:val="22"/>
        </w:rPr>
        <w:tab/>
      </w:r>
      <w:r w:rsidR="00B61A06">
        <w:rPr>
          <w:sz w:val="22"/>
          <w:szCs w:val="22"/>
        </w:rPr>
        <w:tab/>
      </w:r>
      <w:r w:rsidR="0087564B">
        <w:rPr>
          <w:sz w:val="22"/>
          <w:szCs w:val="22"/>
        </w:rPr>
        <w:t xml:space="preserve">Verzicht auf gehobene Sprache, wie </w:t>
      </w:r>
      <w:r w:rsidR="00235EEE">
        <w:rPr>
          <w:sz w:val="22"/>
          <w:szCs w:val="22"/>
        </w:rPr>
        <w:t xml:space="preserve">sie </w:t>
      </w:r>
      <w:r w:rsidR="0087564B">
        <w:rPr>
          <w:sz w:val="22"/>
          <w:szCs w:val="22"/>
        </w:rPr>
        <w:t>z.Z.</w:t>
      </w:r>
      <w:r w:rsidR="00235EEE">
        <w:rPr>
          <w:sz w:val="22"/>
          <w:szCs w:val="22"/>
        </w:rPr>
        <w:t xml:space="preserve"> lit. üblich war</w:t>
      </w:r>
      <w:r w:rsidR="00D615AF">
        <w:rPr>
          <w:sz w:val="22"/>
          <w:szCs w:val="22"/>
        </w:rPr>
        <w:t xml:space="preserve"> </w:t>
      </w:r>
    </w:p>
    <w:p w14:paraId="4C8CB310" w14:textId="4A93A098" w:rsidR="00260074" w:rsidRDefault="00A750C3" w:rsidP="009B6726">
      <w:pPr>
        <w:tabs>
          <w:tab w:val="left" w:pos="1486"/>
        </w:tabs>
        <w:ind w:left="2124" w:hanging="2124"/>
        <w:rPr>
          <w:sz w:val="22"/>
          <w:szCs w:val="22"/>
        </w:rPr>
      </w:pPr>
      <w:r>
        <w:rPr>
          <w:sz w:val="22"/>
          <w:szCs w:val="22"/>
        </w:rPr>
        <w:t>Philosophisch:</w:t>
      </w:r>
      <w:r>
        <w:rPr>
          <w:sz w:val="22"/>
          <w:szCs w:val="22"/>
        </w:rPr>
        <w:tab/>
      </w:r>
      <w:r w:rsidR="00B61A06">
        <w:rPr>
          <w:sz w:val="22"/>
          <w:szCs w:val="22"/>
        </w:rPr>
        <w:tab/>
        <w:t>Beschäftigung mit (modernen) existenziellen Fragen wie Fremdbestimmung</w:t>
      </w:r>
      <w:r w:rsidR="00D555D0">
        <w:rPr>
          <w:sz w:val="22"/>
          <w:szCs w:val="22"/>
        </w:rPr>
        <w:t xml:space="preserve"> und </w:t>
      </w:r>
      <w:r w:rsidR="00B61A06">
        <w:rPr>
          <w:sz w:val="22"/>
          <w:szCs w:val="22"/>
        </w:rPr>
        <w:t xml:space="preserve">soziale </w:t>
      </w:r>
      <w:r w:rsidR="00971570">
        <w:rPr>
          <w:sz w:val="22"/>
          <w:szCs w:val="22"/>
        </w:rPr>
        <w:t>Determination</w:t>
      </w:r>
      <w:r w:rsidR="00971570">
        <w:rPr>
          <w:rStyle w:val="Funotenzeichen"/>
          <w:sz w:val="22"/>
          <w:szCs w:val="22"/>
        </w:rPr>
        <w:footnoteReference w:id="4"/>
      </w:r>
    </w:p>
    <w:p w14:paraId="7DBB5679" w14:textId="4052F368" w:rsidR="00BF3584" w:rsidRPr="00A975BB" w:rsidRDefault="00BF3584" w:rsidP="009B6726">
      <w:pPr>
        <w:tabs>
          <w:tab w:val="left" w:pos="1486"/>
        </w:tabs>
        <w:ind w:left="2124" w:hanging="2124"/>
        <w:rPr>
          <w:sz w:val="22"/>
          <w:szCs w:val="22"/>
        </w:rPr>
      </w:pPr>
      <w:r>
        <w:rPr>
          <w:sz w:val="22"/>
          <w:szCs w:val="22"/>
        </w:rPr>
        <w:t>Fazit: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</w:t>
      </w:r>
    </w:p>
    <w:p w14:paraId="1E2B78BE" w14:textId="09417D3A" w:rsidR="0053165C" w:rsidRPr="00867873" w:rsidRDefault="0053165C" w:rsidP="00867873">
      <w:pPr>
        <w:pStyle w:val="berschrift1"/>
      </w:pPr>
      <w:bookmarkStart w:id="4" w:name="_Toc183101033"/>
      <w:r>
        <w:t>Quellen ---</w:t>
      </w:r>
      <w:bookmarkEnd w:id="4"/>
      <w:r w:rsidR="003A154E">
        <w:rPr>
          <w:sz w:val="16"/>
          <w:szCs w:val="16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917C1" w14:paraId="1CC57B1D" w14:textId="77777777" w:rsidTr="000917C1">
        <w:tc>
          <w:tcPr>
            <w:tcW w:w="1696" w:type="dxa"/>
          </w:tcPr>
          <w:p w14:paraId="5F24A0FB" w14:textId="0199E92F" w:rsidR="000917C1" w:rsidRPr="000917C1" w:rsidRDefault="000917C1" w:rsidP="000917C1">
            <w:pPr>
              <w:jc w:val="right"/>
              <w:rPr>
                <w:b/>
                <w:i/>
                <w:sz w:val="16"/>
                <w:szCs w:val="16"/>
              </w:rPr>
            </w:pPr>
            <w:r w:rsidRPr="000917C1">
              <w:rPr>
                <w:b/>
                <w:i/>
                <w:sz w:val="16"/>
                <w:szCs w:val="16"/>
              </w:rPr>
              <w:t>Stichwort</w:t>
            </w:r>
          </w:p>
        </w:tc>
        <w:tc>
          <w:tcPr>
            <w:tcW w:w="7366" w:type="dxa"/>
          </w:tcPr>
          <w:p w14:paraId="1B40B752" w14:textId="3EB97819" w:rsidR="000917C1" w:rsidRPr="000917C1" w:rsidRDefault="000917C1" w:rsidP="000917C1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Link</w:t>
            </w:r>
          </w:p>
        </w:tc>
      </w:tr>
      <w:tr w:rsidR="000917C1" w14:paraId="795D9CA1" w14:textId="77777777" w:rsidTr="000917C1">
        <w:tc>
          <w:tcPr>
            <w:tcW w:w="1696" w:type="dxa"/>
          </w:tcPr>
          <w:p w14:paraId="5F10D576" w14:textId="7FAE6442" w:rsidR="000917C1" w:rsidRPr="00867E56" w:rsidRDefault="00867E56" w:rsidP="00867E56">
            <w:pPr>
              <w:jc w:val="right"/>
              <w:rPr>
                <w:i/>
                <w:sz w:val="16"/>
                <w:szCs w:val="16"/>
              </w:rPr>
            </w:pPr>
            <w:r w:rsidRPr="00867E56">
              <w:rPr>
                <w:i/>
                <w:sz w:val="16"/>
                <w:szCs w:val="16"/>
              </w:rPr>
              <w:t>Naturalismus</w:t>
            </w:r>
          </w:p>
        </w:tc>
        <w:tc>
          <w:tcPr>
            <w:tcW w:w="7366" w:type="dxa"/>
          </w:tcPr>
          <w:p w14:paraId="23D9E61D" w14:textId="7F5F940A" w:rsidR="000917C1" w:rsidRPr="00867E56" w:rsidRDefault="00867E56" w:rsidP="00B9165C">
            <w:pPr>
              <w:rPr>
                <w:sz w:val="10"/>
                <w:szCs w:val="10"/>
              </w:rPr>
            </w:pPr>
            <w:hyperlink r:id="rId8" w:anchor=":~:text=Der%20Naturalismus%20(von%20lateinisch%20naturalis,und%20Darstellung%20aktueller%20Zeitprobleme%20beruht" w:history="1">
              <w:r w:rsidRPr="00867E56">
                <w:rPr>
                  <w:rStyle w:val="Hyperlink"/>
                  <w:sz w:val="10"/>
                  <w:szCs w:val="10"/>
                </w:rPr>
                <w:t>https://de.wikipedia.org/wiki/Naturalismus_(Literatur)#:~:text=Der%20Naturalismus%20(von%20lateinisch%20naturalis,und%20Darstellung%20aktueller%20Zeitprobleme%20beruht</w:t>
              </w:r>
            </w:hyperlink>
          </w:p>
        </w:tc>
      </w:tr>
      <w:tr w:rsidR="00867E56" w14:paraId="0B7A160F" w14:textId="77777777" w:rsidTr="000917C1">
        <w:tc>
          <w:tcPr>
            <w:tcW w:w="1696" w:type="dxa"/>
          </w:tcPr>
          <w:p w14:paraId="4E345B91" w14:textId="180E9576" w:rsidR="00867E56" w:rsidRPr="00867E56" w:rsidRDefault="00867E56" w:rsidP="00867E56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Sekundenstil</w:t>
            </w:r>
          </w:p>
        </w:tc>
        <w:tc>
          <w:tcPr>
            <w:tcW w:w="7366" w:type="dxa"/>
          </w:tcPr>
          <w:p w14:paraId="49A9A05E" w14:textId="72770417" w:rsidR="00867E56" w:rsidRPr="00867E56" w:rsidRDefault="00867E56" w:rsidP="00B9165C">
            <w:pPr>
              <w:rPr>
                <w:sz w:val="10"/>
                <w:szCs w:val="10"/>
              </w:rPr>
            </w:pPr>
            <w:hyperlink r:id="rId9" w:history="1">
              <w:r w:rsidRPr="00867E56">
                <w:rPr>
                  <w:rStyle w:val="Hyperlink"/>
                  <w:sz w:val="10"/>
                  <w:szCs w:val="10"/>
                </w:rPr>
                <w:t>https://de.wikipedia.org/wiki/Sekundenstil</w:t>
              </w:r>
            </w:hyperlink>
          </w:p>
        </w:tc>
      </w:tr>
      <w:tr w:rsidR="00867E56" w14:paraId="325E1DEB" w14:textId="77777777" w:rsidTr="000917C1">
        <w:tc>
          <w:tcPr>
            <w:tcW w:w="1696" w:type="dxa"/>
          </w:tcPr>
          <w:p w14:paraId="2D207429" w14:textId="7F7D7066" w:rsidR="008D3F7C" w:rsidRDefault="008D3F7C" w:rsidP="008D3F7C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Realismus</w:t>
            </w:r>
          </w:p>
        </w:tc>
        <w:tc>
          <w:tcPr>
            <w:tcW w:w="7366" w:type="dxa"/>
          </w:tcPr>
          <w:p w14:paraId="51151F49" w14:textId="5D866C72" w:rsidR="00867E56" w:rsidRPr="00867E56" w:rsidRDefault="008D3F7C" w:rsidP="00B9165C">
            <w:pPr>
              <w:rPr>
                <w:sz w:val="10"/>
                <w:szCs w:val="10"/>
              </w:rPr>
            </w:pPr>
            <w:hyperlink r:id="rId10" w:history="1">
              <w:r w:rsidRPr="00F825A6">
                <w:rPr>
                  <w:rStyle w:val="Hyperlink"/>
                  <w:sz w:val="10"/>
                  <w:szCs w:val="10"/>
                </w:rPr>
                <w:t>https://de.wikipedia.org/wiki/Realismus</w:t>
              </w:r>
            </w:hyperlink>
            <w:r>
              <w:rPr>
                <w:sz w:val="10"/>
                <w:szCs w:val="10"/>
              </w:rPr>
              <w:t xml:space="preserve"> </w:t>
            </w:r>
          </w:p>
        </w:tc>
      </w:tr>
      <w:tr w:rsidR="00100907" w14:paraId="3063A78F" w14:textId="77777777" w:rsidTr="000917C1">
        <w:tc>
          <w:tcPr>
            <w:tcW w:w="1696" w:type="dxa"/>
          </w:tcPr>
          <w:p w14:paraId="3058186D" w14:textId="555922F4" w:rsidR="00100907" w:rsidRDefault="00100907" w:rsidP="008D3F7C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Einordnung</w:t>
            </w:r>
          </w:p>
        </w:tc>
        <w:tc>
          <w:tcPr>
            <w:tcW w:w="7366" w:type="dxa"/>
          </w:tcPr>
          <w:p w14:paraId="3EADE62A" w14:textId="412717AA" w:rsidR="00100907" w:rsidRPr="00100907" w:rsidRDefault="00100907" w:rsidP="00B9165C">
            <w:hyperlink r:id="rId11" w:history="1">
              <w:r w:rsidRPr="00F825A6">
                <w:rPr>
                  <w:rStyle w:val="Hyperlink"/>
                  <w:sz w:val="10"/>
                  <w:szCs w:val="10"/>
                </w:rPr>
                <w:t>https://studyflix.de/deutsch/woyzeck-epoche-4199</w:t>
              </w:r>
            </w:hyperlink>
            <w:r>
              <w:t xml:space="preserve"> </w:t>
            </w:r>
          </w:p>
        </w:tc>
      </w:tr>
      <w:tr w:rsidR="00EB6871" w14:paraId="244BEE0C" w14:textId="77777777" w:rsidTr="000917C1">
        <w:tc>
          <w:tcPr>
            <w:tcW w:w="1696" w:type="dxa"/>
          </w:tcPr>
          <w:p w14:paraId="10CF3C10" w14:textId="5B0B2563" w:rsidR="00EB6871" w:rsidRDefault="00EB6871" w:rsidP="008D3F7C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Buch</w:t>
            </w:r>
          </w:p>
        </w:tc>
        <w:tc>
          <w:tcPr>
            <w:tcW w:w="7366" w:type="dxa"/>
          </w:tcPr>
          <w:p w14:paraId="793FEBF4" w14:textId="14FD6C8B" w:rsidR="00EB6871" w:rsidRPr="00EB6871" w:rsidRDefault="00EB6871" w:rsidP="00B9165C">
            <w:hyperlink r:id="rId12" w:history="1">
              <w:r w:rsidRPr="00F825A6">
                <w:rPr>
                  <w:rStyle w:val="Hyperlink"/>
                  <w:sz w:val="10"/>
                  <w:szCs w:val="10"/>
                </w:rPr>
                <w:t>https://www.reclam.de/data/media/978-3-15-019018-0.pdf</w:t>
              </w:r>
            </w:hyperlink>
            <w:r>
              <w:t xml:space="preserve"> </w:t>
            </w:r>
          </w:p>
        </w:tc>
      </w:tr>
      <w:tr w:rsidR="00D204FD" w14:paraId="4577F630" w14:textId="77777777" w:rsidTr="000917C1">
        <w:tc>
          <w:tcPr>
            <w:tcW w:w="1696" w:type="dxa"/>
          </w:tcPr>
          <w:p w14:paraId="47E35A9B" w14:textId="3A50AB00" w:rsidR="00D204FD" w:rsidRDefault="00D204FD" w:rsidP="008D3F7C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Dieses Dokument</w:t>
            </w:r>
          </w:p>
        </w:tc>
        <w:tc>
          <w:tcPr>
            <w:tcW w:w="7366" w:type="dxa"/>
          </w:tcPr>
          <w:p w14:paraId="7817D5F4" w14:textId="7312A31B" w:rsidR="00D204FD" w:rsidRDefault="00C76268" w:rsidP="00B9165C">
            <w:pPr>
              <w:rPr>
                <w:sz w:val="10"/>
                <w:szCs w:val="10"/>
              </w:rPr>
            </w:pPr>
            <w:hyperlink r:id="rId13" w:history="1">
              <w:r w:rsidRPr="00F825A6">
                <w:rPr>
                  <w:rStyle w:val="Hyperlink"/>
                  <w:sz w:val="10"/>
                  <w:szCs w:val="10"/>
                </w:rPr>
                <w:t>https://1drv.ms/w/s!AnTyi5R5ZI2ZhPIWLM1tzOV-gMRWpA?e=cdZRSh</w:t>
              </w:r>
            </w:hyperlink>
            <w:r>
              <w:rPr>
                <w:sz w:val="10"/>
                <w:szCs w:val="10"/>
              </w:rPr>
              <w:t xml:space="preserve"> </w:t>
            </w:r>
          </w:p>
        </w:tc>
      </w:tr>
    </w:tbl>
    <w:p w14:paraId="64421EF6" w14:textId="242A5B36" w:rsidR="003A154E" w:rsidRPr="0053165C" w:rsidRDefault="003A154E" w:rsidP="00B9165C">
      <w:pPr>
        <w:spacing w:after="0"/>
        <w:rPr>
          <w:sz w:val="16"/>
          <w:szCs w:val="16"/>
        </w:rPr>
      </w:pPr>
    </w:p>
    <w:sectPr w:rsidR="003A154E" w:rsidRPr="0053165C" w:rsidSect="00D152AC">
      <w:headerReference w:type="default" r:id="rId14"/>
      <w:footerReference w:type="default" r:id="rId15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1E6AE" w14:textId="77777777" w:rsidR="00B834FE" w:rsidRDefault="00B834FE" w:rsidP="00F07865">
      <w:pPr>
        <w:spacing w:after="0" w:line="240" w:lineRule="auto"/>
      </w:pPr>
      <w:r>
        <w:separator/>
      </w:r>
    </w:p>
  </w:endnote>
  <w:endnote w:type="continuationSeparator" w:id="0">
    <w:p w14:paraId="33B1E86B" w14:textId="77777777" w:rsidR="00B834FE" w:rsidRDefault="00B834FE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9F26419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32F6C85B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F8CDD" w14:textId="77777777" w:rsidR="00B834FE" w:rsidRDefault="00B834FE" w:rsidP="00F07865">
      <w:pPr>
        <w:spacing w:after="0" w:line="240" w:lineRule="auto"/>
      </w:pPr>
      <w:r>
        <w:separator/>
      </w:r>
    </w:p>
  </w:footnote>
  <w:footnote w:type="continuationSeparator" w:id="0">
    <w:p w14:paraId="089B7198" w14:textId="77777777" w:rsidR="00B834FE" w:rsidRDefault="00B834FE" w:rsidP="00F07865">
      <w:pPr>
        <w:spacing w:after="0" w:line="240" w:lineRule="auto"/>
      </w:pPr>
      <w:r>
        <w:continuationSeparator/>
      </w:r>
    </w:p>
  </w:footnote>
  <w:footnote w:id="1">
    <w:p w14:paraId="4D8F5687" w14:textId="5AE3D7A4" w:rsidR="008C2937" w:rsidRDefault="008C2937">
      <w:pPr>
        <w:pStyle w:val="Funotentext"/>
      </w:pPr>
      <w:r>
        <w:rPr>
          <w:rStyle w:val="Funotenzeichen"/>
        </w:rPr>
        <w:footnoteRef/>
      </w:r>
      <w:r>
        <w:t xml:space="preserve"> Sekundenstil:</w:t>
      </w:r>
      <w:r>
        <w:tab/>
        <w:t>Übereinstimmung von erzählter Zeit und Erzählzeit</w:t>
      </w:r>
    </w:p>
  </w:footnote>
  <w:footnote w:id="2">
    <w:p w14:paraId="60066D80" w14:textId="3C2C9781" w:rsidR="0024798D" w:rsidRPr="0024798D" w:rsidRDefault="0024798D">
      <w:pPr>
        <w:pStyle w:val="Funotentext"/>
      </w:pPr>
      <w:r>
        <w:rPr>
          <w:rStyle w:val="Funotenzeichen"/>
        </w:rPr>
        <w:footnoteRef/>
      </w:r>
      <w:r>
        <w:t xml:space="preserve"> Milieutheorie:</w:t>
      </w:r>
      <w:r>
        <w:tab/>
        <w:t xml:space="preserve">Erklärung von </w:t>
      </w:r>
      <w:r w:rsidR="00255E73">
        <w:t>Handlung und Schicksal einer Person</w:t>
      </w:r>
      <w:r w:rsidR="0024227B">
        <w:t xml:space="preserve"> </w:t>
      </w:r>
      <w:r w:rsidR="00255E73">
        <w:t xml:space="preserve">mittels der sozialen Lage und </w:t>
      </w:r>
      <w:r w:rsidR="0024227B">
        <w:t xml:space="preserve">der </w:t>
      </w:r>
      <w:r w:rsidR="00255E73">
        <w:t>psychi</w:t>
      </w:r>
      <w:r w:rsidR="0024227B">
        <w:t>schen Verfassung jener</w:t>
      </w:r>
    </w:p>
  </w:footnote>
  <w:footnote w:id="3">
    <w:p w14:paraId="51E3E398" w14:textId="4D81560E" w:rsidR="004C29D5" w:rsidRDefault="004C29D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591098" w:rsidRPr="00591098">
        <w:t>Dramaturgie:</w:t>
      </w:r>
      <w:r w:rsidR="00591098">
        <w:tab/>
      </w:r>
      <w:r w:rsidR="00591098" w:rsidRPr="00591098">
        <w:t>Aufbau/Struktur eines lit. Dramas und seine Bearbeitung/Präsentation</w:t>
      </w:r>
    </w:p>
  </w:footnote>
  <w:footnote w:id="4">
    <w:p w14:paraId="4B2CA198" w14:textId="545E3523" w:rsidR="00971570" w:rsidRDefault="00971570" w:rsidP="00551311">
      <w:pPr>
        <w:pStyle w:val="Funotentext"/>
        <w:ind w:left="2832" w:hanging="2832"/>
      </w:pPr>
      <w:r>
        <w:rPr>
          <w:rStyle w:val="Funotenzeichen"/>
        </w:rPr>
        <w:footnoteRef/>
      </w:r>
      <w:r>
        <w:t xml:space="preserve"> </w:t>
      </w:r>
      <w:r w:rsidR="00D67746">
        <w:t xml:space="preserve">Soziale </w:t>
      </w:r>
      <w:r>
        <w:t>Determination:</w:t>
      </w:r>
      <w:r w:rsidR="00D67746">
        <w:tab/>
      </w:r>
      <w:r w:rsidR="00EE5EC2">
        <w:t xml:space="preserve">Beeinflussen </w:t>
      </w:r>
      <w:r w:rsidR="006E36C5">
        <w:t>des menschlichen Denkens</w:t>
      </w:r>
      <w:r w:rsidR="00EE5EC2">
        <w:t>/Handeln</w:t>
      </w:r>
      <w:r w:rsidR="006E36C5">
        <w:t>s</w:t>
      </w:r>
      <w:r w:rsidR="00551311">
        <w:t xml:space="preserve"> durch gesellschaftliche Faktoren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48D" w14:textId="173043DD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  <w:r w:rsidR="00A46E2C">
      <w:rPr>
        <w:sz w:val="16"/>
        <w:szCs w:val="16"/>
      </w:rPr>
      <w:t xml:space="preserve"> | Deutsch</w:t>
    </w:r>
    <w:r w:rsidR="000370A8">
      <w:rPr>
        <w:sz w:val="16"/>
        <w:szCs w:val="16"/>
      </w:rPr>
      <w:t xml:space="preserve"> BK | Woyzeck | Realismus und Naturalismus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974E7"/>
    <w:multiLevelType w:val="hybridMultilevel"/>
    <w:tmpl w:val="6C3EEE08"/>
    <w:lvl w:ilvl="0" w:tplc="1FAC8A1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75895"/>
    <w:multiLevelType w:val="hybridMultilevel"/>
    <w:tmpl w:val="4CF81946"/>
    <w:lvl w:ilvl="0" w:tplc="C03C4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B1CA3"/>
    <w:multiLevelType w:val="hybridMultilevel"/>
    <w:tmpl w:val="7D98C57C"/>
    <w:lvl w:ilvl="0" w:tplc="94502E46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3E23C3"/>
    <w:multiLevelType w:val="hybridMultilevel"/>
    <w:tmpl w:val="AA644172"/>
    <w:lvl w:ilvl="0" w:tplc="419438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A3BC4"/>
    <w:multiLevelType w:val="hybridMultilevel"/>
    <w:tmpl w:val="A6E08604"/>
    <w:lvl w:ilvl="0" w:tplc="535E9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C5A2E"/>
    <w:multiLevelType w:val="hybridMultilevel"/>
    <w:tmpl w:val="1188D5F4"/>
    <w:lvl w:ilvl="0" w:tplc="BE9E3510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23664">
    <w:abstractNumId w:val="2"/>
  </w:num>
  <w:num w:numId="2" w16cid:durableId="1200896828">
    <w:abstractNumId w:val="4"/>
  </w:num>
  <w:num w:numId="3" w16cid:durableId="888296970">
    <w:abstractNumId w:val="0"/>
  </w:num>
  <w:num w:numId="4" w16cid:durableId="1831287703">
    <w:abstractNumId w:val="5"/>
  </w:num>
  <w:num w:numId="5" w16cid:durableId="813715948">
    <w:abstractNumId w:val="3"/>
  </w:num>
  <w:num w:numId="6" w16cid:durableId="71219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9"/>
    <w:rsid w:val="000172B8"/>
    <w:rsid w:val="000306E6"/>
    <w:rsid w:val="000370A8"/>
    <w:rsid w:val="0004517C"/>
    <w:rsid w:val="0007794E"/>
    <w:rsid w:val="00081140"/>
    <w:rsid w:val="000917C1"/>
    <w:rsid w:val="000A2F8D"/>
    <w:rsid w:val="000B0A17"/>
    <w:rsid w:val="000B2D0E"/>
    <w:rsid w:val="000B529A"/>
    <w:rsid w:val="000C60B1"/>
    <w:rsid w:val="000D4B60"/>
    <w:rsid w:val="000E6E57"/>
    <w:rsid w:val="000F2ECE"/>
    <w:rsid w:val="00100907"/>
    <w:rsid w:val="0016292F"/>
    <w:rsid w:val="001B1F2D"/>
    <w:rsid w:val="001D4336"/>
    <w:rsid w:val="001D760A"/>
    <w:rsid w:val="001E6467"/>
    <w:rsid w:val="002305A3"/>
    <w:rsid w:val="00232276"/>
    <w:rsid w:val="00235EEE"/>
    <w:rsid w:val="0024227B"/>
    <w:rsid w:val="00242DEB"/>
    <w:rsid w:val="0024798D"/>
    <w:rsid w:val="00251D72"/>
    <w:rsid w:val="00255E73"/>
    <w:rsid w:val="00260074"/>
    <w:rsid w:val="002775C8"/>
    <w:rsid w:val="002B02D7"/>
    <w:rsid w:val="002B48AD"/>
    <w:rsid w:val="002E1C95"/>
    <w:rsid w:val="002E7B47"/>
    <w:rsid w:val="00340986"/>
    <w:rsid w:val="003476FE"/>
    <w:rsid w:val="0036026E"/>
    <w:rsid w:val="00360409"/>
    <w:rsid w:val="00390F0B"/>
    <w:rsid w:val="00393686"/>
    <w:rsid w:val="00395026"/>
    <w:rsid w:val="003A154E"/>
    <w:rsid w:val="003A2987"/>
    <w:rsid w:val="003B26D0"/>
    <w:rsid w:val="003D2FC5"/>
    <w:rsid w:val="003E5DCD"/>
    <w:rsid w:val="00404359"/>
    <w:rsid w:val="0041156C"/>
    <w:rsid w:val="00462401"/>
    <w:rsid w:val="0047008F"/>
    <w:rsid w:val="00472DC2"/>
    <w:rsid w:val="004A2B6E"/>
    <w:rsid w:val="004A73B5"/>
    <w:rsid w:val="004B4ECD"/>
    <w:rsid w:val="004C29D5"/>
    <w:rsid w:val="004D63C1"/>
    <w:rsid w:val="00511C4D"/>
    <w:rsid w:val="00521314"/>
    <w:rsid w:val="0053165C"/>
    <w:rsid w:val="00533CF5"/>
    <w:rsid w:val="00547498"/>
    <w:rsid w:val="00551311"/>
    <w:rsid w:val="005530CF"/>
    <w:rsid w:val="00591098"/>
    <w:rsid w:val="0059291E"/>
    <w:rsid w:val="005A0437"/>
    <w:rsid w:val="005B33AD"/>
    <w:rsid w:val="005C2A1B"/>
    <w:rsid w:val="005D5D14"/>
    <w:rsid w:val="005F3BBC"/>
    <w:rsid w:val="005F3F5F"/>
    <w:rsid w:val="00637546"/>
    <w:rsid w:val="00637FF0"/>
    <w:rsid w:val="00674D61"/>
    <w:rsid w:val="006770A4"/>
    <w:rsid w:val="00696D70"/>
    <w:rsid w:val="006B7F6F"/>
    <w:rsid w:val="006D6DA8"/>
    <w:rsid w:val="006E36C5"/>
    <w:rsid w:val="007403C9"/>
    <w:rsid w:val="00747157"/>
    <w:rsid w:val="00753CE2"/>
    <w:rsid w:val="00754FC9"/>
    <w:rsid w:val="007565AA"/>
    <w:rsid w:val="00784468"/>
    <w:rsid w:val="007870DD"/>
    <w:rsid w:val="00791B00"/>
    <w:rsid w:val="007A7BAA"/>
    <w:rsid w:val="007D47C8"/>
    <w:rsid w:val="007D57CB"/>
    <w:rsid w:val="007E1036"/>
    <w:rsid w:val="007E3D96"/>
    <w:rsid w:val="007F6ABB"/>
    <w:rsid w:val="0085529A"/>
    <w:rsid w:val="0086238A"/>
    <w:rsid w:val="00867873"/>
    <w:rsid w:val="00867E56"/>
    <w:rsid w:val="0087564B"/>
    <w:rsid w:val="008770B7"/>
    <w:rsid w:val="00895D37"/>
    <w:rsid w:val="008A5705"/>
    <w:rsid w:val="008C2937"/>
    <w:rsid w:val="008D1ED7"/>
    <w:rsid w:val="008D3F7C"/>
    <w:rsid w:val="008F0CFF"/>
    <w:rsid w:val="00902FFA"/>
    <w:rsid w:val="00971570"/>
    <w:rsid w:val="009734E5"/>
    <w:rsid w:val="009739C5"/>
    <w:rsid w:val="0097512D"/>
    <w:rsid w:val="009A7548"/>
    <w:rsid w:val="009B6726"/>
    <w:rsid w:val="009D2BC5"/>
    <w:rsid w:val="00A27094"/>
    <w:rsid w:val="00A35E85"/>
    <w:rsid w:val="00A46E2C"/>
    <w:rsid w:val="00A62CB0"/>
    <w:rsid w:val="00A721BD"/>
    <w:rsid w:val="00A725F9"/>
    <w:rsid w:val="00A750C3"/>
    <w:rsid w:val="00A770F8"/>
    <w:rsid w:val="00A86374"/>
    <w:rsid w:val="00A975BB"/>
    <w:rsid w:val="00AB2DF0"/>
    <w:rsid w:val="00AD4459"/>
    <w:rsid w:val="00AD6FB7"/>
    <w:rsid w:val="00B0134E"/>
    <w:rsid w:val="00B059C8"/>
    <w:rsid w:val="00B07371"/>
    <w:rsid w:val="00B1108E"/>
    <w:rsid w:val="00B24AD8"/>
    <w:rsid w:val="00B51BE0"/>
    <w:rsid w:val="00B61A06"/>
    <w:rsid w:val="00B665E6"/>
    <w:rsid w:val="00B77D59"/>
    <w:rsid w:val="00B834FE"/>
    <w:rsid w:val="00B9165C"/>
    <w:rsid w:val="00BA62D3"/>
    <w:rsid w:val="00BB2ABB"/>
    <w:rsid w:val="00BE3806"/>
    <w:rsid w:val="00BE4680"/>
    <w:rsid w:val="00BF3584"/>
    <w:rsid w:val="00C4364E"/>
    <w:rsid w:val="00C47523"/>
    <w:rsid w:val="00C56A87"/>
    <w:rsid w:val="00C62EFB"/>
    <w:rsid w:val="00C640FE"/>
    <w:rsid w:val="00C76268"/>
    <w:rsid w:val="00C7730D"/>
    <w:rsid w:val="00C80956"/>
    <w:rsid w:val="00CC4C22"/>
    <w:rsid w:val="00CD330E"/>
    <w:rsid w:val="00D152AC"/>
    <w:rsid w:val="00D204FD"/>
    <w:rsid w:val="00D443CB"/>
    <w:rsid w:val="00D55066"/>
    <w:rsid w:val="00D555D0"/>
    <w:rsid w:val="00D568F9"/>
    <w:rsid w:val="00D615AF"/>
    <w:rsid w:val="00D662AC"/>
    <w:rsid w:val="00D662FD"/>
    <w:rsid w:val="00D67746"/>
    <w:rsid w:val="00D76CD6"/>
    <w:rsid w:val="00DA0618"/>
    <w:rsid w:val="00DD2BEA"/>
    <w:rsid w:val="00DE2713"/>
    <w:rsid w:val="00DF42C0"/>
    <w:rsid w:val="00E30E9A"/>
    <w:rsid w:val="00E464F1"/>
    <w:rsid w:val="00E62820"/>
    <w:rsid w:val="00E64ED0"/>
    <w:rsid w:val="00E93F5F"/>
    <w:rsid w:val="00EB6871"/>
    <w:rsid w:val="00EC7F4F"/>
    <w:rsid w:val="00ED0B63"/>
    <w:rsid w:val="00EE5EC2"/>
    <w:rsid w:val="00EF1021"/>
    <w:rsid w:val="00F07865"/>
    <w:rsid w:val="00F10C96"/>
    <w:rsid w:val="00F47BCB"/>
    <w:rsid w:val="00F65C84"/>
    <w:rsid w:val="00F7670E"/>
    <w:rsid w:val="00F92868"/>
    <w:rsid w:val="00FA0871"/>
    <w:rsid w:val="00FC0E60"/>
    <w:rsid w:val="00FC1046"/>
    <w:rsid w:val="00FD4239"/>
    <w:rsid w:val="00F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234D"/>
  <w15:chartTrackingRefBased/>
  <w15:docId w15:val="{236B96BD-495B-41A8-9F20-3BE52634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B7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7D59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013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013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0134E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Naturalismus_(Literatur)" TargetMode="External"/><Relationship Id="rId13" Type="http://schemas.openxmlformats.org/officeDocument/2006/relationships/hyperlink" Target="https://1drv.ms/w/s!AnTyi5R5ZI2ZhPIWLM1tzOV-gMRWpA?e=cdZR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clam.de/data/media/978-3-15-019018-0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flix.de/deutsch/woyzeck-epoche-419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.wikipedia.org/wiki/Realism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Sekundensti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3</Pages>
  <Words>588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194</cp:revision>
  <cp:lastPrinted>2024-11-21T16:16:00Z</cp:lastPrinted>
  <dcterms:created xsi:type="dcterms:W3CDTF">2024-11-20T18:15:00Z</dcterms:created>
  <dcterms:modified xsi:type="dcterms:W3CDTF">2024-11-21T16:16:00Z</dcterms:modified>
</cp:coreProperties>
</file>