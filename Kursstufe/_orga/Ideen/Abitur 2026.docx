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2CB0" w:rsidP="00CD330E" w:rsidRDefault="00CA3913" w14:paraId="3B8BB32A" w14:textId="374D0FE4">
      <w:pPr>
        <w:jc w:val="center"/>
      </w:pPr>
      <w:r>
        <w:t>Abitur 2026</w:t>
      </w:r>
    </w:p>
    <w:p w:rsidR="002311F2" w:rsidRDefault="004A73B5" w14:paraId="29C4CAF6" w14:textId="245B7582">
      <w:pPr>
        <w:pStyle w:val="Verzeichnis1"/>
        <w:tabs>
          <w:tab w:val="right" w:leader="dot" w:pos="9062"/>
        </w:tabs>
        <w:rPr>
          <w:rFonts w:asciiTheme="minorHAnsi" w:hAnsiTheme="minorHAnsi" w:eastAsiaTheme="minorEastAsia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history="1" w:anchor="_Toc177224898">
        <w:r w:rsidRPr="00745FA5" w:rsidR="002311F2">
          <w:rPr>
            <w:rStyle w:val="Hyperlink"/>
            <w:noProof/>
          </w:rPr>
          <w:t>Ideen, Geld zu organisieren ---</w:t>
        </w:r>
        <w:r w:rsidR="002311F2">
          <w:rPr>
            <w:noProof/>
            <w:webHidden/>
          </w:rPr>
          <w:tab/>
        </w:r>
        <w:r w:rsidR="002311F2">
          <w:rPr>
            <w:noProof/>
            <w:webHidden/>
          </w:rPr>
          <w:fldChar w:fldCharType="begin"/>
        </w:r>
        <w:r w:rsidR="002311F2">
          <w:rPr>
            <w:noProof/>
            <w:webHidden/>
          </w:rPr>
          <w:instrText xml:space="preserve"> PAGEREF _Toc177224898 \h </w:instrText>
        </w:r>
        <w:r w:rsidR="002311F2">
          <w:rPr>
            <w:noProof/>
            <w:webHidden/>
          </w:rPr>
        </w:r>
        <w:r w:rsidR="002311F2">
          <w:rPr>
            <w:noProof/>
            <w:webHidden/>
          </w:rPr>
          <w:fldChar w:fldCharType="separate"/>
        </w:r>
        <w:r w:rsidR="002311F2">
          <w:rPr>
            <w:noProof/>
            <w:webHidden/>
          </w:rPr>
          <w:t>1</w:t>
        </w:r>
        <w:r w:rsidR="002311F2">
          <w:rPr>
            <w:noProof/>
            <w:webHidden/>
          </w:rPr>
          <w:fldChar w:fldCharType="end"/>
        </w:r>
      </w:hyperlink>
    </w:p>
    <w:p w:rsidRPr="004A73B5" w:rsidR="004A73B5" w:rsidP="004A73B5" w:rsidRDefault="004A73B5" w14:paraId="36824D79" w14:textId="7DAAF756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:rsidR="00CD330E" w:rsidP="00CD330E" w:rsidRDefault="00CA3913" w14:paraId="3FE2FB3D" w14:textId="71602EB8">
      <w:pPr>
        <w:pStyle w:val="berschrift1"/>
      </w:pPr>
      <w:bookmarkStart w:name="_Toc177224898" w:id="0"/>
      <w:r>
        <w:t>Ideen, Geld zu organisieren</w:t>
      </w:r>
      <w:r w:rsidR="00CD330E">
        <w:t xml:space="preserve"> ---</w:t>
      </w:r>
      <w:bookmarkEnd w:id="0"/>
    </w:p>
    <w:p w:rsidRPr="00557F0C" w:rsidR="00557F0C" w:rsidP="00F50A5B" w:rsidRDefault="00DC4BA9" w14:paraId="283EE3D9" w14:textId="377EDAB6">
      <w:pPr>
        <w:ind w:left="1410" w:hanging="1410"/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Beschreibung: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 xml:space="preserve">In die folgende Tabelle kannst du Ideen eintragen, die unserer Stufe </w:t>
      </w:r>
      <w:r w:rsidR="00F50A5B">
        <w:rPr>
          <w:rFonts w:ascii="Cambria Math" w:hAnsi="Cambria Math" w:cs="Cambria Math"/>
          <w:sz w:val="22"/>
          <w:szCs w:val="22"/>
        </w:rPr>
        <w:t>helfen könnten, Geld für besondere Events (z.B. Abiball) zu sammeln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72F7D" w:rsidTr="377C0EEF" w14:paraId="4ED7A7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74DD17A0" w14:textId="52CE4378">
            <w:pPr>
              <w:jc w:val="right"/>
              <w:rPr>
                <w:b w:val="0"/>
                <w:bCs w:val="0"/>
                <w:i/>
                <w:sz w:val="22"/>
                <w:szCs w:val="22"/>
              </w:rPr>
            </w:pPr>
            <w:r w:rsidRPr="00472F7D">
              <w:rPr>
                <w:b w:val="0"/>
                <w:bCs w:val="0"/>
                <w:i/>
                <w:sz w:val="22"/>
                <w:szCs w:val="22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Pr="00CA3913" w:rsidR="00472F7D" w:rsidP="00CA3913" w:rsidRDefault="00472F7D" w14:paraId="60E04FEE" w14:textId="3C653B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Grobe Beschreibung</w:t>
            </w:r>
          </w:p>
        </w:tc>
      </w:tr>
      <w:tr w:rsidR="00472F7D" w:rsidTr="377C0EEF" w14:paraId="5643D5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42446188" w14:textId="71A910FC">
            <w:pPr>
              <w:jc w:val="right"/>
              <w:rPr>
                <w:b w:val="0"/>
                <w:bCs w:val="0"/>
                <w:sz w:val="22"/>
                <w:szCs w:val="22"/>
              </w:rPr>
            </w:pPr>
            <w:r w:rsidRPr="00472F7D">
              <w:rPr>
                <w:b w:val="0"/>
                <w:bCs w:val="0"/>
                <w:sz w:val="22"/>
                <w:szCs w:val="22"/>
              </w:rPr>
              <w:t>Carl Öttinger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545E81E9" w14:textId="74D0C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Idee, Geld zu verdienen, grobe Beschreibung</w:t>
            </w:r>
          </w:p>
        </w:tc>
      </w:tr>
      <w:tr w:rsidR="00472F7D" w:rsidTr="377C0EEF" w14:paraId="6AF7BB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28626524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61CECD60" w14:textId="78FB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399342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358F0708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4B0D85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2BF455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57F013CF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3034E1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65B20D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55F74033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0966D7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51A29C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10D38537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1DAA38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6E392E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2D4E1300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273BBC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0F14CA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08255905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1BD4CD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393CC8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0DF228C4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1E12A5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70B707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20C6A8FD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004DAC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0E5EB6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7E8B244E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3AFCCA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636EF4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573997F7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5787B3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0C7176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3FC7ADF8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6A69DA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094D96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442F0B0B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5BC78A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082812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6908CDEB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11D09B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72F7D" w:rsidTr="377C0EEF" w14:paraId="20C742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472F7D" w:rsidR="00472F7D" w:rsidP="00472F7D" w:rsidRDefault="00472F7D" w14:paraId="6EAC0150" w14:textId="77777777">
            <w:pPr>
              <w:jc w:val="righ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7" w:type="dxa"/>
            <w:tcMar/>
          </w:tcPr>
          <w:p w:rsidR="00472F7D" w:rsidP="00CD330E" w:rsidRDefault="00472F7D" w14:paraId="57BB54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Pr="00CD330E" w:rsidR="00CD330E" w:rsidP="00CD330E" w:rsidRDefault="00CD330E" w14:paraId="01CD3CAA" w14:textId="638BC241">
      <w:pPr>
        <w:rPr>
          <w:sz w:val="22"/>
          <w:szCs w:val="22"/>
        </w:rPr>
      </w:pPr>
    </w:p>
    <w:sectPr w:rsidRPr="00CD330E" w:rsidR="00CD330E" w:rsidSect="004B4ECD">
      <w:headerReference w:type="default" r:id="rId8"/>
      <w:footerReference w:type="default" r:id="rId9"/>
      <w:pgSz w:w="11906" w:h="16838" w:orient="portrait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3913" w:rsidP="00F07865" w:rsidRDefault="00CA3913" w14:paraId="5EE45BA5" w14:textId="77777777">
      <w:pPr>
        <w:spacing w:after="0" w:line="240" w:lineRule="auto"/>
      </w:pPr>
      <w:r>
        <w:separator/>
      </w:r>
    </w:p>
  </w:endnote>
  <w:endnote w:type="continuationSeparator" w:id="0">
    <w:p w:rsidR="00CA3913" w:rsidP="00F07865" w:rsidRDefault="00CA3913" w14:paraId="0CD239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Pr="00F07865" w:rsidR="00F07865" w:rsidRDefault="00F07865" w14:paraId="3AB18707" w14:textId="77777777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:rsidR="00F07865" w:rsidRDefault="00F07865" w14:paraId="4795F4AE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3913" w:rsidP="00F07865" w:rsidRDefault="00CA3913" w14:paraId="54A25506" w14:textId="77777777">
      <w:pPr>
        <w:spacing w:after="0" w:line="240" w:lineRule="auto"/>
      </w:pPr>
      <w:r>
        <w:separator/>
      </w:r>
    </w:p>
  </w:footnote>
  <w:footnote w:type="continuationSeparator" w:id="0">
    <w:p w:rsidR="00CA3913" w:rsidP="00F07865" w:rsidRDefault="00CA3913" w14:paraId="32B3581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02FFA" w:rsidR="00902FFA" w:rsidP="00902FFA" w:rsidRDefault="00CA3913" w14:paraId="60A00C6B" w14:textId="3D24E287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 xml:space="preserve">Ansprechpartner: </w:t>
    </w:r>
    <w:r w:rsidR="00902FFA">
      <w:rPr>
        <w:sz w:val="16"/>
        <w:szCs w:val="16"/>
      </w:rPr>
      <w:t>Carl Öttinger</w:t>
    </w:r>
    <w:r>
      <w:rPr>
        <w:sz w:val="16"/>
        <w:szCs w:val="16"/>
      </w:rPr>
      <w:t>, Marco Zimmermann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357A5"/>
    <w:multiLevelType w:val="hybridMultilevel"/>
    <w:tmpl w:val="2B2203AE"/>
    <w:lvl w:ilvl="0" w:tplc="00F05624">
      <w:numFmt w:val="bullet"/>
      <w:lvlText w:val="-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610182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20"/>
  <w:proofState w:spelling="clean" w:grammar="dirty"/>
  <w:attachedTemplate r:id="rId1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13"/>
    <w:rsid w:val="001E3E19"/>
    <w:rsid w:val="002311F2"/>
    <w:rsid w:val="003A2987"/>
    <w:rsid w:val="00472F7D"/>
    <w:rsid w:val="004A73B5"/>
    <w:rsid w:val="004B4ECD"/>
    <w:rsid w:val="00557F0C"/>
    <w:rsid w:val="007D47C8"/>
    <w:rsid w:val="00902FFA"/>
    <w:rsid w:val="009A7548"/>
    <w:rsid w:val="00A242E4"/>
    <w:rsid w:val="00A62CB0"/>
    <w:rsid w:val="00C640FE"/>
    <w:rsid w:val="00CA3913"/>
    <w:rsid w:val="00CD330E"/>
    <w:rsid w:val="00DC4BA9"/>
    <w:rsid w:val="00DD4930"/>
    <w:rsid w:val="00F07865"/>
    <w:rsid w:val="00F50A5B"/>
    <w:rsid w:val="00FF0EE5"/>
    <w:rsid w:val="377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D1F2"/>
  <w15:chartTrackingRefBased/>
  <w15:docId w15:val="{ECD91AB7-05D0-4DA4-905E-4A4A076C0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Georgia" w:hAnsi="Georgia" w:eastAsiaTheme="minorHAnsi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CA39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CA391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72F7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_Word-Vorlage2.dotx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Gastbenutzer</lastModifiedBy>
  <revision>9</revision>
  <dcterms:created xsi:type="dcterms:W3CDTF">2024-09-14T14:44:00.0000000Z</dcterms:created>
  <dcterms:modified xsi:type="dcterms:W3CDTF">2024-09-16T10:21:42.2331726Z</dcterms:modified>
</coreProperties>
</file>