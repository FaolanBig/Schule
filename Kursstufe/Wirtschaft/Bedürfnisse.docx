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C4E98" w14:textId="7AB1B839" w:rsidR="00A62CB0" w:rsidRDefault="00B63236" w:rsidP="00CD330E">
      <w:pPr>
        <w:jc w:val="center"/>
      </w:pPr>
      <w:r>
        <w:t>Bedürfnisse</w:t>
      </w:r>
    </w:p>
    <w:p w14:paraId="04E1739F" w14:textId="3533B330" w:rsidR="002A50CC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0507020" w:history="1">
        <w:r w:rsidR="002A50CC" w:rsidRPr="00D40437">
          <w:rPr>
            <w:rStyle w:val="Hyperlink"/>
            <w:noProof/>
          </w:rPr>
          <w:t>Wichtige Begriffe ---</w:t>
        </w:r>
        <w:r w:rsidR="002A50CC">
          <w:rPr>
            <w:noProof/>
            <w:webHidden/>
          </w:rPr>
          <w:tab/>
        </w:r>
        <w:r w:rsidR="002A50CC">
          <w:rPr>
            <w:noProof/>
            <w:webHidden/>
          </w:rPr>
          <w:fldChar w:fldCharType="begin"/>
        </w:r>
        <w:r w:rsidR="002A50CC">
          <w:rPr>
            <w:noProof/>
            <w:webHidden/>
          </w:rPr>
          <w:instrText xml:space="preserve"> PAGEREF _Toc180507020 \h </w:instrText>
        </w:r>
        <w:r w:rsidR="002A50CC">
          <w:rPr>
            <w:noProof/>
            <w:webHidden/>
          </w:rPr>
        </w:r>
        <w:r w:rsidR="002A50CC">
          <w:rPr>
            <w:noProof/>
            <w:webHidden/>
          </w:rPr>
          <w:fldChar w:fldCharType="separate"/>
        </w:r>
        <w:r w:rsidR="002A50CC">
          <w:rPr>
            <w:noProof/>
            <w:webHidden/>
          </w:rPr>
          <w:t>1</w:t>
        </w:r>
        <w:r w:rsidR="002A50CC">
          <w:rPr>
            <w:noProof/>
            <w:webHidden/>
          </w:rPr>
          <w:fldChar w:fldCharType="end"/>
        </w:r>
      </w:hyperlink>
    </w:p>
    <w:p w14:paraId="581D4864" w14:textId="1EF7A317" w:rsidR="002A50CC" w:rsidRDefault="002A50CC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0507021" w:history="1">
        <w:r w:rsidRPr="00D40437">
          <w:rPr>
            <w:rStyle w:val="Hyperlink"/>
            <w:noProof/>
          </w:rPr>
          <w:t>Sind Bedürfnisse unendlich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6F15EB" w14:textId="66F7F369" w:rsidR="002A50CC" w:rsidRDefault="002A50CC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0507022" w:history="1">
        <w:r w:rsidRPr="00D40437">
          <w:rPr>
            <w:rStyle w:val="Hyperlink"/>
            <w:noProof/>
          </w:rPr>
          <w:t>Homo Oeconomicus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A8C04D" w14:textId="3F3A4930" w:rsidR="002A50CC" w:rsidRDefault="002A50CC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0507023" w:history="1">
        <w:r w:rsidRPr="00D40437">
          <w:rPr>
            <w:rStyle w:val="Hyperlink"/>
            <w:noProof/>
          </w:rPr>
          <w:t>Theorie der begrenzten Rationalität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9F0D78" w14:textId="4AE5FB0D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2114FE05" w14:textId="16739A07" w:rsidR="00CB7121" w:rsidRDefault="00CB7121" w:rsidP="00CB7121">
      <w:pPr>
        <w:pStyle w:val="berschrift1"/>
      </w:pPr>
      <w:bookmarkStart w:id="0" w:name="_Toc180507020"/>
      <w:r>
        <w:t>Wichtige Begriffe ---</w:t>
      </w:r>
      <w:bookmarkEnd w:id="0"/>
    </w:p>
    <w:p w14:paraId="5924B9EF" w14:textId="62120FAF" w:rsidR="00CB7121" w:rsidRPr="00CB7121" w:rsidRDefault="008362D9" w:rsidP="00CB7121">
      <w:pPr>
        <w:rPr>
          <w:sz w:val="22"/>
          <w:szCs w:val="22"/>
        </w:rPr>
      </w:pPr>
      <w:r>
        <w:rPr>
          <w:sz w:val="22"/>
          <w:szCs w:val="22"/>
        </w:rPr>
        <w:t>Verlustaversion</w:t>
      </w:r>
    </w:p>
    <w:p w14:paraId="79B8CAD8" w14:textId="18CA39B8" w:rsidR="0057247F" w:rsidRPr="0057247F" w:rsidRDefault="00066CFA" w:rsidP="0057247F">
      <w:pPr>
        <w:pStyle w:val="berschrift1"/>
      </w:pPr>
      <w:bookmarkStart w:id="1" w:name="_Toc180507021"/>
      <w:r>
        <w:t xml:space="preserve">Sind Bedürfnisse unendlich </w:t>
      </w:r>
      <w:r w:rsidR="00CD330E">
        <w:t>---</w:t>
      </w:r>
      <w:bookmarkEnd w:id="1"/>
    </w:p>
    <w:p w14:paraId="2E76E6D2" w14:textId="3180E18D" w:rsidR="00CD330E" w:rsidRDefault="00066CFA" w:rsidP="00CD330E">
      <w:pPr>
        <w:rPr>
          <w:sz w:val="22"/>
          <w:szCs w:val="22"/>
        </w:rPr>
      </w:pPr>
      <w:r>
        <w:rPr>
          <w:sz w:val="22"/>
          <w:szCs w:val="22"/>
        </w:rPr>
        <w:t>Schritte:</w:t>
      </w:r>
    </w:p>
    <w:p w14:paraId="25E7F7E3" w14:textId="10613D75" w:rsidR="00066CFA" w:rsidRDefault="00066CFA" w:rsidP="00066CFA">
      <w:pPr>
        <w:pStyle w:val="Listenabsatz"/>
        <w:numPr>
          <w:ilvl w:val="0"/>
          <w:numId w:val="2"/>
        </w:numPr>
        <w:rPr>
          <w:sz w:val="22"/>
          <w:szCs w:val="22"/>
        </w:rPr>
      </w:pPr>
      <w:r w:rsidRPr="00066CFA">
        <w:rPr>
          <w:sz w:val="22"/>
          <w:szCs w:val="22"/>
        </w:rPr>
        <w:t>Was sind Bedürfnisse</w:t>
      </w:r>
      <w:r>
        <w:rPr>
          <w:sz w:val="22"/>
          <w:szCs w:val="22"/>
        </w:rPr>
        <w:t>?</w:t>
      </w:r>
    </w:p>
    <w:p w14:paraId="1F009870" w14:textId="79E7FDDB" w:rsidR="00066CFA" w:rsidRDefault="00066CFA" w:rsidP="00066CFA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Bedürfnisse sind Wünsche der Menschen, die einen vorhandenen Mangel ausgleichen sollen.</w:t>
      </w:r>
    </w:p>
    <w:p w14:paraId="06E086BB" w14:textId="4AC0A646" w:rsidR="00066CFA" w:rsidRDefault="00066CFA" w:rsidP="00066CFA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Welche Bedeutung haben Bedürfnisse in den Wirtschaftswissenschaften?</w:t>
      </w:r>
    </w:p>
    <w:p w14:paraId="30ADA9D5" w14:textId="7894960A" w:rsidR="00066CFA" w:rsidRDefault="00066CFA" w:rsidP="00066CFA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Jeder Mensch hat grundsätzlich Bedürfnisse</w:t>
      </w:r>
    </w:p>
    <w:p w14:paraId="5D76C626" w14:textId="28EB64DD" w:rsidR="00066CFA" w:rsidRDefault="00066CFA" w:rsidP="00066CFA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Können die Menschen (finanziell) Bedürfnisse befriedigen, spricht man von einem </w:t>
      </w:r>
      <w:r w:rsidRPr="00261B02">
        <w:rPr>
          <w:sz w:val="22"/>
          <w:szCs w:val="22"/>
          <w:u w:val="single"/>
        </w:rPr>
        <w:t>Bedarf</w:t>
      </w:r>
    </w:p>
    <w:p w14:paraId="53039BC1" w14:textId="48C93A0A" w:rsidR="00066CFA" w:rsidRPr="007D0B7A" w:rsidRDefault="00066CFA" w:rsidP="00066CFA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Versuchen Menschen, ihre Bedürfnisse auf einem </w:t>
      </w:r>
      <w:r w:rsidR="00CB7121">
        <w:rPr>
          <w:sz w:val="22"/>
          <w:szCs w:val="22"/>
        </w:rPr>
        <w:t>Markt</w:t>
      </w:r>
      <w:r>
        <w:rPr>
          <w:sz w:val="22"/>
          <w:szCs w:val="22"/>
        </w:rPr>
        <w:t xml:space="preserve"> durch den Erwerb von Gütern oder Dienstleistungen zu befriedigen, so spricht man von </w:t>
      </w:r>
      <w:r w:rsidRPr="00261B02">
        <w:rPr>
          <w:sz w:val="22"/>
          <w:szCs w:val="22"/>
          <w:u w:val="single"/>
        </w:rPr>
        <w:t>Nachfrage</w:t>
      </w:r>
    </w:p>
    <w:p w14:paraId="007EF4BD" w14:textId="316DFA92" w:rsidR="007D0B7A" w:rsidRDefault="007D0B7A" w:rsidP="007D0B7A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Gibt es Güter, die nicht knapp sind?</w:t>
      </w:r>
    </w:p>
    <w:p w14:paraId="1FCC54F7" w14:textId="729CB9F4" w:rsidR="004A1612" w:rsidRDefault="006A3B48" w:rsidP="004C5CC7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Freie Güter:</w:t>
      </w:r>
      <w:r>
        <w:rPr>
          <w:sz w:val="22"/>
          <w:szCs w:val="22"/>
        </w:rPr>
        <w:tab/>
        <w:t xml:space="preserve">Sind unbegrenzt nutzbar, Bereitstellung kostet nichts </w:t>
      </w:r>
      <w:r w:rsidRPr="004C5CC7">
        <w:rPr>
          <w:sz w:val="22"/>
          <w:szCs w:val="22"/>
        </w:rPr>
        <w:t>z.B. Luft, Sonn</w:t>
      </w:r>
      <w:r w:rsidR="004A1612" w:rsidRPr="004C5CC7">
        <w:rPr>
          <w:sz w:val="22"/>
          <w:szCs w:val="22"/>
        </w:rPr>
        <w:t xml:space="preserve">e </w:t>
      </w:r>
    </w:p>
    <w:p w14:paraId="0B7665A5" w14:textId="53611846" w:rsidR="004C5CC7" w:rsidRPr="004C5CC7" w:rsidRDefault="004C5CC7" w:rsidP="004C5CC7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Wirtschaf</w:t>
      </w:r>
      <w:r w:rsidR="00C15C2C">
        <w:rPr>
          <w:sz w:val="22"/>
          <w:szCs w:val="22"/>
        </w:rPr>
        <w:t>t</w:t>
      </w:r>
      <w:r>
        <w:rPr>
          <w:sz w:val="22"/>
          <w:szCs w:val="22"/>
        </w:rPr>
        <w:t>liche Güter</w:t>
      </w:r>
      <w:r w:rsidR="00C15C2C">
        <w:rPr>
          <w:sz w:val="22"/>
          <w:szCs w:val="22"/>
        </w:rPr>
        <w:t>:</w:t>
      </w:r>
      <w:r w:rsidR="00C15C2C">
        <w:rPr>
          <w:sz w:val="22"/>
          <w:szCs w:val="22"/>
        </w:rPr>
        <w:tab/>
      </w:r>
      <w:r w:rsidR="00FF1F69">
        <w:rPr>
          <w:sz w:val="22"/>
          <w:szCs w:val="22"/>
        </w:rPr>
        <w:t>sind knapp, es muss gewirtschaftet werden</w:t>
      </w:r>
    </w:p>
    <w:p w14:paraId="2CC69BC7" w14:textId="2E17E9F6" w:rsidR="00B63236" w:rsidRDefault="00B63236" w:rsidP="00B63236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Wie können Bedürfnisse differenziert werden?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65"/>
      </w:tblGrid>
      <w:tr w:rsidR="00B4659C" w:rsidRPr="00C654FE" w14:paraId="2929183C" w14:textId="77777777" w:rsidTr="00C654FE">
        <w:tc>
          <w:tcPr>
            <w:tcW w:w="4531" w:type="dxa"/>
          </w:tcPr>
          <w:p w14:paraId="798D7749" w14:textId="2520A81B" w:rsidR="00C654FE" w:rsidRPr="00EF63B8" w:rsidRDefault="00EF63B8" w:rsidP="00EF63B8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Individualbedürfnisse</w:t>
            </w:r>
          </w:p>
        </w:tc>
        <w:tc>
          <w:tcPr>
            <w:tcW w:w="4531" w:type="dxa"/>
          </w:tcPr>
          <w:p w14:paraId="43262368" w14:textId="612E2961" w:rsidR="00C654FE" w:rsidRPr="00EF63B8" w:rsidRDefault="00EF63B8" w:rsidP="00EF63B8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Kollektivbedürfnisse</w:t>
            </w:r>
          </w:p>
        </w:tc>
      </w:tr>
      <w:tr w:rsidR="00B4659C" w:rsidRPr="00C654FE" w14:paraId="19F80DC7" w14:textId="77777777" w:rsidTr="00C654FE">
        <w:tc>
          <w:tcPr>
            <w:tcW w:w="4531" w:type="dxa"/>
          </w:tcPr>
          <w:p w14:paraId="28938C44" w14:textId="30022C30" w:rsidR="00C654FE" w:rsidRPr="00C654FE" w:rsidRDefault="00B4659C" w:rsidP="00B4659C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Bedürfnisse einzelner Personen (z.B. größeres Auto, </w:t>
            </w:r>
            <w:r w:rsidR="00581348">
              <w:rPr>
                <w:sz w:val="16"/>
                <w:szCs w:val="16"/>
              </w:rPr>
              <w:t>Handy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4531" w:type="dxa"/>
          </w:tcPr>
          <w:p w14:paraId="3F78D7B5" w14:textId="546EBD92" w:rsidR="00C654FE" w:rsidRPr="00C654FE" w:rsidRDefault="00581348" w:rsidP="00581348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Bedürfnisse von Gruppen (z.B. Sicherheit, saubere Umwelt</w:t>
            </w:r>
            <w:r w:rsidR="001126C8">
              <w:rPr>
                <w:sz w:val="16"/>
                <w:szCs w:val="16"/>
              </w:rPr>
              <w:t>)</w:t>
            </w:r>
          </w:p>
        </w:tc>
      </w:tr>
    </w:tbl>
    <w:p w14:paraId="2F3F50C3" w14:textId="77777777" w:rsidR="001126C8" w:rsidRDefault="001126C8" w:rsidP="00C654FE">
      <w:pPr>
        <w:pStyle w:val="Listenabsatz"/>
        <w:rPr>
          <w:sz w:val="22"/>
          <w:szCs w:val="22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9F4B57" w:rsidRPr="009F4B57" w14:paraId="34C3DFC7" w14:textId="77777777" w:rsidTr="00792C90">
        <w:tc>
          <w:tcPr>
            <w:tcW w:w="8342" w:type="dxa"/>
            <w:gridSpan w:val="3"/>
          </w:tcPr>
          <w:p w14:paraId="598DECD7" w14:textId="0F7BAFAA" w:rsidR="009F4B57" w:rsidRPr="009F4B57" w:rsidRDefault="009F4B57" w:rsidP="003E0D66">
            <w:pPr>
              <w:pStyle w:val="Listenabsatz"/>
              <w:ind w:left="0"/>
              <w:jc w:val="center"/>
              <w:rPr>
                <w:sz w:val="16"/>
                <w:szCs w:val="16"/>
              </w:rPr>
            </w:pPr>
            <w:r w:rsidRPr="009F4B57">
              <w:rPr>
                <w:sz w:val="16"/>
                <w:szCs w:val="16"/>
              </w:rPr>
              <w:t>Einteilung nach Dringlichkeit</w:t>
            </w:r>
          </w:p>
        </w:tc>
      </w:tr>
      <w:tr w:rsidR="009F4B57" w:rsidRPr="003E0D66" w14:paraId="0CD40918" w14:textId="77777777" w:rsidTr="009F4B57">
        <w:tc>
          <w:tcPr>
            <w:tcW w:w="2780" w:type="dxa"/>
          </w:tcPr>
          <w:p w14:paraId="596CAFCE" w14:textId="06C2D959" w:rsidR="009F4B57" w:rsidRPr="003E0D66" w:rsidRDefault="009F4B57" w:rsidP="003E0D66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 w:rsidRPr="003E0D66">
              <w:rPr>
                <w:i/>
                <w:sz w:val="16"/>
                <w:szCs w:val="16"/>
              </w:rPr>
              <w:t>Existenz- und Grundbedürfnisse</w:t>
            </w:r>
          </w:p>
        </w:tc>
        <w:tc>
          <w:tcPr>
            <w:tcW w:w="2781" w:type="dxa"/>
          </w:tcPr>
          <w:p w14:paraId="39A15BDC" w14:textId="016E6AFD" w:rsidR="009F4B57" w:rsidRPr="003E0D66" w:rsidRDefault="003E0D66" w:rsidP="003E0D66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Kulturbedürfnisse</w:t>
            </w:r>
          </w:p>
        </w:tc>
        <w:tc>
          <w:tcPr>
            <w:tcW w:w="2781" w:type="dxa"/>
          </w:tcPr>
          <w:p w14:paraId="7E4DE195" w14:textId="610C2691" w:rsidR="009F4B57" w:rsidRPr="003E0D66" w:rsidRDefault="003E0D66" w:rsidP="003E0D66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Luxusbedürfnisse</w:t>
            </w:r>
          </w:p>
        </w:tc>
      </w:tr>
      <w:tr w:rsidR="009F4B57" w:rsidRPr="009F4B57" w14:paraId="63BF6DB4" w14:textId="77777777" w:rsidTr="009F4B57">
        <w:tc>
          <w:tcPr>
            <w:tcW w:w="2780" w:type="dxa"/>
          </w:tcPr>
          <w:p w14:paraId="3D6D89DA" w14:textId="13EA95E2" w:rsidR="009F4B57" w:rsidRPr="009F4B57" w:rsidRDefault="00951B43" w:rsidP="003E0D66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Stark bis mäßig dringend</w:t>
            </w:r>
            <w:r w:rsidR="00EB79FB">
              <w:rPr>
                <w:sz w:val="16"/>
                <w:szCs w:val="16"/>
              </w:rPr>
              <w:t xml:space="preserve"> (z.B. </w:t>
            </w:r>
            <w:r w:rsidR="00CC0B96">
              <w:rPr>
                <w:sz w:val="16"/>
                <w:szCs w:val="16"/>
              </w:rPr>
              <w:t>Wasser, Nahrung)</w:t>
            </w:r>
          </w:p>
        </w:tc>
        <w:tc>
          <w:tcPr>
            <w:tcW w:w="2781" w:type="dxa"/>
          </w:tcPr>
          <w:p w14:paraId="2E4E4983" w14:textId="5FB58ECE" w:rsidR="009F4B57" w:rsidRPr="00CC0B96" w:rsidRDefault="00CC0B96" w:rsidP="00CC0B96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Bedürfnisse, die eine geistige und kulturelle Notwendigkeit haben (z.B. </w:t>
            </w:r>
            <w:r w:rsidR="00E756E4">
              <w:rPr>
                <w:sz w:val="16"/>
                <w:szCs w:val="16"/>
              </w:rPr>
              <w:t>Lesen, Konzert-, Theater-, Barbesuche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781" w:type="dxa"/>
          </w:tcPr>
          <w:p w14:paraId="0C66EDDA" w14:textId="5E8034EF" w:rsidR="009F4B57" w:rsidRPr="009F4B57" w:rsidRDefault="00E756E4" w:rsidP="00D24E67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Befriedigung der Bedürfnisse nicht zwingend notwendig</w:t>
            </w:r>
            <w:r w:rsidR="00D24E67">
              <w:rPr>
                <w:sz w:val="16"/>
                <w:szCs w:val="16"/>
              </w:rPr>
              <w:t xml:space="preserve"> (z.B. Sportwagen, Yacht)</w:t>
            </w:r>
          </w:p>
        </w:tc>
      </w:tr>
    </w:tbl>
    <w:p w14:paraId="7F740B37" w14:textId="6296C08D" w:rsidR="009F4B57" w:rsidRDefault="009F4B57" w:rsidP="00C654FE">
      <w:pPr>
        <w:pStyle w:val="Listenabsatz"/>
        <w:rPr>
          <w:sz w:val="22"/>
          <w:szCs w:val="22"/>
        </w:rPr>
      </w:pPr>
    </w:p>
    <w:p w14:paraId="08F25450" w14:textId="6E31DA7A" w:rsidR="00DA4C71" w:rsidRDefault="004C5CC7" w:rsidP="00F6560D">
      <w:pPr>
        <w:pStyle w:val="Listenabsatz"/>
        <w:ind w:left="1410" w:hanging="690"/>
        <w:rPr>
          <w:sz w:val="22"/>
          <w:szCs w:val="22"/>
        </w:rPr>
      </w:pPr>
      <w:r>
        <w:rPr>
          <w:sz w:val="22"/>
          <w:szCs w:val="22"/>
        </w:rPr>
        <w:t>Fazit:</w:t>
      </w:r>
      <w:r>
        <w:rPr>
          <w:sz w:val="22"/>
          <w:szCs w:val="22"/>
        </w:rPr>
        <w:tab/>
        <w:t xml:space="preserve">Für die meisten Menschen sind </w:t>
      </w:r>
      <w:r w:rsidR="00C15C2C">
        <w:rPr>
          <w:sz w:val="22"/>
          <w:szCs w:val="22"/>
        </w:rPr>
        <w:t>ihre Bedürfnisse größer als das Angebot der meisten Güter (Ausnahme: freie Güter</w:t>
      </w:r>
      <w:r w:rsidR="00F6560D">
        <w:rPr>
          <w:sz w:val="22"/>
          <w:szCs w:val="22"/>
        </w:rPr>
        <w:t>). Deshalb muss gewirtschaftet werden.</w:t>
      </w:r>
    </w:p>
    <w:p w14:paraId="13163A80" w14:textId="0C38DD3E" w:rsidR="00F6560D" w:rsidRDefault="00FD5BEF" w:rsidP="00F6560D">
      <w:pPr>
        <w:pStyle w:val="Listenabsatz"/>
        <w:numPr>
          <w:ilvl w:val="0"/>
          <w:numId w:val="3"/>
        </w:numPr>
        <w:rPr>
          <w:sz w:val="22"/>
          <w:szCs w:val="22"/>
          <w:u w:val="single"/>
        </w:rPr>
      </w:pPr>
      <w:r w:rsidRPr="00F37DF3">
        <w:rPr>
          <w:sz w:val="22"/>
          <w:szCs w:val="22"/>
          <w:u w:val="single"/>
        </w:rPr>
        <w:t>Prinzip der Knappheit</w:t>
      </w:r>
    </w:p>
    <w:p w14:paraId="30978ABF" w14:textId="32571905" w:rsidR="002D47C7" w:rsidRPr="005535A2" w:rsidRDefault="00AC77E3" w:rsidP="004C1ADB">
      <w:pPr>
        <w:pStyle w:val="Listenabsatz"/>
        <w:numPr>
          <w:ilvl w:val="0"/>
          <w:numId w:val="2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Knappheit als zentrales Problem der Wirtschaftswissenschaften?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81"/>
      </w:tblGrid>
      <w:tr w:rsidR="001E25B2" w:rsidRPr="005535A2" w14:paraId="4F441511" w14:textId="77777777" w:rsidTr="005535A2">
        <w:tc>
          <w:tcPr>
            <w:tcW w:w="4531" w:type="dxa"/>
          </w:tcPr>
          <w:p w14:paraId="2059C9C1" w14:textId="1F051760" w:rsidR="005535A2" w:rsidRPr="005535A2" w:rsidRDefault="005535A2" w:rsidP="005535A2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</w:t>
            </w:r>
          </w:p>
        </w:tc>
        <w:tc>
          <w:tcPr>
            <w:tcW w:w="4531" w:type="dxa"/>
          </w:tcPr>
          <w:p w14:paraId="2F9DAEB5" w14:textId="2CFEA207" w:rsidR="005535A2" w:rsidRPr="005535A2" w:rsidRDefault="005535A2" w:rsidP="005535A2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Contra</w:t>
            </w:r>
          </w:p>
        </w:tc>
      </w:tr>
      <w:tr w:rsidR="001E25B2" w:rsidRPr="005535A2" w14:paraId="727201CA" w14:textId="77777777" w:rsidTr="001E25B2">
        <w:trPr>
          <w:cantSplit/>
          <w:trHeight w:val="1134"/>
        </w:trPr>
        <w:tc>
          <w:tcPr>
            <w:tcW w:w="4531" w:type="dxa"/>
          </w:tcPr>
          <w:p w14:paraId="68F518F8" w14:textId="77777777" w:rsidR="00DE3AFA" w:rsidRDefault="009D0F7A" w:rsidP="001E25B2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vielen Teilen der Welt herrscht noch immer Materielle Knappheit (</w:t>
            </w:r>
            <w:r w:rsidR="00BE339D">
              <w:rPr>
                <w:sz w:val="16"/>
                <w:szCs w:val="16"/>
              </w:rPr>
              <w:t xml:space="preserve">700mio </w:t>
            </w:r>
            <w:r w:rsidR="003E1C65">
              <w:rPr>
                <w:sz w:val="16"/>
                <w:szCs w:val="16"/>
              </w:rPr>
              <w:t xml:space="preserve">Menschen leben aktuell in </w:t>
            </w:r>
            <w:r w:rsidR="000348FC">
              <w:rPr>
                <w:sz w:val="16"/>
                <w:szCs w:val="16"/>
              </w:rPr>
              <w:t>absoluter Armut</w:t>
            </w:r>
            <w:r>
              <w:rPr>
                <w:sz w:val="16"/>
                <w:szCs w:val="16"/>
              </w:rPr>
              <w:t>)</w:t>
            </w:r>
          </w:p>
          <w:p w14:paraId="47761695" w14:textId="77777777" w:rsidR="00DE3AFA" w:rsidRDefault="00DE3AFA" w:rsidP="001E25B2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Diese Menschen müssen mit ihren (finanziell beschränkten) Ressourcen wirtschaften</w:t>
            </w:r>
          </w:p>
          <w:p w14:paraId="01E919AD" w14:textId="317A5C44" w:rsidR="008D0762" w:rsidRPr="00871EBF" w:rsidRDefault="00AB5A0D" w:rsidP="00871EBF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</w:t>
            </w:r>
            <w:r w:rsidR="00A825AA">
              <w:rPr>
                <w:sz w:val="16"/>
                <w:szCs w:val="16"/>
              </w:rPr>
              <w:t xml:space="preserve">ne Umverteilung der Güter/Dienstleistungen würde in vielen </w:t>
            </w:r>
            <w:r w:rsidR="00B72B46">
              <w:rPr>
                <w:sz w:val="16"/>
                <w:szCs w:val="16"/>
              </w:rPr>
              <w:t xml:space="preserve">entwickelten </w:t>
            </w:r>
            <w:r w:rsidR="00A825AA">
              <w:rPr>
                <w:sz w:val="16"/>
                <w:szCs w:val="16"/>
              </w:rPr>
              <w:t xml:space="preserve">Staaten </w:t>
            </w:r>
            <w:r w:rsidR="00B72B46">
              <w:rPr>
                <w:sz w:val="16"/>
                <w:szCs w:val="16"/>
              </w:rPr>
              <w:t>(ohne Wachstum) zu einem enormen Wohlfahrtsverlust führen</w:t>
            </w:r>
          </w:p>
        </w:tc>
        <w:tc>
          <w:tcPr>
            <w:tcW w:w="4531" w:type="dxa"/>
          </w:tcPr>
          <w:p w14:paraId="24D086FA" w14:textId="77777777" w:rsidR="005535A2" w:rsidRDefault="00802CCF" w:rsidP="00802CCF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Knappheit ist nicht das zentrale Problem, sondern die Verteilung der Ressourcen</w:t>
            </w:r>
          </w:p>
          <w:p w14:paraId="1E25F412" w14:textId="77777777" w:rsidR="00B33081" w:rsidRDefault="00162822" w:rsidP="00B33081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 globalen Norden sind die Grundbedürfnisse gedeckt</w:t>
            </w:r>
          </w:p>
          <w:p w14:paraId="3D7E44F2" w14:textId="77777777" w:rsidR="00B33081" w:rsidRDefault="00B33081" w:rsidP="003E1B96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wird überproduziert</w:t>
            </w:r>
            <w:r w:rsidR="003E1B96">
              <w:rPr>
                <w:sz w:val="16"/>
                <w:szCs w:val="16"/>
              </w:rPr>
              <w:t xml:space="preserve"> (viele Güter werden entsorgt/weggeschmissen)</w:t>
            </w:r>
          </w:p>
          <w:p w14:paraId="4263103A" w14:textId="77777777" w:rsidR="003E1B96" w:rsidRDefault="009F5556" w:rsidP="003E1B96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Knappheit ist keine Folge mangelhafter Produktivität</w:t>
            </w:r>
          </w:p>
          <w:p w14:paraId="668AB5EC" w14:textId="0C935902" w:rsidR="00465527" w:rsidRPr="00B30742" w:rsidRDefault="009F5556" w:rsidP="00B30742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Weltweit würde genug produziert werden</w:t>
            </w:r>
            <w:r w:rsidR="00465527">
              <w:rPr>
                <w:sz w:val="16"/>
                <w:szCs w:val="16"/>
              </w:rPr>
              <w:t xml:space="preserve"> </w:t>
            </w:r>
            <w:r w:rsidR="00465527" w:rsidRPr="00465527">
              <w:rPr>
                <w:sz w:val="16"/>
                <w:szCs w:val="16"/>
              </w:rPr>
              <w:sym w:font="Wingdings" w:char="F0E0"/>
            </w:r>
            <w:r w:rsidR="00465527">
              <w:rPr>
                <w:sz w:val="16"/>
                <w:szCs w:val="16"/>
              </w:rPr>
              <w:t xml:space="preserve"> Problem: Verteilung</w:t>
            </w:r>
          </w:p>
        </w:tc>
      </w:tr>
      <w:tr w:rsidR="00871EBF" w:rsidRPr="005535A2" w14:paraId="432817DD" w14:textId="77777777" w:rsidTr="00871EBF">
        <w:trPr>
          <w:cantSplit/>
          <w:trHeight w:val="146"/>
        </w:trPr>
        <w:tc>
          <w:tcPr>
            <w:tcW w:w="4531" w:type="dxa"/>
          </w:tcPr>
          <w:p w14:paraId="6CF2E636" w14:textId="77777777" w:rsidR="00871EBF" w:rsidRDefault="005843E2" w:rsidP="00871E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Problem:</w:t>
            </w:r>
            <w:r>
              <w:rPr>
                <w:sz w:val="16"/>
                <w:szCs w:val="16"/>
              </w:rPr>
              <w:tab/>
              <w:t>Knappheit als zentrales Problem</w:t>
            </w:r>
          </w:p>
          <w:p w14:paraId="138820BC" w14:textId="09806403" w:rsidR="005843E2" w:rsidRPr="00871EBF" w:rsidRDefault="005843E2" w:rsidP="00871E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Lösung:</w:t>
            </w:r>
            <w:r>
              <w:rPr>
                <w:sz w:val="16"/>
                <w:szCs w:val="16"/>
              </w:rPr>
              <w:tab/>
            </w:r>
            <w:r w:rsidR="003759AE">
              <w:rPr>
                <w:sz w:val="16"/>
                <w:szCs w:val="16"/>
              </w:rPr>
              <w:t>Steigerung der Produktivität</w:t>
            </w:r>
          </w:p>
        </w:tc>
        <w:tc>
          <w:tcPr>
            <w:tcW w:w="4531" w:type="dxa"/>
          </w:tcPr>
          <w:p w14:paraId="290F495D" w14:textId="09F72ED1" w:rsidR="00871EBF" w:rsidRDefault="003759AE" w:rsidP="00871E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Problem:</w:t>
            </w:r>
            <w:r>
              <w:rPr>
                <w:sz w:val="16"/>
                <w:szCs w:val="16"/>
              </w:rPr>
              <w:tab/>
            </w:r>
            <w:r w:rsidR="005259C1">
              <w:rPr>
                <w:sz w:val="16"/>
                <w:szCs w:val="16"/>
              </w:rPr>
              <w:t>Verteilung der Güter, nicht die Produktivität</w:t>
            </w:r>
          </w:p>
          <w:p w14:paraId="685C975F" w14:textId="2503A07D" w:rsidR="003759AE" w:rsidRPr="00871EBF" w:rsidRDefault="003759AE" w:rsidP="00871E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Lösung:</w:t>
            </w:r>
            <w:r>
              <w:rPr>
                <w:sz w:val="16"/>
                <w:szCs w:val="16"/>
              </w:rPr>
              <w:tab/>
            </w:r>
            <w:r w:rsidR="008E2286">
              <w:rPr>
                <w:sz w:val="16"/>
                <w:szCs w:val="16"/>
              </w:rPr>
              <w:t xml:space="preserve">Umverteilung und Senkung </w:t>
            </w:r>
            <w:r w:rsidR="00D833C5">
              <w:rPr>
                <w:sz w:val="16"/>
                <w:szCs w:val="16"/>
              </w:rPr>
              <w:t xml:space="preserve">des </w:t>
            </w:r>
            <w:r w:rsidR="00B9440A">
              <w:rPr>
                <w:sz w:val="16"/>
                <w:szCs w:val="16"/>
              </w:rPr>
              <w:t>Ressourcen-</w:t>
            </w:r>
            <w:r w:rsidR="003853CA">
              <w:rPr>
                <w:sz w:val="16"/>
                <w:szCs w:val="16"/>
              </w:rPr>
              <w:tab/>
            </w:r>
            <w:r w:rsidR="00B9440A">
              <w:rPr>
                <w:sz w:val="16"/>
                <w:szCs w:val="16"/>
              </w:rPr>
              <w:t>Verbrauchs</w:t>
            </w:r>
          </w:p>
        </w:tc>
      </w:tr>
    </w:tbl>
    <w:p w14:paraId="67EC3DD1" w14:textId="77777777" w:rsidR="005535A2" w:rsidRPr="004C1ADB" w:rsidRDefault="005535A2" w:rsidP="005535A2">
      <w:pPr>
        <w:pStyle w:val="Listenabsatz"/>
        <w:rPr>
          <w:sz w:val="22"/>
          <w:szCs w:val="22"/>
          <w:u w:val="single"/>
        </w:rPr>
      </w:pPr>
    </w:p>
    <w:p w14:paraId="1CC1BC88" w14:textId="7791A20F" w:rsidR="008618B6" w:rsidRDefault="009B5889" w:rsidP="00160208">
      <w:pPr>
        <w:pStyle w:val="Listenabsatz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Überwindung der materiellen Knappheit</w:t>
      </w:r>
      <w:r w:rsidR="00FF37EA">
        <w:rPr>
          <w:sz w:val="22"/>
          <w:szCs w:val="22"/>
        </w:rPr>
        <w:t xml:space="preserve"> noch nicht abgeschlossen</w:t>
      </w:r>
      <w:r w:rsidR="008618B6">
        <w:rPr>
          <w:sz w:val="22"/>
          <w:szCs w:val="22"/>
        </w:rPr>
        <w:t xml:space="preserve"> </w:t>
      </w:r>
      <w:r w:rsidR="008618B6" w:rsidRPr="008618B6">
        <w:rPr>
          <w:sz w:val="22"/>
          <w:szCs w:val="22"/>
        </w:rPr>
        <w:sym w:font="Wingdings" w:char="F0E0"/>
      </w:r>
      <w:r w:rsidR="008618B6">
        <w:rPr>
          <w:sz w:val="22"/>
          <w:szCs w:val="22"/>
        </w:rPr>
        <w:t xml:space="preserve"> Knappheit der materiellen Güter</w:t>
      </w:r>
    </w:p>
    <w:p w14:paraId="4C142C63" w14:textId="5AC9E53D" w:rsidR="007E503A" w:rsidRDefault="00B27347" w:rsidP="005535A2">
      <w:pPr>
        <w:pStyle w:val="Listenabsatz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Es sei ein zentrales Problem</w:t>
      </w:r>
      <w:r w:rsidR="00A626DE">
        <w:rPr>
          <w:sz w:val="22"/>
          <w:szCs w:val="22"/>
        </w:rPr>
        <w:t xml:space="preserve"> der Verteilung</w:t>
      </w:r>
      <w:r w:rsidR="00261275">
        <w:rPr>
          <w:sz w:val="22"/>
          <w:szCs w:val="22"/>
        </w:rPr>
        <w:t xml:space="preserve"> und Knappheit der </w:t>
      </w:r>
      <w:r w:rsidR="00A452AF">
        <w:rPr>
          <w:sz w:val="22"/>
          <w:szCs w:val="22"/>
        </w:rPr>
        <w:t>allgemeinen Güter</w:t>
      </w:r>
    </w:p>
    <w:p w14:paraId="4876196B" w14:textId="0D425E6B" w:rsidR="00B51422" w:rsidRDefault="00B51422" w:rsidP="00B51422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Handeln Menschen rein rational und nutzenmaximierend wie ein „Homo Oeconomicus“?</w:t>
      </w:r>
    </w:p>
    <w:p w14:paraId="0AFFFEE5" w14:textId="2306789B" w:rsidR="000354AB" w:rsidRDefault="000354AB" w:rsidP="001A588F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Definition des Modells des „Homo Oeconomicus“</w:t>
      </w:r>
    </w:p>
    <w:p w14:paraId="0D21148E" w14:textId="509F5DFD" w:rsidR="00404818" w:rsidRDefault="00404818" w:rsidP="00404818">
      <w:pPr>
        <w:pStyle w:val="berschrift1"/>
      </w:pPr>
      <w:bookmarkStart w:id="2" w:name="_Toc180507022"/>
      <w:r>
        <w:t>Homo Oeconomicus ---</w:t>
      </w:r>
      <w:bookmarkEnd w:id="2"/>
    </w:p>
    <w:p w14:paraId="23C0E4D7" w14:textId="29C7552A" w:rsidR="00404818" w:rsidRDefault="00404818" w:rsidP="00F40BF0">
      <w:pPr>
        <w:ind w:left="705" w:hanging="705"/>
        <w:rPr>
          <w:sz w:val="22"/>
          <w:szCs w:val="22"/>
        </w:rPr>
      </w:pPr>
      <w:r>
        <w:rPr>
          <w:sz w:val="22"/>
          <w:szCs w:val="22"/>
        </w:rPr>
        <w:t>Frage:</w:t>
      </w:r>
      <w:r>
        <w:rPr>
          <w:sz w:val="22"/>
          <w:szCs w:val="22"/>
        </w:rPr>
        <w:tab/>
        <w:t>Handeln Menschen rein rational und nutzenmaximierend wie ein „Homo Oeconomicus“?</w:t>
      </w:r>
    </w:p>
    <w:p w14:paraId="156E0DE2" w14:textId="1A0ED696" w:rsidR="005B1D64" w:rsidRPr="00F40BF0" w:rsidRDefault="000733EB" w:rsidP="00F40BF0">
      <w:pPr>
        <w:rPr>
          <w:sz w:val="22"/>
          <w:szCs w:val="22"/>
        </w:rPr>
      </w:pPr>
      <w:r w:rsidRPr="00F40BF0">
        <w:rPr>
          <w:sz w:val="22"/>
          <w:szCs w:val="22"/>
        </w:rPr>
        <w:t>Definition: „Homo Oeconomicus“</w:t>
      </w:r>
    </w:p>
    <w:p w14:paraId="543C0C18" w14:textId="2252AD8B" w:rsidR="000733EB" w:rsidRPr="00F40BF0" w:rsidRDefault="000733EB" w:rsidP="00F40BF0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F40BF0">
        <w:rPr>
          <w:sz w:val="22"/>
          <w:szCs w:val="22"/>
        </w:rPr>
        <w:t>Der Homo Oeconomicus ist ein Modell, nach dem Menschen rational ökonomische Entscheidungen treffen, um ihre Eigenschaften zu maximieren</w:t>
      </w:r>
    </w:p>
    <w:p w14:paraId="49575796" w14:textId="347863F8" w:rsidR="00BF1EBB" w:rsidRDefault="00BF1EBB" w:rsidP="00BF1EBB">
      <w:pPr>
        <w:pStyle w:val="Listenabsatz"/>
        <w:numPr>
          <w:ilvl w:val="5"/>
          <w:numId w:val="2"/>
        </w:numPr>
        <w:rPr>
          <w:sz w:val="22"/>
          <w:szCs w:val="22"/>
          <w:u w:val="single"/>
        </w:rPr>
      </w:pPr>
      <w:r w:rsidRPr="00BF1EBB">
        <w:rPr>
          <w:sz w:val="22"/>
          <w:szCs w:val="22"/>
          <w:u w:val="single"/>
        </w:rPr>
        <w:t>Rationalitätshypothese</w:t>
      </w:r>
    </w:p>
    <w:p w14:paraId="76755DFA" w14:textId="25C8BABD" w:rsidR="00D97854" w:rsidRDefault="00D97854" w:rsidP="00D97854">
      <w:pPr>
        <w:rPr>
          <w:sz w:val="22"/>
          <w:szCs w:val="22"/>
        </w:rPr>
      </w:pPr>
      <w:r>
        <w:rPr>
          <w:sz w:val="22"/>
          <w:szCs w:val="22"/>
        </w:rPr>
        <w:t>Grundannahmen:</w:t>
      </w:r>
    </w:p>
    <w:p w14:paraId="36B466BF" w14:textId="351EA862" w:rsidR="00D97854" w:rsidRDefault="00922126" w:rsidP="00922126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Entscheidungsfindung rein ökonomisch</w:t>
      </w:r>
    </w:p>
    <w:p w14:paraId="3AA5412E" w14:textId="343F9AC0" w:rsidR="00922126" w:rsidRDefault="00A82D22" w:rsidP="00922126">
      <w:pPr>
        <w:pStyle w:val="Listenabsatz"/>
        <w:numPr>
          <w:ilvl w:val="5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Kosten-Nutzen-Analyse</w:t>
      </w:r>
    </w:p>
    <w:p w14:paraId="5DB1E59F" w14:textId="6D406D13" w:rsidR="00347B2E" w:rsidRDefault="00347B2E" w:rsidP="00347B2E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„Allwissend“ bezüglich des Marktes, der Güter, die Folgen</w:t>
      </w:r>
    </w:p>
    <w:p w14:paraId="01509A92" w14:textId="7F06E339" w:rsidR="00347B2E" w:rsidRDefault="00347B2E" w:rsidP="00001FD2">
      <w:pPr>
        <w:pStyle w:val="Listenabsatz"/>
        <w:numPr>
          <w:ilvl w:val="5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Vollständige Markttransparenz</w:t>
      </w:r>
    </w:p>
    <w:p w14:paraId="73A2EB3F" w14:textId="6490A915" w:rsidR="009F22BF" w:rsidRDefault="009F22BF" w:rsidP="00001FD2">
      <w:pPr>
        <w:rPr>
          <w:sz w:val="22"/>
          <w:szCs w:val="22"/>
        </w:rPr>
      </w:pPr>
      <w:r>
        <w:rPr>
          <w:sz w:val="22"/>
          <w:szCs w:val="22"/>
        </w:rPr>
        <w:t>Nach welchen Prinzipien handelt der „Homo Oeconomicus“?</w:t>
      </w:r>
    </w:p>
    <w:p w14:paraId="687B3249" w14:textId="7F6F3563" w:rsidR="00CA2B1F" w:rsidRDefault="00307084" w:rsidP="00CA2B1F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Ein gegebenes Ziel mit minimalem Aufwand oder minimalen Kosten zu erreichen</w:t>
      </w:r>
    </w:p>
    <w:p w14:paraId="1E3FC363" w14:textId="3A5DDD47" w:rsidR="00497C8F" w:rsidRPr="002950A9" w:rsidRDefault="00307084" w:rsidP="002950A9">
      <w:pPr>
        <w:pStyle w:val="Listenabsatz"/>
        <w:numPr>
          <w:ilvl w:val="5"/>
          <w:numId w:val="2"/>
        </w:numPr>
        <w:rPr>
          <w:sz w:val="22"/>
          <w:szCs w:val="22"/>
          <w:u w:val="single"/>
        </w:rPr>
      </w:pPr>
      <w:r w:rsidRPr="00307084">
        <w:rPr>
          <w:sz w:val="22"/>
          <w:szCs w:val="22"/>
          <w:u w:val="single"/>
        </w:rPr>
        <w:t>Minimalprinzip</w:t>
      </w:r>
      <w:r w:rsidRPr="00307084">
        <w:rPr>
          <w:sz w:val="22"/>
          <w:szCs w:val="22"/>
        </w:rPr>
        <w:t xml:space="preserve"> (</w:t>
      </w:r>
      <w:r w:rsidR="00497C8F">
        <w:rPr>
          <w:sz w:val="22"/>
          <w:szCs w:val="22"/>
        </w:rPr>
        <w:t>~ „Sparprinzip“</w:t>
      </w:r>
      <w:r w:rsidRPr="00307084">
        <w:rPr>
          <w:sz w:val="22"/>
          <w:szCs w:val="22"/>
        </w:rPr>
        <w:t>)</w:t>
      </w:r>
    </w:p>
    <w:p w14:paraId="71CC49E2" w14:textId="3FBBF976" w:rsidR="002950A9" w:rsidRPr="0079035F" w:rsidRDefault="002950A9" w:rsidP="002950A9">
      <w:pPr>
        <w:pStyle w:val="Listenabsatz"/>
        <w:numPr>
          <w:ilvl w:val="0"/>
          <w:numId w:val="3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Mit gegebenen Mittel</w:t>
      </w:r>
      <w:r w:rsidR="0079035F">
        <w:rPr>
          <w:sz w:val="22"/>
          <w:szCs w:val="22"/>
        </w:rPr>
        <w:t>n das beste Ergebnis, den maximalen Nutzen erreichen</w:t>
      </w:r>
    </w:p>
    <w:p w14:paraId="17A9A59B" w14:textId="6E109A55" w:rsidR="0079035F" w:rsidRPr="005B060E" w:rsidRDefault="005B060E" w:rsidP="0079035F">
      <w:pPr>
        <w:pStyle w:val="Listenabsatz"/>
        <w:numPr>
          <w:ilvl w:val="5"/>
          <w:numId w:val="2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Maximalprinzip (~ „Ergiebigkeitsprinzip“)</w:t>
      </w:r>
    </w:p>
    <w:p w14:paraId="54053A7C" w14:textId="37B5A5DB" w:rsidR="005B060E" w:rsidRPr="005B060E" w:rsidRDefault="005B060E" w:rsidP="005B060E">
      <w:pPr>
        <w:pStyle w:val="Listenabsatz"/>
        <w:numPr>
          <w:ilvl w:val="0"/>
          <w:numId w:val="3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Optimale Balance zwischen Aufwand/Kosten und Nutzen erzielen</w:t>
      </w:r>
    </w:p>
    <w:p w14:paraId="31CD5189" w14:textId="0911F27F" w:rsidR="005B060E" w:rsidRPr="005715ED" w:rsidRDefault="005B060E" w:rsidP="005B060E">
      <w:pPr>
        <w:pStyle w:val="Listenabsatz"/>
        <w:numPr>
          <w:ilvl w:val="5"/>
          <w:numId w:val="2"/>
        </w:numPr>
        <w:rPr>
          <w:sz w:val="22"/>
          <w:szCs w:val="22"/>
          <w:u w:val="single"/>
        </w:rPr>
      </w:pPr>
      <w:r w:rsidRPr="005715ED">
        <w:rPr>
          <w:sz w:val="22"/>
          <w:szCs w:val="22"/>
          <w:u w:val="single"/>
        </w:rPr>
        <w:t>Gene</w:t>
      </w:r>
      <w:r w:rsidR="00101B4D" w:rsidRPr="005715ED">
        <w:rPr>
          <w:sz w:val="22"/>
          <w:szCs w:val="22"/>
          <w:u w:val="single"/>
        </w:rPr>
        <w:t>relles Extremum</w:t>
      </w:r>
      <w:r w:rsidR="005715ED">
        <w:rPr>
          <w:sz w:val="22"/>
          <w:szCs w:val="22"/>
        </w:rPr>
        <w:t xml:space="preserve"> (~ „Optimumprinzip“)</w:t>
      </w:r>
    </w:p>
    <w:p w14:paraId="0836F476" w14:textId="493CA515" w:rsidR="009576F6" w:rsidRDefault="00E56F5A" w:rsidP="005715ED">
      <w:pPr>
        <w:rPr>
          <w:sz w:val="22"/>
          <w:szCs w:val="22"/>
        </w:rPr>
      </w:pPr>
      <w:r>
        <w:rPr>
          <w:sz w:val="22"/>
          <w:szCs w:val="22"/>
        </w:rPr>
        <w:t>Beweggründe für Menschen, rein rational und nutzenmaximierend zu handeln</w:t>
      </w:r>
      <w:r w:rsidR="005C3799">
        <w:rPr>
          <w:sz w:val="22"/>
          <w:szCs w:val="22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6731" w:rsidRPr="00E21993" w14:paraId="7618D7B8" w14:textId="77777777" w:rsidTr="00136731">
        <w:tc>
          <w:tcPr>
            <w:tcW w:w="4531" w:type="dxa"/>
          </w:tcPr>
          <w:p w14:paraId="2F6DBCE4" w14:textId="6DF63ADA" w:rsidR="00136731" w:rsidRPr="00E21993" w:rsidRDefault="00E21993" w:rsidP="00E21993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</w:t>
            </w:r>
          </w:p>
        </w:tc>
        <w:tc>
          <w:tcPr>
            <w:tcW w:w="4531" w:type="dxa"/>
          </w:tcPr>
          <w:p w14:paraId="1FF4316D" w14:textId="210CC60D" w:rsidR="00136731" w:rsidRPr="00E21993" w:rsidRDefault="00E21993" w:rsidP="00E21993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Contra</w:t>
            </w:r>
          </w:p>
        </w:tc>
      </w:tr>
      <w:tr w:rsidR="00136731" w:rsidRPr="00E21993" w14:paraId="2A20266F" w14:textId="77777777" w:rsidTr="00136731">
        <w:tc>
          <w:tcPr>
            <w:tcW w:w="4531" w:type="dxa"/>
          </w:tcPr>
          <w:p w14:paraId="709EB588" w14:textId="77777777" w:rsidR="006E3DD1" w:rsidRDefault="006E3DD1" w:rsidP="006E3DD1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vielen Situationen handeln Menschen rational/nutzenmaximierend</w:t>
            </w:r>
          </w:p>
          <w:p w14:paraId="3218A5BB" w14:textId="4469ED50" w:rsidR="006E3DD1" w:rsidRPr="006E3DD1" w:rsidRDefault="00324BDD" w:rsidP="006E3DD1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Bei starkem Mangel von Mitteln zur Umsetzung der subjektiven Ziele</w:t>
            </w:r>
          </w:p>
        </w:tc>
        <w:tc>
          <w:tcPr>
            <w:tcW w:w="4531" w:type="dxa"/>
          </w:tcPr>
          <w:p w14:paraId="5B410302" w14:textId="77777777" w:rsidR="00136731" w:rsidRDefault="005172A1" w:rsidP="00E21993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Menschen handeln nicht vollständig rational, sondern häufig </w:t>
            </w:r>
            <w:r w:rsidR="00604FF5">
              <w:rPr>
                <w:sz w:val="16"/>
                <w:szCs w:val="16"/>
              </w:rPr>
              <w:t>emotional</w:t>
            </w:r>
          </w:p>
          <w:p w14:paraId="637AA16F" w14:textId="77777777" w:rsidR="00604FF5" w:rsidRDefault="00604FF5" w:rsidP="00604FF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haben ein Verständnis von Fairness und lehnen subjektiv unfair erscheinende Verteilungen ab</w:t>
            </w:r>
            <w:r w:rsidR="008F5D84">
              <w:rPr>
                <w:rStyle w:val="Funotenzeichen"/>
                <w:sz w:val="16"/>
                <w:szCs w:val="16"/>
              </w:rPr>
              <w:footnoteReference w:id="1"/>
            </w:r>
          </w:p>
          <w:p w14:paraId="4902A3C2" w14:textId="77777777" w:rsidR="005469B0" w:rsidRDefault="005469B0" w:rsidP="00604FF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agieren risikoscheuer bei Gewinnen und risikofreudiger bei Verlusten</w:t>
            </w:r>
          </w:p>
          <w:p w14:paraId="64FD7743" w14:textId="77777777" w:rsidR="005469B0" w:rsidRDefault="005469B0" w:rsidP="005469B0">
            <w:pPr>
              <w:pStyle w:val="Listenabsatz"/>
              <w:numPr>
                <w:ilvl w:val="5"/>
                <w:numId w:val="2"/>
              </w:numPr>
              <w:rPr>
                <w:sz w:val="16"/>
                <w:szCs w:val="16"/>
                <w:u w:val="single"/>
              </w:rPr>
            </w:pPr>
            <w:bookmarkStart w:id="3" w:name="Verlustaversion"/>
            <w:r w:rsidRPr="005469B0">
              <w:rPr>
                <w:sz w:val="16"/>
                <w:szCs w:val="16"/>
                <w:u w:val="single"/>
              </w:rPr>
              <w:t>Verlustaversion</w:t>
            </w:r>
          </w:p>
          <w:bookmarkEnd w:id="3"/>
          <w:p w14:paraId="54889B05" w14:textId="77777777" w:rsidR="00BB43AF" w:rsidRPr="00BB43AF" w:rsidRDefault="0085046F" w:rsidP="00BB43A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Menschen handeln nach nicht-rationalen Präferenzen (z.B. Vorzug von Markenkleidung)</w:t>
            </w:r>
          </w:p>
          <w:p w14:paraId="1D229E8A" w14:textId="77777777" w:rsidR="00BB43AF" w:rsidRPr="00BB43AF" w:rsidRDefault="00BB43AF" w:rsidP="00BB43AF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Grundannahmen des „Homo Oeconomicus“ sind teilweise nicht umsetzbar/unrealistisch</w:t>
            </w:r>
          </w:p>
          <w:p w14:paraId="769AC262" w14:textId="5207BC86" w:rsidR="00BB43AF" w:rsidRPr="00BB43AF" w:rsidRDefault="00B2639F" w:rsidP="00BB43A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Annahme der vollständigen Markttransparenz</w:t>
            </w:r>
          </w:p>
        </w:tc>
      </w:tr>
    </w:tbl>
    <w:p w14:paraId="705ABC4F" w14:textId="2A7572BC" w:rsidR="00136731" w:rsidRDefault="00136731" w:rsidP="008362D9">
      <w:pPr>
        <w:rPr>
          <w:sz w:val="22"/>
          <w:szCs w:val="22"/>
        </w:rPr>
      </w:pPr>
    </w:p>
    <w:p w14:paraId="27945387" w14:textId="3DE17C12" w:rsidR="008362D9" w:rsidRDefault="008362D9" w:rsidP="008362D9">
      <w:pPr>
        <w:rPr>
          <w:sz w:val="22"/>
          <w:szCs w:val="22"/>
        </w:rPr>
      </w:pPr>
      <w:r>
        <w:rPr>
          <w:sz w:val="22"/>
          <w:szCs w:val="22"/>
        </w:rPr>
        <w:t>Vorteile/Kritik: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3415" w:rsidRPr="00073415" w14:paraId="1FBE4CFC" w14:textId="77777777" w:rsidTr="00073415">
        <w:tc>
          <w:tcPr>
            <w:tcW w:w="4531" w:type="dxa"/>
          </w:tcPr>
          <w:p w14:paraId="38A6D46E" w14:textId="2A51256A" w:rsidR="00073415" w:rsidRPr="00073415" w:rsidRDefault="00073415" w:rsidP="00073415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Vorteile</w:t>
            </w:r>
          </w:p>
        </w:tc>
        <w:tc>
          <w:tcPr>
            <w:tcW w:w="4531" w:type="dxa"/>
          </w:tcPr>
          <w:p w14:paraId="733051C8" w14:textId="12B24712" w:rsidR="00073415" w:rsidRPr="00073415" w:rsidRDefault="00073415" w:rsidP="00073415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Kritik</w:t>
            </w:r>
          </w:p>
        </w:tc>
      </w:tr>
      <w:tr w:rsidR="00073415" w:rsidRPr="00073415" w14:paraId="201B7F79" w14:textId="77777777" w:rsidTr="00073415">
        <w:tc>
          <w:tcPr>
            <w:tcW w:w="4531" w:type="dxa"/>
          </w:tcPr>
          <w:p w14:paraId="191E4443" w14:textId="77777777" w:rsidR="00AC62B9" w:rsidRDefault="00F6543A" w:rsidP="00C204CE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Einfach zu verstehendes Modell</w:t>
            </w:r>
          </w:p>
          <w:p w14:paraId="69130C78" w14:textId="77777777" w:rsidR="008F68F4" w:rsidRDefault="00EA12E4" w:rsidP="00C204CE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8E20C4">
              <w:rPr>
                <w:sz w:val="16"/>
                <w:szCs w:val="16"/>
              </w:rPr>
              <w:t>implifiziert die Lebenswelt</w:t>
            </w:r>
          </w:p>
          <w:p w14:paraId="6D6234CB" w14:textId="77777777" w:rsidR="008E20C4" w:rsidRDefault="008E20C4" w:rsidP="008E20C4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8E20C4">
              <w:rPr>
                <w:sz w:val="16"/>
                <w:szCs w:val="16"/>
              </w:rPr>
              <w:lastRenderedPageBreak/>
              <w:t xml:space="preserve">Das Modell des Homo Oeconomicus ist </w:t>
            </w:r>
            <w:r>
              <w:rPr>
                <w:sz w:val="16"/>
                <w:szCs w:val="16"/>
              </w:rPr>
              <w:t>nur ein Ausschnitt der Realität</w:t>
            </w:r>
          </w:p>
          <w:p w14:paraId="629C259A" w14:textId="57EB1358" w:rsidR="001B2F9C" w:rsidRPr="001B2F9C" w:rsidRDefault="001308E6" w:rsidP="001B2F9C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D85585" wp14:editId="2B7179AA">
                      <wp:simplePos x="0" y="0"/>
                      <wp:positionH relativeFrom="column">
                        <wp:posOffset>2730662</wp:posOffset>
                      </wp:positionH>
                      <wp:positionV relativeFrom="paragraph">
                        <wp:posOffset>1461318</wp:posOffset>
                      </wp:positionV>
                      <wp:extent cx="171165" cy="5756910"/>
                      <wp:effectExtent l="7303" t="0" r="26987" b="26988"/>
                      <wp:wrapNone/>
                      <wp:docPr id="1731015295" name="Geschweifte Klammer rech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1165" cy="575691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81365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A07B1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Geschweifte Klammer rechts 1" o:spid="_x0000_s1026" type="#_x0000_t88" style="position:absolute;margin-left:215pt;margin-top:115.05pt;width:13.5pt;height:453.3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" adj="54,17575" strokecolor="black [3200]" strokeweight="1.5pt">
                      <v:stroke joinstyle="miter"/>
                    </v:shape>
                  </w:pict>
                </mc:Fallback>
              </mc:AlternateContent>
            </w:r>
            <w:r w:rsidR="00537C17">
              <w:rPr>
                <w:sz w:val="16"/>
                <w:szCs w:val="16"/>
              </w:rPr>
              <w:t>Das</w:t>
            </w:r>
            <w:r w:rsidR="00700C29">
              <w:rPr>
                <w:sz w:val="16"/>
                <w:szCs w:val="16"/>
              </w:rPr>
              <w:t xml:space="preserve"> Modell kann in vielen Fällen menschliches Verhalten erklären und vorhersagen</w:t>
            </w:r>
          </w:p>
        </w:tc>
        <w:tc>
          <w:tcPr>
            <w:tcW w:w="4531" w:type="dxa"/>
          </w:tcPr>
          <w:p w14:paraId="0A5D9BE9" w14:textId="77777777" w:rsidR="00073415" w:rsidRDefault="00466FDB" w:rsidP="00466FDB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Allgemeines Modell</w:t>
            </w:r>
          </w:p>
          <w:p w14:paraId="3C22C4AE" w14:textId="77777777" w:rsidR="00A546CB" w:rsidRDefault="00754289" w:rsidP="00A546CB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Standardmodell der wirtschaftswissenschaftlichen Lehre</w:t>
            </w:r>
          </w:p>
          <w:p w14:paraId="26C5C4E1" w14:textId="34D8EE00" w:rsidR="00AC62B9" w:rsidRPr="00190B4C" w:rsidRDefault="00A546CB" w:rsidP="00AC62B9">
            <w:pPr>
              <w:pStyle w:val="Listenabsatz"/>
              <w:numPr>
                <w:ilvl w:val="5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Wird ohne Spezifikation angewendet</w:t>
            </w:r>
          </w:p>
          <w:p w14:paraId="104CAA9B" w14:textId="77777777" w:rsidR="00AC62B9" w:rsidRDefault="00AC62B9" w:rsidP="00AC62B9">
            <w:pPr>
              <w:pStyle w:val="Listenabsatz"/>
              <w:numPr>
                <w:ilvl w:val="0"/>
                <w:numId w:val="4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Abbildung des menschlichen Verhaltens teilweise fälschlich</w:t>
            </w:r>
          </w:p>
          <w:p w14:paraId="6839C8CF" w14:textId="77777777" w:rsidR="00AC62B9" w:rsidRDefault="00AC62B9" w:rsidP="00AC62B9">
            <w:pPr>
              <w:pStyle w:val="Listenabsatz"/>
              <w:numPr>
                <w:ilvl w:val="0"/>
                <w:numId w:val="3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Nicht ausschließlich rational</w:t>
            </w:r>
          </w:p>
          <w:p w14:paraId="7079286A" w14:textId="079C2C24" w:rsidR="00C204CE" w:rsidRDefault="00AC62B9" w:rsidP="008F7FEA">
            <w:pPr>
              <w:pStyle w:val="Listenabsatz"/>
              <w:numPr>
                <w:ilvl w:val="5"/>
                <w:numId w:val="2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Emotionen, Erfahrungen</w:t>
            </w:r>
          </w:p>
          <w:p w14:paraId="3D283D2F" w14:textId="2EAA8BF2" w:rsidR="008F7FEA" w:rsidRDefault="008F7FEA" w:rsidP="008F7FEA">
            <w:pPr>
              <w:pStyle w:val="Listenabsatz"/>
              <w:numPr>
                <w:ilvl w:val="5"/>
                <w:numId w:val="2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Fairness, Leidenschaft, Fürsorg</w:t>
            </w:r>
            <w:r w:rsidR="004B4256">
              <w:rPr>
                <w:sz w:val="16"/>
                <w:szCs w:val="16"/>
              </w:rPr>
              <w:t>e</w:t>
            </w:r>
          </w:p>
          <w:p w14:paraId="05DE606C" w14:textId="460503B7" w:rsidR="004B4256" w:rsidRDefault="004B4256" w:rsidP="008F7FEA">
            <w:pPr>
              <w:pStyle w:val="Listenabsatz"/>
              <w:numPr>
                <w:ilvl w:val="5"/>
                <w:numId w:val="2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Soziales Umfeld</w:t>
            </w:r>
          </w:p>
          <w:p w14:paraId="7F6F21F5" w14:textId="2030A830" w:rsidR="004A5C9F" w:rsidRPr="008F7FEA" w:rsidRDefault="004A5C9F" w:rsidP="008F7FEA">
            <w:pPr>
              <w:pStyle w:val="Listenabsatz"/>
              <w:numPr>
                <w:ilvl w:val="5"/>
                <w:numId w:val="2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Persönliche Beziehungen</w:t>
            </w:r>
          </w:p>
          <w:p w14:paraId="5AD944DD" w14:textId="77777777" w:rsidR="00D42ABE" w:rsidRDefault="00D42ABE" w:rsidP="00D42ABE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Neue Verhaltensmuster werden nicht abgebildet</w:t>
            </w:r>
          </w:p>
          <w:p w14:paraId="21A4B762" w14:textId="77777777" w:rsidR="00D42ABE" w:rsidRDefault="00B347F0" w:rsidP="00D42AB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Wohlergehen wiegt schwerer als materieller Reichtum</w:t>
            </w:r>
          </w:p>
          <w:p w14:paraId="45B124DE" w14:textId="5E8AD2AE" w:rsidR="008F68F4" w:rsidRDefault="008F68F4" w:rsidP="00D42AB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Bei linearem wachsendem materiellem Reichtum nicht linear wachsende Zufriedenheit</w:t>
            </w:r>
          </w:p>
          <w:p w14:paraId="3D380CDE" w14:textId="77777777" w:rsidR="008F68F4" w:rsidRDefault="00F85E19" w:rsidP="008F68F4">
            <w:pPr>
              <w:pStyle w:val="Listenabsatz"/>
              <w:numPr>
                <w:ilvl w:val="5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Schnelle Gewöhnung an höhere Standards </w:t>
            </w:r>
          </w:p>
          <w:p w14:paraId="559CA545" w14:textId="73E55358" w:rsidR="00C16DAF" w:rsidRDefault="00C16DAF" w:rsidP="00C16DA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Bei sinkenden Preisen kaufen Menschen </w:t>
            </w:r>
            <w:r w:rsidR="008974F1">
              <w:rPr>
                <w:sz w:val="16"/>
                <w:szCs w:val="16"/>
              </w:rPr>
              <w:t>dasselbe</w:t>
            </w:r>
            <w:r>
              <w:rPr>
                <w:sz w:val="16"/>
                <w:szCs w:val="16"/>
              </w:rPr>
              <w:t xml:space="preserve"> Produkt</w:t>
            </w:r>
            <w:r w:rsidR="008974F1">
              <w:rPr>
                <w:sz w:val="16"/>
                <w:szCs w:val="16"/>
              </w:rPr>
              <w:t xml:space="preserve"> in angeblich höherer Qualität, anstatt die finanzielle</w:t>
            </w:r>
            <w:r w:rsidR="00644819">
              <w:rPr>
                <w:sz w:val="16"/>
                <w:szCs w:val="16"/>
              </w:rPr>
              <w:t>n Ressourcen anders zu investieren</w:t>
            </w:r>
          </w:p>
          <w:p w14:paraId="2FEB907E" w14:textId="62E3D826" w:rsidR="00746CC1" w:rsidRDefault="00746CC1" w:rsidP="00C16DA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lassen sich durch Werbung beeinflussen</w:t>
            </w:r>
          </w:p>
          <w:p w14:paraId="36116BE9" w14:textId="613D96E1" w:rsidR="00746CC1" w:rsidRDefault="00746CC1" w:rsidP="00746CC1">
            <w:pPr>
              <w:pStyle w:val="Listenabsatz"/>
              <w:numPr>
                <w:ilvl w:val="5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Künstliche Verknappung (z.B.</w:t>
            </w:r>
            <w:r w:rsidR="00257E26">
              <w:rPr>
                <w:sz w:val="16"/>
                <w:szCs w:val="16"/>
              </w:rPr>
              <w:t xml:space="preserve"> Zeitdruck, vorgetäuschter materieller Mangel</w:t>
            </w:r>
            <w:r>
              <w:rPr>
                <w:sz w:val="16"/>
                <w:szCs w:val="16"/>
              </w:rPr>
              <w:t>)</w:t>
            </w:r>
          </w:p>
          <w:p w14:paraId="5C600262" w14:textId="4F2C8761" w:rsidR="001D04F1" w:rsidRDefault="001D04F1" w:rsidP="001D04F1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schreiben ihrem persönlichen Besitz einen höheren Wert zu</w:t>
            </w:r>
          </w:p>
          <w:p w14:paraId="48417C55" w14:textId="2C3DEE60" w:rsidR="001D04F1" w:rsidRDefault="001D04F1" w:rsidP="001D04F1">
            <w:pPr>
              <w:pStyle w:val="Listenabsatz"/>
              <w:numPr>
                <w:ilvl w:val="5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Besitztums-Effe</w:t>
            </w:r>
            <w:r w:rsidR="001A02AA">
              <w:rPr>
                <w:sz w:val="16"/>
                <w:szCs w:val="16"/>
              </w:rPr>
              <w:t>kt</w:t>
            </w:r>
          </w:p>
          <w:p w14:paraId="71B3814E" w14:textId="3489F447" w:rsidR="00E470C3" w:rsidRDefault="00E470C3" w:rsidP="00E470C3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nutzen Heuristiken</w:t>
            </w:r>
            <w:r w:rsidR="000A0FF9">
              <w:rPr>
                <w:rStyle w:val="Funotenzeichen"/>
                <w:sz w:val="16"/>
                <w:szCs w:val="16"/>
              </w:rPr>
              <w:footnoteReference w:id="2"/>
            </w:r>
            <w:r>
              <w:rPr>
                <w:sz w:val="16"/>
                <w:szCs w:val="16"/>
              </w:rPr>
              <w:t xml:space="preserve"> (~mentale Abkürzungen) und Erfahrungen, um Entscheidungen zu treffen</w:t>
            </w:r>
          </w:p>
          <w:p w14:paraId="075744C7" w14:textId="3A514E2D" w:rsidR="000B1825" w:rsidRPr="008B714A" w:rsidRDefault="00E470C3" w:rsidP="00E470C3">
            <w:pPr>
              <w:pStyle w:val="Listenabsatz"/>
              <w:numPr>
                <w:ilvl w:val="5"/>
                <w:numId w:val="2"/>
              </w:numPr>
              <w:rPr>
                <w:sz w:val="16"/>
                <w:szCs w:val="16"/>
              </w:rPr>
            </w:pPr>
            <w:r w:rsidRPr="008B714A">
              <w:rPr>
                <w:sz w:val="16"/>
                <w:szCs w:val="16"/>
              </w:rPr>
              <w:t>Recency</w:t>
            </w:r>
            <w:r w:rsidR="00A03676" w:rsidRPr="008B714A">
              <w:rPr>
                <w:sz w:val="16"/>
                <w:szCs w:val="16"/>
              </w:rPr>
              <w:t>-Bias</w:t>
            </w:r>
          </w:p>
          <w:p w14:paraId="3CBB8C9B" w14:textId="6B7EC91E" w:rsidR="000B1825" w:rsidRDefault="000B1825" w:rsidP="000B182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entscheiden</w:t>
            </w:r>
            <w:r w:rsidR="00FA2880">
              <w:rPr>
                <w:sz w:val="16"/>
                <w:szCs w:val="16"/>
              </w:rPr>
              <w:t xml:space="preserve"> irrational, wenn sie bereits (meist finanzielle) Ressourcen in</w:t>
            </w:r>
            <w:r w:rsidR="008B714A">
              <w:rPr>
                <w:sz w:val="16"/>
                <w:szCs w:val="16"/>
              </w:rPr>
              <w:t xml:space="preserve"> eine Entscheidung investiert haben</w:t>
            </w:r>
          </w:p>
          <w:p w14:paraId="0008D8DA" w14:textId="30F0C472" w:rsidR="008B714A" w:rsidRDefault="008B714A" w:rsidP="008B714A">
            <w:pPr>
              <w:pStyle w:val="Listenabsatz"/>
              <w:numPr>
                <w:ilvl w:val="5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Sunk-Cost-Fellacy</w:t>
            </w:r>
          </w:p>
          <w:p w14:paraId="2B0AFE29" w14:textId="78E390D2" w:rsidR="00451D87" w:rsidRPr="00451D87" w:rsidRDefault="00451D87" w:rsidP="00451D87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Neid und Statusvergleiche</w:t>
            </w:r>
          </w:p>
          <w:p w14:paraId="1B5B7EC8" w14:textId="77D4E423" w:rsidR="00A03676" w:rsidRPr="00C16DAF" w:rsidRDefault="00566606" w:rsidP="00ED50CF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nutzenmaximierende Handeln von Individuen kann zu negativen Effekten für die Gesellschaft führen</w:t>
            </w:r>
          </w:p>
        </w:tc>
      </w:tr>
    </w:tbl>
    <w:bookmarkStart w:id="4" w:name="_Toc180507023"/>
    <w:p w14:paraId="527B6343" w14:textId="6CEB58F6" w:rsidR="00073415" w:rsidRDefault="00FA3B84" w:rsidP="001308E6">
      <w:pPr>
        <w:pStyle w:val="berschrift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0C7C9" wp14:editId="496F7EAB">
                <wp:simplePos x="0" y="0"/>
                <wp:positionH relativeFrom="column">
                  <wp:posOffset>1083384</wp:posOffset>
                </wp:positionH>
                <wp:positionV relativeFrom="paragraph">
                  <wp:posOffset>197956</wp:posOffset>
                </wp:positionV>
                <wp:extent cx="641268" cy="78665"/>
                <wp:effectExtent l="0" t="0" r="64135" b="93345"/>
                <wp:wrapNone/>
                <wp:docPr id="1756333264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68" cy="78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884E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85.3pt;margin-top:15.6pt;width:50.5pt;height: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 w:rsidR="001308E6">
        <w:t>Theorie der begrenzten Rationalität ---</w:t>
      </w:r>
      <w:bookmarkEnd w:id="4"/>
    </w:p>
    <w:p w14:paraId="5AF2755A" w14:textId="150E5082" w:rsidR="000D6B47" w:rsidRDefault="00C82875" w:rsidP="00CC7D33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Definition:</w:t>
      </w:r>
      <w:r>
        <w:rPr>
          <w:sz w:val="22"/>
          <w:szCs w:val="22"/>
        </w:rPr>
        <w:tab/>
        <w:t>Aufgrund zeitlicher, informativer und kognitiver (geistiger) Beschränkungen</w:t>
      </w:r>
      <w:r w:rsidR="00CC7D33">
        <w:rPr>
          <w:sz w:val="22"/>
          <w:szCs w:val="22"/>
        </w:rPr>
        <w:t xml:space="preserve"> handeln Menschen nicht vollkommen rational, sondern vereinfachen und nutzen Heuristiken, </w:t>
      </w:r>
      <w:r w:rsidR="006F5179">
        <w:rPr>
          <w:sz w:val="22"/>
          <w:szCs w:val="22"/>
        </w:rPr>
        <w:t>um Entscheidungen zu treffen.</w:t>
      </w:r>
    </w:p>
    <w:p w14:paraId="2B3D5233" w14:textId="29007532" w:rsidR="005368BE" w:rsidRPr="000D6B47" w:rsidRDefault="006F5179" w:rsidP="00A508E4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ab/>
        <w:t>Ebenso entscheiden Menschen mit unvollständigen Informationen, wenn sie annehmen, dass die Kosten der Beschaffung der Information deren Nutzen übersteigen würden.</w:t>
      </w:r>
    </w:p>
    <w:sectPr w:rsidR="005368BE" w:rsidRPr="000D6B47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F24D8" w14:textId="77777777" w:rsidR="007233BA" w:rsidRDefault="007233BA" w:rsidP="00F07865">
      <w:pPr>
        <w:spacing w:after="0" w:line="240" w:lineRule="auto"/>
      </w:pPr>
      <w:r>
        <w:separator/>
      </w:r>
    </w:p>
  </w:endnote>
  <w:endnote w:type="continuationSeparator" w:id="0">
    <w:p w14:paraId="38666684" w14:textId="77777777" w:rsidR="007233BA" w:rsidRDefault="007233BA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342417FB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67B8C881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B2D65" w14:textId="77777777" w:rsidR="007233BA" w:rsidRDefault="007233BA" w:rsidP="00F07865">
      <w:pPr>
        <w:spacing w:after="0" w:line="240" w:lineRule="auto"/>
      </w:pPr>
      <w:r>
        <w:separator/>
      </w:r>
    </w:p>
  </w:footnote>
  <w:footnote w:type="continuationSeparator" w:id="0">
    <w:p w14:paraId="2E43AB6A" w14:textId="77777777" w:rsidR="007233BA" w:rsidRDefault="007233BA" w:rsidP="00F07865">
      <w:pPr>
        <w:spacing w:after="0" w:line="240" w:lineRule="auto"/>
      </w:pPr>
      <w:r>
        <w:continuationSeparator/>
      </w:r>
    </w:p>
  </w:footnote>
  <w:footnote w:id="1">
    <w:p w14:paraId="191C8735" w14:textId="238C355A" w:rsidR="008F5D84" w:rsidRDefault="008F5D84">
      <w:pPr>
        <w:pStyle w:val="Funotentext"/>
      </w:pPr>
      <w:r>
        <w:rPr>
          <w:rStyle w:val="Funotenzeichen"/>
        </w:rPr>
        <w:footnoteRef/>
      </w:r>
      <w:r>
        <w:t xml:space="preserve"> Siehe </w:t>
      </w:r>
      <w:hyperlink r:id="rId1" w:history="1">
        <w:r w:rsidR="007C6097" w:rsidRPr="007C6097">
          <w:rPr>
            <w:rStyle w:val="Hyperlink"/>
          </w:rPr>
          <w:t>Ultimatum-Spiel</w:t>
        </w:r>
      </w:hyperlink>
      <w:r w:rsidR="007C6097">
        <w:t xml:space="preserve"> (</w:t>
      </w:r>
      <w:hyperlink r:id="rId2" w:history="1">
        <w:r w:rsidR="007C6097" w:rsidRPr="00F42EA9">
          <w:rPr>
            <w:rStyle w:val="Hyperlink"/>
          </w:rPr>
          <w:t>https://ultimatumspiel.teacheconomy.de/playerjoin</w:t>
        </w:r>
      </w:hyperlink>
      <w:r w:rsidR="007C6097">
        <w:t>)</w:t>
      </w:r>
    </w:p>
  </w:footnote>
  <w:footnote w:id="2">
    <w:p w14:paraId="2B6D0E14" w14:textId="190A6B8A" w:rsidR="000A0FF9" w:rsidRDefault="000A0FF9">
      <w:pPr>
        <w:pStyle w:val="Funotentext"/>
      </w:pPr>
      <w:r>
        <w:rPr>
          <w:rStyle w:val="Funotenzeichen"/>
        </w:rPr>
        <w:footnoteRef/>
      </w:r>
      <w:r>
        <w:t xml:space="preserve"> Vereinfachung, vereinfachtes Denken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71CB2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5D1B"/>
    <w:multiLevelType w:val="hybridMultilevel"/>
    <w:tmpl w:val="8FB6AF4E"/>
    <w:lvl w:ilvl="0" w:tplc="799AA3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71171"/>
    <w:multiLevelType w:val="hybridMultilevel"/>
    <w:tmpl w:val="7976345A"/>
    <w:lvl w:ilvl="0" w:tplc="656E897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F226E"/>
    <w:multiLevelType w:val="hybridMultilevel"/>
    <w:tmpl w:val="B484D594"/>
    <w:lvl w:ilvl="0" w:tplc="55446F2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3791B"/>
    <w:multiLevelType w:val="hybridMultilevel"/>
    <w:tmpl w:val="D66C913A"/>
    <w:lvl w:ilvl="0" w:tplc="C3CE31EA">
      <w:start w:val="2"/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C3CE31EA">
      <w:start w:val="2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2" w:tplc="C3CE31EA">
      <w:start w:val="2"/>
      <w:numFmt w:val="bullet"/>
      <w:lvlText w:val="-"/>
      <w:lvlJc w:val="left"/>
      <w:pPr>
        <w:ind w:left="1800" w:hanging="360"/>
      </w:pPr>
      <w:rPr>
        <w:rFonts w:ascii="Georgia" w:eastAsiaTheme="minorHAnsi" w:hAnsi="Georgia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F5064E"/>
    <w:multiLevelType w:val="hybridMultilevel"/>
    <w:tmpl w:val="59A0E0E0"/>
    <w:lvl w:ilvl="0" w:tplc="01FEC29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5E0AD7"/>
    <w:multiLevelType w:val="hybridMultilevel"/>
    <w:tmpl w:val="D6D688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644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B6F66B9A">
      <w:start w:val="1"/>
      <w:numFmt w:val="bullet"/>
      <w:lvlText w:val=""/>
      <w:lvlJc w:val="left"/>
      <w:pPr>
        <w:ind w:left="1636" w:hanging="360"/>
      </w:pPr>
      <w:rPr>
        <w:rFonts w:ascii="Wingdings" w:eastAsiaTheme="minorHAnsi" w:hAnsi="Wingdings" w:cstheme="minorBidi" w:hint="default"/>
      </w:rPr>
    </w:lvl>
    <w:lvl w:ilvl="6" w:tplc="B1220A58">
      <w:numFmt w:val="bullet"/>
      <w:lvlText w:val=""/>
      <w:lvlJc w:val="left"/>
      <w:pPr>
        <w:ind w:left="5040" w:hanging="360"/>
      </w:pPr>
      <w:rPr>
        <w:rFonts w:ascii="Wingdings" w:eastAsiaTheme="minorHAnsi" w:hAnsi="Wingdings" w:cstheme="minorBidi" w:hint="default"/>
      </w:rPr>
    </w:lvl>
    <w:lvl w:ilvl="7" w:tplc="A7420A90">
      <w:numFmt w:val="bullet"/>
      <w:lvlText w:val=""/>
      <w:lvlJc w:val="left"/>
      <w:pPr>
        <w:ind w:left="5760" w:hanging="360"/>
      </w:pPr>
      <w:rPr>
        <w:rFonts w:ascii="Symbol" w:eastAsiaTheme="minorHAnsi" w:hAnsi="Symbol" w:cstheme="minorBidi" w:hint="default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026961">
    <w:abstractNumId w:val="0"/>
  </w:num>
  <w:num w:numId="2" w16cid:durableId="667561397">
    <w:abstractNumId w:val="5"/>
  </w:num>
  <w:num w:numId="3" w16cid:durableId="441342257">
    <w:abstractNumId w:val="4"/>
  </w:num>
  <w:num w:numId="4" w16cid:durableId="1308051409">
    <w:abstractNumId w:val="3"/>
  </w:num>
  <w:num w:numId="5" w16cid:durableId="1313636211">
    <w:abstractNumId w:val="1"/>
  </w:num>
  <w:num w:numId="6" w16cid:durableId="1601992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FA"/>
    <w:rsid w:val="00001FD2"/>
    <w:rsid w:val="00020481"/>
    <w:rsid w:val="000241C0"/>
    <w:rsid w:val="00032712"/>
    <w:rsid w:val="00033241"/>
    <w:rsid w:val="000348FC"/>
    <w:rsid w:val="000354AB"/>
    <w:rsid w:val="00066CFA"/>
    <w:rsid w:val="000733EB"/>
    <w:rsid w:val="00073415"/>
    <w:rsid w:val="00096B17"/>
    <w:rsid w:val="000A0FF9"/>
    <w:rsid w:val="000B1825"/>
    <w:rsid w:val="000D6B47"/>
    <w:rsid w:val="00101B4D"/>
    <w:rsid w:val="001126C8"/>
    <w:rsid w:val="00124236"/>
    <w:rsid w:val="001308E6"/>
    <w:rsid w:val="00136731"/>
    <w:rsid w:val="00160208"/>
    <w:rsid w:val="00162822"/>
    <w:rsid w:val="00176FEC"/>
    <w:rsid w:val="00190B4C"/>
    <w:rsid w:val="001A02AA"/>
    <w:rsid w:val="001A588F"/>
    <w:rsid w:val="001B2F9C"/>
    <w:rsid w:val="001D04F1"/>
    <w:rsid w:val="001E25B2"/>
    <w:rsid w:val="002215DB"/>
    <w:rsid w:val="00257E26"/>
    <w:rsid w:val="00261275"/>
    <w:rsid w:val="00261B02"/>
    <w:rsid w:val="0029180F"/>
    <w:rsid w:val="002950A9"/>
    <w:rsid w:val="002A50CC"/>
    <w:rsid w:val="002D47C7"/>
    <w:rsid w:val="002E4DD5"/>
    <w:rsid w:val="00307084"/>
    <w:rsid w:val="00324BDD"/>
    <w:rsid w:val="00347B2E"/>
    <w:rsid w:val="003759AE"/>
    <w:rsid w:val="00377EFF"/>
    <w:rsid w:val="003853CA"/>
    <w:rsid w:val="003A2987"/>
    <w:rsid w:val="003E0D66"/>
    <w:rsid w:val="003E1B96"/>
    <w:rsid w:val="003E1C65"/>
    <w:rsid w:val="00404818"/>
    <w:rsid w:val="00451D87"/>
    <w:rsid w:val="00453791"/>
    <w:rsid w:val="00465527"/>
    <w:rsid w:val="00466FDB"/>
    <w:rsid w:val="00497C8F"/>
    <w:rsid w:val="004A02C1"/>
    <w:rsid w:val="004A1612"/>
    <w:rsid w:val="004A5C9F"/>
    <w:rsid w:val="004A73B5"/>
    <w:rsid w:val="004B4256"/>
    <w:rsid w:val="004B4ECD"/>
    <w:rsid w:val="004C1ADB"/>
    <w:rsid w:val="004C5CC7"/>
    <w:rsid w:val="004E7FC3"/>
    <w:rsid w:val="005172A1"/>
    <w:rsid w:val="005259C1"/>
    <w:rsid w:val="005368BE"/>
    <w:rsid w:val="00537C17"/>
    <w:rsid w:val="005469B0"/>
    <w:rsid w:val="005535A2"/>
    <w:rsid w:val="00566606"/>
    <w:rsid w:val="005715ED"/>
    <w:rsid w:val="0057247F"/>
    <w:rsid w:val="00581348"/>
    <w:rsid w:val="00581A0D"/>
    <w:rsid w:val="005843E2"/>
    <w:rsid w:val="00594BE9"/>
    <w:rsid w:val="00594D42"/>
    <w:rsid w:val="005B060E"/>
    <w:rsid w:val="005B1D64"/>
    <w:rsid w:val="005C3799"/>
    <w:rsid w:val="005F49F8"/>
    <w:rsid w:val="00604FF5"/>
    <w:rsid w:val="00644819"/>
    <w:rsid w:val="00656FBE"/>
    <w:rsid w:val="006A3B48"/>
    <w:rsid w:val="006C2453"/>
    <w:rsid w:val="006E3DD1"/>
    <w:rsid w:val="006F5179"/>
    <w:rsid w:val="00700C29"/>
    <w:rsid w:val="007233BA"/>
    <w:rsid w:val="0073495D"/>
    <w:rsid w:val="00745CCE"/>
    <w:rsid w:val="00746CC1"/>
    <w:rsid w:val="00752EAA"/>
    <w:rsid w:val="00754289"/>
    <w:rsid w:val="00762269"/>
    <w:rsid w:val="007644D2"/>
    <w:rsid w:val="0079035F"/>
    <w:rsid w:val="007A1631"/>
    <w:rsid w:val="007B7A44"/>
    <w:rsid w:val="007C6097"/>
    <w:rsid w:val="007D0B7A"/>
    <w:rsid w:val="007D47C8"/>
    <w:rsid w:val="007E503A"/>
    <w:rsid w:val="00802CCF"/>
    <w:rsid w:val="00807D50"/>
    <w:rsid w:val="008362D9"/>
    <w:rsid w:val="0085046F"/>
    <w:rsid w:val="008618B6"/>
    <w:rsid w:val="00871EBF"/>
    <w:rsid w:val="008974F1"/>
    <w:rsid w:val="008B1679"/>
    <w:rsid w:val="008B714A"/>
    <w:rsid w:val="008D0762"/>
    <w:rsid w:val="008E2014"/>
    <w:rsid w:val="008E20C4"/>
    <w:rsid w:val="008E2286"/>
    <w:rsid w:val="008F5D84"/>
    <w:rsid w:val="008F68F4"/>
    <w:rsid w:val="008F7FEA"/>
    <w:rsid w:val="00902FFA"/>
    <w:rsid w:val="00922126"/>
    <w:rsid w:val="00951B43"/>
    <w:rsid w:val="009576F6"/>
    <w:rsid w:val="009A7548"/>
    <w:rsid w:val="009B10FF"/>
    <w:rsid w:val="009B160C"/>
    <w:rsid w:val="009B5889"/>
    <w:rsid w:val="009D0F7A"/>
    <w:rsid w:val="009F22BF"/>
    <w:rsid w:val="009F4B57"/>
    <w:rsid w:val="009F5556"/>
    <w:rsid w:val="00A03676"/>
    <w:rsid w:val="00A13424"/>
    <w:rsid w:val="00A16FD8"/>
    <w:rsid w:val="00A452AF"/>
    <w:rsid w:val="00A508E4"/>
    <w:rsid w:val="00A546CB"/>
    <w:rsid w:val="00A626DE"/>
    <w:rsid w:val="00A62CB0"/>
    <w:rsid w:val="00A62FA6"/>
    <w:rsid w:val="00A825AA"/>
    <w:rsid w:val="00A82D22"/>
    <w:rsid w:val="00AA7031"/>
    <w:rsid w:val="00AB5A0D"/>
    <w:rsid w:val="00AC62B9"/>
    <w:rsid w:val="00AC77E3"/>
    <w:rsid w:val="00AD7F66"/>
    <w:rsid w:val="00AE79F6"/>
    <w:rsid w:val="00B2639F"/>
    <w:rsid w:val="00B27347"/>
    <w:rsid w:val="00B30742"/>
    <w:rsid w:val="00B33081"/>
    <w:rsid w:val="00B347F0"/>
    <w:rsid w:val="00B360BD"/>
    <w:rsid w:val="00B4659C"/>
    <w:rsid w:val="00B51422"/>
    <w:rsid w:val="00B63236"/>
    <w:rsid w:val="00B72B46"/>
    <w:rsid w:val="00B93E31"/>
    <w:rsid w:val="00B9440A"/>
    <w:rsid w:val="00BA06DB"/>
    <w:rsid w:val="00BB43AF"/>
    <w:rsid w:val="00BE339D"/>
    <w:rsid w:val="00BF1EBB"/>
    <w:rsid w:val="00C11161"/>
    <w:rsid w:val="00C15C2C"/>
    <w:rsid w:val="00C16DAF"/>
    <w:rsid w:val="00C204CE"/>
    <w:rsid w:val="00C43DB9"/>
    <w:rsid w:val="00C5172C"/>
    <w:rsid w:val="00C63738"/>
    <w:rsid w:val="00C640FE"/>
    <w:rsid w:val="00C654FE"/>
    <w:rsid w:val="00C82875"/>
    <w:rsid w:val="00C9117C"/>
    <w:rsid w:val="00CA2B1F"/>
    <w:rsid w:val="00CB191F"/>
    <w:rsid w:val="00CB7121"/>
    <w:rsid w:val="00CC0B96"/>
    <w:rsid w:val="00CC7D33"/>
    <w:rsid w:val="00CD330E"/>
    <w:rsid w:val="00CF6457"/>
    <w:rsid w:val="00D24E67"/>
    <w:rsid w:val="00D4144C"/>
    <w:rsid w:val="00D42ABE"/>
    <w:rsid w:val="00D833C5"/>
    <w:rsid w:val="00D97854"/>
    <w:rsid w:val="00DA05E1"/>
    <w:rsid w:val="00DA4C71"/>
    <w:rsid w:val="00DE3AFA"/>
    <w:rsid w:val="00DF4861"/>
    <w:rsid w:val="00E21993"/>
    <w:rsid w:val="00E26492"/>
    <w:rsid w:val="00E36E8D"/>
    <w:rsid w:val="00E470C3"/>
    <w:rsid w:val="00E53F7D"/>
    <w:rsid w:val="00E56F5A"/>
    <w:rsid w:val="00E756E4"/>
    <w:rsid w:val="00EA12E4"/>
    <w:rsid w:val="00EB79FB"/>
    <w:rsid w:val="00ED50CF"/>
    <w:rsid w:val="00EF63B8"/>
    <w:rsid w:val="00F07865"/>
    <w:rsid w:val="00F37DF3"/>
    <w:rsid w:val="00F40BF0"/>
    <w:rsid w:val="00F6543A"/>
    <w:rsid w:val="00F6560D"/>
    <w:rsid w:val="00F764FF"/>
    <w:rsid w:val="00F85E19"/>
    <w:rsid w:val="00FA2880"/>
    <w:rsid w:val="00FA3B84"/>
    <w:rsid w:val="00FD5BEF"/>
    <w:rsid w:val="00FF1F69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57BC"/>
  <w15:chartTrackingRefBased/>
  <w15:docId w15:val="{F1239C95-DE8B-4E93-851E-E0079C40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066CFA"/>
    <w:pPr>
      <w:ind w:left="720"/>
      <w:contextualSpacing/>
    </w:pPr>
  </w:style>
  <w:style w:type="table" w:styleId="Tabellenraster">
    <w:name w:val="Table Grid"/>
    <w:basedOn w:val="NormaleTabelle"/>
    <w:uiPriority w:val="39"/>
    <w:rsid w:val="00C65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F5D8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F5D8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8F5D84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6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ultimatumspiel.teacheconomy.de/playerjoin" TargetMode="External"/><Relationship Id="rId1" Type="http://schemas.openxmlformats.org/officeDocument/2006/relationships/hyperlink" Target="https://ultimatumspiel.teacheconomy.de/playerjo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3</Pages>
  <Words>893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199</cp:revision>
  <dcterms:created xsi:type="dcterms:W3CDTF">2024-09-13T06:10:00Z</dcterms:created>
  <dcterms:modified xsi:type="dcterms:W3CDTF">2024-12-06T09:11:00Z</dcterms:modified>
</cp:coreProperties>
</file>