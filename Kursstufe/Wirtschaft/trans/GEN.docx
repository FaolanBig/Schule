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210263" w14:textId="7F89612A" w:rsidR="00A62CB0" w:rsidRDefault="007E64BE" w:rsidP="00CD330E">
      <w:pPr>
        <w:jc w:val="center"/>
      </w:pPr>
      <w:r>
        <w:t>GEN</w:t>
      </w:r>
    </w:p>
    <w:p w14:paraId="3A5B14F6" w14:textId="795569F3" w:rsidR="00712F42" w:rsidRDefault="004A73B5">
      <w:pPr>
        <w:pStyle w:val="Verzeichnis1"/>
        <w:tabs>
          <w:tab w:val="right" w:leader="dot" w:pos="9062"/>
        </w:tabs>
        <w:rPr>
          <w:rFonts w:asciiTheme="minorHAnsi" w:eastAsiaTheme="minorEastAsia" w:hAnsiTheme="minorHAnsi"/>
          <w:noProof/>
          <w:sz w:val="24"/>
          <w:szCs w:val="24"/>
          <w:lang w:eastAsia="de-DE"/>
        </w:rPr>
      </w:pPr>
      <w:r>
        <w:rPr>
          <w:szCs w:val="16"/>
        </w:rPr>
        <w:fldChar w:fldCharType="begin"/>
      </w:r>
      <w:r>
        <w:rPr>
          <w:szCs w:val="16"/>
        </w:rPr>
        <w:instrText xml:space="preserve"> TOC \o "1-3" \h \z \u </w:instrText>
      </w:r>
      <w:r>
        <w:rPr>
          <w:szCs w:val="16"/>
        </w:rPr>
        <w:fldChar w:fldCharType="separate"/>
      </w:r>
      <w:hyperlink w:anchor="_Toc182924132" w:history="1">
        <w:r w:rsidR="00712F42" w:rsidRPr="007846B3">
          <w:rPr>
            <w:rStyle w:val="Hyperlink"/>
            <w:noProof/>
          </w:rPr>
          <w:t>15.11.24 ---</w:t>
        </w:r>
        <w:r w:rsidR="00712F42">
          <w:rPr>
            <w:noProof/>
            <w:webHidden/>
          </w:rPr>
          <w:tab/>
        </w:r>
        <w:r w:rsidR="00712F42">
          <w:rPr>
            <w:noProof/>
            <w:webHidden/>
          </w:rPr>
          <w:fldChar w:fldCharType="begin"/>
        </w:r>
        <w:r w:rsidR="00712F42">
          <w:rPr>
            <w:noProof/>
            <w:webHidden/>
          </w:rPr>
          <w:instrText xml:space="preserve"> PAGEREF _Toc182924132 \h </w:instrText>
        </w:r>
        <w:r w:rsidR="00712F42">
          <w:rPr>
            <w:noProof/>
            <w:webHidden/>
          </w:rPr>
        </w:r>
        <w:r w:rsidR="00712F42">
          <w:rPr>
            <w:noProof/>
            <w:webHidden/>
          </w:rPr>
          <w:fldChar w:fldCharType="separate"/>
        </w:r>
        <w:r w:rsidR="00712F42">
          <w:rPr>
            <w:noProof/>
            <w:webHidden/>
          </w:rPr>
          <w:t>1</w:t>
        </w:r>
        <w:r w:rsidR="00712F42">
          <w:rPr>
            <w:noProof/>
            <w:webHidden/>
          </w:rPr>
          <w:fldChar w:fldCharType="end"/>
        </w:r>
      </w:hyperlink>
    </w:p>
    <w:p w14:paraId="533FEBC5" w14:textId="1D97FD99" w:rsidR="00712F42" w:rsidRDefault="00712F42">
      <w:pPr>
        <w:pStyle w:val="Verzeichnis1"/>
        <w:tabs>
          <w:tab w:val="right" w:leader="dot" w:pos="9062"/>
        </w:tabs>
        <w:rPr>
          <w:rFonts w:asciiTheme="minorHAnsi" w:eastAsiaTheme="minorEastAsia" w:hAnsiTheme="minorHAnsi"/>
          <w:noProof/>
          <w:sz w:val="24"/>
          <w:szCs w:val="24"/>
          <w:lang w:eastAsia="de-DE"/>
        </w:rPr>
      </w:pPr>
      <w:hyperlink w:anchor="_Toc182924133" w:history="1">
        <w:r w:rsidRPr="007846B3">
          <w:rPr>
            <w:rStyle w:val="Hyperlink"/>
            <w:noProof/>
          </w:rPr>
          <w:t>19.11.24 ---</w:t>
        </w:r>
        <w:r>
          <w:rPr>
            <w:noProof/>
            <w:webHidden/>
          </w:rPr>
          <w:tab/>
        </w:r>
        <w:r>
          <w:rPr>
            <w:noProof/>
            <w:webHidden/>
          </w:rPr>
          <w:fldChar w:fldCharType="begin"/>
        </w:r>
        <w:r>
          <w:rPr>
            <w:noProof/>
            <w:webHidden/>
          </w:rPr>
          <w:instrText xml:space="preserve"> PAGEREF _Toc182924133 \h </w:instrText>
        </w:r>
        <w:r>
          <w:rPr>
            <w:noProof/>
            <w:webHidden/>
          </w:rPr>
        </w:r>
        <w:r>
          <w:rPr>
            <w:noProof/>
            <w:webHidden/>
          </w:rPr>
          <w:fldChar w:fldCharType="separate"/>
        </w:r>
        <w:r>
          <w:rPr>
            <w:noProof/>
            <w:webHidden/>
          </w:rPr>
          <w:t>4</w:t>
        </w:r>
        <w:r>
          <w:rPr>
            <w:noProof/>
            <w:webHidden/>
          </w:rPr>
          <w:fldChar w:fldCharType="end"/>
        </w:r>
      </w:hyperlink>
    </w:p>
    <w:p w14:paraId="7FBE5F55" w14:textId="5644CC91" w:rsidR="004A73B5" w:rsidRPr="004A73B5" w:rsidRDefault="004A73B5" w:rsidP="004A73B5">
      <w:pPr>
        <w:rPr>
          <w:sz w:val="16"/>
          <w:szCs w:val="16"/>
        </w:rPr>
      </w:pPr>
      <w:r>
        <w:rPr>
          <w:sz w:val="16"/>
          <w:szCs w:val="16"/>
        </w:rPr>
        <w:fldChar w:fldCharType="end"/>
      </w:r>
    </w:p>
    <w:p w14:paraId="455C45ED" w14:textId="2F4545E8" w:rsidR="00CD330E" w:rsidRDefault="005612A9" w:rsidP="00CD330E">
      <w:pPr>
        <w:pStyle w:val="berschrift1"/>
      </w:pPr>
      <w:bookmarkStart w:id="0" w:name="_Toc182924132"/>
      <w:r>
        <w:t>15.11.24</w:t>
      </w:r>
      <w:r w:rsidR="00CD330E">
        <w:t xml:space="preserve"> ---</w:t>
      </w:r>
      <w:bookmarkEnd w:id="0"/>
    </w:p>
    <w:p w14:paraId="7FF36D49" w14:textId="0FFAC235" w:rsidR="00CD330E" w:rsidRDefault="009074A5" w:rsidP="00CD330E">
      <w:pPr>
        <w:rPr>
          <w:sz w:val="22"/>
          <w:szCs w:val="22"/>
        </w:rPr>
      </w:pPr>
      <w:r w:rsidRPr="009074A5">
        <w:rPr>
          <w:sz w:val="22"/>
          <w:szCs w:val="22"/>
        </w:rPr>
        <w:t xml:space="preserve"> </w:t>
      </w:r>
      <w:r w:rsidR="00C00159">
        <w:rPr>
          <w:sz w:val="22"/>
          <w:szCs w:val="22"/>
        </w:rPr>
        <w:t>Boston da oder mitnehmen</w:t>
      </w:r>
      <w:r w:rsidR="00A702A8">
        <w:rPr>
          <w:sz w:val="22"/>
          <w:szCs w:val="22"/>
        </w:rPr>
        <w:t xml:space="preserve"> wie wird mit den schwarz Also wer jetzt? Genau, wir haben jetzt gesagt, also mittlerweile begründen Geld glaub ich oder also irgendwie gestreckt, also dann machen wir weiter, jetzt nehmen wir mal an, wir haben wir sagen rein rechtlich ist unmöglich </w:t>
      </w:r>
      <w:proofErr w:type="spellStart"/>
      <w:r w:rsidR="00A702A8">
        <w:rPr>
          <w:sz w:val="22"/>
          <w:szCs w:val="22"/>
        </w:rPr>
        <w:t>sonstwas</w:t>
      </w:r>
      <w:proofErr w:type="spellEnd"/>
      <w:r w:rsidR="00A702A8">
        <w:rPr>
          <w:sz w:val="22"/>
          <w:szCs w:val="22"/>
        </w:rPr>
        <w:t xml:space="preserve"> weil wir sagen wir rein rechtlich geht es nicht, kannst aufhören oder pro nie wieder diskutieren, aber wenn wir jetzt sagen wir leben an. Pause. Da ist eine Entflechtung rechtlich möglich ist. Dann müssen wir den letzten Schritt noch überlegen.</w:t>
      </w:r>
      <w:r w:rsidR="00F34E2F">
        <w:rPr>
          <w:sz w:val="22"/>
          <w:szCs w:val="22"/>
        </w:rPr>
        <w:t xml:space="preserve"> Also. Würde auch sinnvoll wäre die zu entflechten. Ja, kann ja auch sein, dass das war eigentlich möglich, aber ne viel rechtlich möglich deswegen das ist der hessische 5 oder? Ja, 5. 5. Wollen. Giga. Unternehmen. En Loch.</w:t>
      </w:r>
      <w:r w:rsidR="00A20929">
        <w:rPr>
          <w:sz w:val="22"/>
          <w:szCs w:val="22"/>
        </w:rPr>
        <w:t xml:space="preserve"> So, jetzt mal ganz klassisch. So langweilig. Ich finde das eigentlich ganz praktisch. Von der Welt. Du kannst sie auch mit Aldi, ja.</w:t>
      </w:r>
      <w:r w:rsidR="0025151D">
        <w:rPr>
          <w:sz w:val="22"/>
          <w:szCs w:val="22"/>
        </w:rPr>
        <w:t xml:space="preserve"> So wie war gleich Spaltenverteilung alt es alt J </w:t>
      </w:r>
      <w:proofErr w:type="spellStart"/>
      <w:r w:rsidR="0025151D">
        <w:rPr>
          <w:sz w:val="22"/>
          <w:szCs w:val="22"/>
        </w:rPr>
        <w:t>Lsp</w:t>
      </w:r>
      <w:proofErr w:type="spellEnd"/>
      <w:r w:rsidR="0025151D">
        <w:rPr>
          <w:sz w:val="22"/>
          <w:szCs w:val="22"/>
        </w:rPr>
        <w:t xml:space="preserve">, dann Command oder Control, also das wo halt dann die Buchstaben oben auf blocken. Probieren Sie es aus. JLSP. Dann war das falsch. Also nicht, nicht nicht gedrückt halten, nur einmal drücken, dann loslassen und dann die Buchstaben drücken. Ja, ich muss schon markieren, oder? Ja genau, </w:t>
      </w:r>
      <w:proofErr w:type="spellStart"/>
      <w:r w:rsidR="0025151D">
        <w:rPr>
          <w:sz w:val="22"/>
          <w:szCs w:val="22"/>
        </w:rPr>
        <w:t>jls</w:t>
      </w:r>
      <w:proofErr w:type="spellEnd"/>
      <w:r w:rsidR="0025151D">
        <w:rPr>
          <w:sz w:val="22"/>
          <w:szCs w:val="22"/>
        </w:rPr>
        <w:t xml:space="preserve"> Pfg. Also jetzt drücken Sie erst mal alt oder also das Ding die Taste da unten das die ne das war die falsche. Also müssen diese Buchstaben da oben im Menü Band aufgenommen. Hoffentlich. Gedrückt. Vielleicht dieses Viereck. Zeichen da. Werkzeit ja, dieses. Was Windows also was ist Windows Zeichen?</w:t>
      </w:r>
      <w:r w:rsidR="00247144">
        <w:rPr>
          <w:sz w:val="22"/>
          <w:szCs w:val="22"/>
        </w:rPr>
        <w:t xml:space="preserve"> Vielleicht. Ich hab mal auf Englisch eingestellt, ist eigentlich als Option sein. Ne, aber ich hab das fest. Ja ist egal, ist egal. Also falls es mal finden und dann </w:t>
      </w:r>
      <w:proofErr w:type="spellStart"/>
      <w:r w:rsidR="00247144">
        <w:rPr>
          <w:sz w:val="22"/>
          <w:szCs w:val="22"/>
        </w:rPr>
        <w:t>jsp</w:t>
      </w:r>
      <w:proofErr w:type="spellEnd"/>
      <w:r w:rsidR="00247144">
        <w:rPr>
          <w:sz w:val="22"/>
          <w:szCs w:val="22"/>
        </w:rPr>
        <w:t>. Sanierung. Geht mir Steuerung e auch wieder Command Control?</w:t>
      </w:r>
      <w:r w:rsidR="00CF355D">
        <w:rPr>
          <w:sz w:val="22"/>
          <w:szCs w:val="22"/>
        </w:rPr>
        <w:t xml:space="preserve"> Da musst du musst zum Apple nur werden, dann würde mir mehr helfen. Wenn sie finanziell Beistand leisten, sehr gerne. Lang weg. Familie Öldichtung Cash Ich bin eigentlich kein Apple Fan oder so Zeugs angeht. Ja, klar, ok, Kriterien machen.</w:t>
      </w:r>
      <w:r w:rsidR="00E34E25">
        <w:rPr>
          <w:sz w:val="22"/>
          <w:szCs w:val="22"/>
        </w:rPr>
        <w:t xml:space="preserve"> Also wir können nachher nochmal m 2 Konto HO. Nö. Wir sind nur dagegen. So heutzutage. Ne Politiker Tabelle so so wir sind bei den Grünen. Eigentlich nicht, aber in dem </w:t>
      </w:r>
      <w:proofErr w:type="spellStart"/>
      <w:r w:rsidR="00E34E25">
        <w:rPr>
          <w:sz w:val="22"/>
          <w:szCs w:val="22"/>
        </w:rPr>
        <w:t>Degerloch</w:t>
      </w:r>
      <w:proofErr w:type="spellEnd"/>
      <w:r w:rsidR="00E34E25">
        <w:rPr>
          <w:sz w:val="22"/>
          <w:szCs w:val="22"/>
        </w:rPr>
        <w:t xml:space="preserve"> auf jeden Fall die gegen alles. Neustraße Wohnung brauchen. Einigung dafür sind immer grün ist. Nein. Ganz falsch. Naja, wie dem auch sei. Wer hat eine Idee für Kriterium? Also 2 müssen wir eigentlich sofort. Außerdem wurde geschossen. Kommen nochmal. Alles passt also. Effizienz muss nicht immer so angeblich immer bessere Relative oder fällt eigentlich ein, aber in dem Fall würde eine bessere aktiv ist ein Fall Effektivität logisch. Denke mal nach, weil da war. Dann können wir dann müssen ja eigentlich noch zumindest ein Kriterium muss ich sofort noch aufbrauchen. Auf jeden Fall. Welche?</w:t>
      </w:r>
      <w:r w:rsidR="00BD257B">
        <w:rPr>
          <w:sz w:val="22"/>
          <w:szCs w:val="22"/>
        </w:rPr>
        <w:t xml:space="preserve"> Mhm. Ja, vielleicht nur vielleicht nicht viel ein, aber wenn du nach Argument würde ich daher dass Unternehmen. Ne politische Umsetzbarkeit. Jetzt mal gesagt. Das können wir, glaube ich, schwierig. Beurteilen. Wir eigentlich schon mit, dürfen Gaffer zerschlagen werden. Wir haben jetzt schon geregelt, das darf sein. Politische Umsetzbarkeit, weil jetzt. Welche Durchsetzbarkeit schon, warum nicht ne? Aber also würde den Text in den Texten die ich hab nix stehen. Ja. Aber kann schon sein, dass dafür keine Mehrheit gibt. Zum Beispiel Wenn politische Durchsetzbarkeit.</w:t>
      </w:r>
      <w:r w:rsidR="002C3E30">
        <w:rPr>
          <w:sz w:val="22"/>
          <w:szCs w:val="22"/>
        </w:rPr>
        <w:t xml:space="preserve"> 3. Ich glaube egal. Spiegel. Umsetzbarkeit glaub ich, oder? Weiter so. Ergibt beides wirklich Sinn. Aber. Wenn ich jetzt hier. Also ja, es wird ja durch das umsetzbar heißt keine Ahnung, das gilt Personalausweis bei Entscheidungen in der Regel nicht. Aber. Ja. Na wissen. Arbeit falsch geschrieben. Ne, ich glaub nicht. Ja, also wenn, wenn es ist Sache der einzige Fehler ist oder billig kaufen. Aber ich muss natürlich noch kommen. Ich meine, wir reden hier vom Körper. Ne ökonomischen Nachricht. Das könnte man machen, muss ich mal kurz schicken. Ich glaub ich auch mit schwimmen ne. Aber Körper machen, wenn du deine Argumentation ist hinzufügen. Aber Martin war ein logisch erfordern.</w:t>
      </w:r>
      <w:r w:rsidR="000E5CC4">
        <w:rPr>
          <w:sz w:val="22"/>
          <w:szCs w:val="22"/>
        </w:rPr>
        <w:t xml:space="preserve"> Verbraucherschutz oder? Jetzt haben wir noch Daten ohne Ende. </w:t>
      </w:r>
      <w:proofErr w:type="spellStart"/>
      <w:r w:rsidR="000E5CC4">
        <w:rPr>
          <w:sz w:val="22"/>
          <w:szCs w:val="22"/>
        </w:rPr>
        <w:t>Dsgv</w:t>
      </w:r>
      <w:proofErr w:type="spellEnd"/>
      <w:r w:rsidR="000E5CC4">
        <w:rPr>
          <w:sz w:val="22"/>
          <w:szCs w:val="22"/>
        </w:rPr>
        <w:t xml:space="preserve"> ohne. Um die Verbraucher zu schützen, also auf jeden Fall. Ich hab noch 1, aber ist jetzt nicht ganz so offensichtlich. Nimm erstmal die. Und wie geht es weiter? Kann nachher immer noch ein Paar hinzufügen. Ich bin immer gut am Anfang mal kurz zu überlegen, was könnten dann Ferien da passen, ja. William Black. So, jetzt haben wir dich einfach mal. Bevor wir in die Texte gehen. Was habt ihr für. Die. Tatsächlich, wenn es wie, dann habe ich das Video noch erinnert. Da gab es Argumente. Effizienz. Also ist immer noch drauf. Weil hohes, klar. Muss die beste Option sein, also so als würdest du nicht machen.</w:t>
      </w:r>
      <w:r w:rsidR="00D44FB3">
        <w:rPr>
          <w:sz w:val="22"/>
          <w:szCs w:val="22"/>
        </w:rPr>
        <w:t xml:space="preserve"> Ja, das Video ganz am Ende. Vielleicht schaffen wir es wieder nochmal an. Wird es am Ende frei? Ich muss ja hier. Das aktuelle Weltgeschehen aufregen können, das kostet Zeit.</w:t>
      </w:r>
      <w:r w:rsidR="006408F3">
        <w:rPr>
          <w:sz w:val="22"/>
          <w:szCs w:val="22"/>
        </w:rPr>
        <w:t xml:space="preserve"> So, schau mal rein. Sie sind kostenlos und werden von Milliarden Menschen genutzt. Die Gefahr zu machen. Dann geht das schon. Noch, schreibt die Politik, ist es realistisch, dass die die Macht der Konzerne auch eingestellt werden kann. Lesen anfangen. Also bei. Ich hab von Google. Konzerne gerne auch, sind die Wahl. Sie wissen mehr über.</w:t>
      </w:r>
      <w:r w:rsidR="006264E1">
        <w:rPr>
          <w:sz w:val="22"/>
          <w:szCs w:val="22"/>
        </w:rPr>
        <w:t xml:space="preserve"> Dass die Macht dieser Konzerne auch, ja, wenn man den Willen hat, das zu machen, und wenn man sich damit auseinandersetzt, Maxi machen, dann geht das schon noch. Schreckt die Politik </w:t>
      </w:r>
      <w:proofErr w:type="spellStart"/>
      <w:r w:rsidR="006264E1">
        <w:rPr>
          <w:sz w:val="22"/>
          <w:szCs w:val="22"/>
        </w:rPr>
        <w:t>Whatsapp</w:t>
      </w:r>
      <w:proofErr w:type="spellEnd"/>
      <w:r w:rsidR="006264E1">
        <w:rPr>
          <w:sz w:val="22"/>
          <w:szCs w:val="22"/>
        </w:rPr>
        <w:t xml:space="preserve">? </w:t>
      </w:r>
      <w:proofErr w:type="spellStart"/>
      <w:r w:rsidR="006264E1">
        <w:rPr>
          <w:sz w:val="22"/>
          <w:szCs w:val="22"/>
        </w:rPr>
        <w:t>Kreativraum</w:t>
      </w:r>
      <w:proofErr w:type="spellEnd"/>
      <w:r w:rsidR="006264E1">
        <w:rPr>
          <w:sz w:val="22"/>
          <w:szCs w:val="22"/>
        </w:rPr>
        <w:t xml:space="preserve"> ruhig, sonst ziehe ja nach diesem Moment Halt suchen. Können. Das ist genau die Informationen, so uns dann irgendwann mal. Das Unternehmen ist bei ihnen nicht mehr erklären warum?</w:t>
      </w:r>
      <w:r w:rsidR="00304615">
        <w:rPr>
          <w:sz w:val="22"/>
          <w:szCs w:val="22"/>
        </w:rPr>
        <w:t xml:space="preserve"> Neue gibts doch nicht. Wohin? Die ganzen Jahre gerade sagen. Sagen. Also der Typ war, sie haben sich eben auch gemacht, sagt nicht und Rufe laut die Macht der Datenkonzern zu beschränken. Es gibt einen Vorschlag, selbst diese Daten analysiert anderen Firmen zur Verfügung gestellt werden, damit so seine Wettbewerbsmöglichkeiten, entsteht, das eben Neues entstehen kann. So.</w:t>
      </w:r>
      <w:r w:rsidR="00D00002">
        <w:rPr>
          <w:sz w:val="22"/>
          <w:szCs w:val="22"/>
        </w:rPr>
        <w:t xml:space="preserve"> Also nochmal Effizienz. Ja, man könnte diese Vorteile den Unternehmen entziehen, ohne direkt die Unternehmen zerschlagen zu müssen. Ja, das ist der Vorschlag, dass man halt die Daten an die Unternehmen haben, </w:t>
      </w:r>
      <w:proofErr w:type="spellStart"/>
      <w:r w:rsidR="00D00002">
        <w:rPr>
          <w:sz w:val="22"/>
          <w:szCs w:val="22"/>
        </w:rPr>
        <w:t>anonymisiert</w:t>
      </w:r>
      <w:proofErr w:type="spellEnd"/>
      <w:r w:rsidR="00D00002">
        <w:rPr>
          <w:sz w:val="22"/>
          <w:szCs w:val="22"/>
        </w:rPr>
        <w:t xml:space="preserve"> an andere Unternehmen weitergeben. Ich versteh nicht, wie die sich das vorstellen. Ja, eigentlich ganz. Also. Wesentlich Englisch sprechen falsche Anspruch, aber die Idee ist natürlich das ne. Vor allem Nutzerprofile. Also wenn ich richtig verstanden habe, ist das zum Beispiel Nutzerinnen und Nutzer. Ihr Profil zum Beispiel auf der anderen Plattform mitnehmen können und den ganzen Daten, die im Profil gespeichert sind, damit quasi transferiert werden können, okay aber </w:t>
      </w:r>
      <w:proofErr w:type="spellStart"/>
      <w:r w:rsidR="00D00002">
        <w:rPr>
          <w:sz w:val="22"/>
          <w:szCs w:val="22"/>
        </w:rPr>
        <w:t>anonymisiert</w:t>
      </w:r>
      <w:proofErr w:type="spellEnd"/>
      <w:r w:rsidR="00D00002">
        <w:rPr>
          <w:sz w:val="22"/>
          <w:szCs w:val="22"/>
        </w:rPr>
        <w:t xml:space="preserve">, sodass quasi, also man kann das einfach still anzuordnen, kurz, aber man sieht das neue Unternehmen weiß nicht zu welcher irgendwie Person heißt zum Beispiel. Das ist die Idee davon. Ja, aber ist der ganze Anreizen nicht von den Daten eigentlich eher, dass sie eben nicht </w:t>
      </w:r>
      <w:proofErr w:type="spellStart"/>
      <w:r w:rsidR="00D00002">
        <w:rPr>
          <w:sz w:val="22"/>
          <w:szCs w:val="22"/>
        </w:rPr>
        <w:t>anonymisiert</w:t>
      </w:r>
      <w:proofErr w:type="spellEnd"/>
      <w:r w:rsidR="00D00002">
        <w:rPr>
          <w:sz w:val="22"/>
          <w:szCs w:val="22"/>
        </w:rPr>
        <w:t xml:space="preserve"> sind, weil man eben dann. Sie besser Sachen auf, wird abziehen, kann ja gut in Europa. Wie gesagt, es geht darum mussten wir eigentlich analysiert. Aber es gibt ja andere. Man kann eigentlich nur mit deinem Namen identifizieren.</w:t>
      </w:r>
      <w:r w:rsidR="00104B66">
        <w:rPr>
          <w:sz w:val="22"/>
          <w:szCs w:val="22"/>
        </w:rPr>
        <w:t xml:space="preserve"> Nicht mein Business, aber wenn vorgeschlagen wird die. Sein. Dass diese Daten. Es gibt ja auch, das macht mir ja zum Beispiel auch bei uns, bei Universitäten häufig. Eben Daten bekommen. Wecke aber eben alles Daten, die so halb ihre Offenheit brauchen, sowie Unternehmen, die Neue geschaffen werden. Natürlich auch die.</w:t>
      </w:r>
      <w:r w:rsidR="007401C5">
        <w:rPr>
          <w:sz w:val="22"/>
          <w:szCs w:val="22"/>
        </w:rPr>
        <w:t xml:space="preserve"> Warte mal. Möglichkeit. Bewerbung zu stärken, an dem hauptsächlich Marktzutritt eigentlich. Ohne direkt. Japan und eben. So schlagen.</w:t>
      </w:r>
      <w:r w:rsidR="007B2121">
        <w:rPr>
          <w:sz w:val="22"/>
          <w:szCs w:val="22"/>
        </w:rPr>
        <w:t xml:space="preserve"> Zum Beispiel, indem diese Ihre Raten. Also hier. Com. Weil.</w:t>
      </w:r>
      <w:r w:rsidR="00C30F3C">
        <w:rPr>
          <w:sz w:val="22"/>
          <w:szCs w:val="22"/>
        </w:rPr>
        <w:t xml:space="preserve"> Aber das löst ja immer noch nicht das Problem der Marktmacht. Zum Beispiel löst zumindest mal, könnte schon langfristig sein, also das ist zumindest mal dieses Problem ist der Marktzutritt. Was er ein Klavier der Wettbewerbspolitik, ist der Marktzugang zu halten. Wie ich schon in neue Lebens generieren können? Dass sie dann eben auch diesen Link Abgeordneten Marcel abnehmen können.Ida.Klappt das mal auf.</w:t>
      </w:r>
      <w:r w:rsidR="001E691A">
        <w:rPr>
          <w:sz w:val="22"/>
          <w:szCs w:val="22"/>
        </w:rPr>
        <w:t>Gut.Ansonsten bei Strom bei schon viele Argumente, die man aufschreiben können.Ein bisschen Wiederholung.Ja.Verbraucherschutz.</w:t>
      </w:r>
      <w:r w:rsidR="00F57C9B">
        <w:rPr>
          <w:sz w:val="22"/>
          <w:szCs w:val="22"/>
        </w:rPr>
        <w:t>Oh.Oh.Ja, warum?Weil die Daten missbraucht werden.Ja gut, aber per se stimmt mir dazu die Daten abzugeben, ne?Ja, ich brauch also die Marktmacht. Des braucht nicht unbedingt die Daten.Daten sind ja.Gerade ja schon klar. Die Grundlage dafür übernehmen.Auch da ist klar, also nicht das Problem.</w:t>
      </w:r>
      <w:r w:rsidR="00046310">
        <w:rPr>
          <w:sz w:val="22"/>
          <w:szCs w:val="22"/>
        </w:rPr>
        <w:t>Aber was, du bist schon richtig, was ist das Problem mit den Daten?Kein Video auf.Nochmal im Video.Echt super viel drin.Big Data als deine.Ein wenig schon.Da wir unsere Situation herein steht, dann können wir uns dann nicht mehr klar ist.</w:t>
      </w:r>
      <w:r w:rsidR="00FC0253">
        <w:rPr>
          <w:sz w:val="22"/>
          <w:szCs w:val="22"/>
        </w:rPr>
        <w:t xml:space="preserve">Der will dem äußern, ob das tatsächlich von uns kommt oder </w:t>
      </w:r>
      <w:proofErr w:type="spellStart"/>
      <w:r w:rsidR="00FC0253">
        <w:rPr>
          <w:sz w:val="22"/>
          <w:szCs w:val="22"/>
        </w:rPr>
        <w:t>vogelauge</w:t>
      </w:r>
      <w:proofErr w:type="spellEnd"/>
      <w:r w:rsidR="00FC0253">
        <w:rPr>
          <w:sz w:val="22"/>
          <w:szCs w:val="22"/>
        </w:rPr>
        <w:t xml:space="preserve"> wird. Das ist unser Weg ist, weil die natürlich dann halt die Produkte, die Meinung, die Informationen so uns dann irgendwann gleich präsentieren können, ist genau unser Geschmack, ist genau das, wonach dir in diesem Moment halt suchen.Was Sie wollen.Das machen wir nochmal. Ja, die Daten, um eigentlich dieses Produkt wird.Besser oder halt?Dänemark.Okay.Weiß ich nicht.Aber das ist vielmehr mehr. Eigentlich schenkt eigentlich.Die Aufmerksamkeit.Ja, so.Ja, aber kein bisschen Hallo formulieren.Dadurch, dass die die Daten von uns haben und.Mit der ganzen Personalisierung, die heutzutage möglich ist, eben für die in der Theorie möglich unsere Meinung zu ändern oder unseren Willen zu ändern.Das liegt an dem wirklichen vielleicht. Dagegen habe ich natürlich dann nicht mehr meine Social Media Konten mit meinem </w:t>
      </w:r>
      <w:proofErr w:type="spellStart"/>
      <w:r w:rsidR="00FC0253">
        <w:rPr>
          <w:sz w:val="22"/>
          <w:szCs w:val="22"/>
        </w:rPr>
        <w:t>Marketplace</w:t>
      </w:r>
      <w:proofErr w:type="spellEnd"/>
      <w:r w:rsidR="00FC0253">
        <w:rPr>
          <w:sz w:val="22"/>
          <w:szCs w:val="22"/>
        </w:rPr>
        <w:t xml:space="preserve"> verknüpfen kann, dann fällt das auch nur so viel schwieriger dieses Cast. </w:t>
      </w:r>
      <w:proofErr w:type="spellStart"/>
      <w:r w:rsidR="00FC0253">
        <w:rPr>
          <w:sz w:val="22"/>
          <w:szCs w:val="22"/>
        </w:rPr>
        <w:t>Custom</w:t>
      </w:r>
      <w:proofErr w:type="spellEnd"/>
      <w:r w:rsidR="00FC0253">
        <w:rPr>
          <w:sz w:val="22"/>
          <w:szCs w:val="22"/>
        </w:rPr>
        <w:t xml:space="preserve"> Memory heißt das.Die Kundenwünsche anpassen.Ich mein vorüber ist richtig gefährlich. Wird schon, muss man nur in die USA schauen und damit ihren was.Mein Name ist gefährlich.Also.Ich krieg nur noch Donald Trump Post, habe noch nie, ich wollte nochmal noch nie was geleistet.Natürlich nur auf meine ständig Schlaf. Gut, ich krieg, die schaffen natürlich auch für Aufmerksamkeit in der Regel leicht </w:t>
      </w:r>
      <w:proofErr w:type="spellStart"/>
      <w:r w:rsidR="00FC0253">
        <w:rPr>
          <w:sz w:val="22"/>
          <w:szCs w:val="22"/>
        </w:rPr>
        <w:t>usw</w:t>
      </w:r>
      <w:proofErr w:type="spellEnd"/>
      <w:r w:rsidR="00FC0253">
        <w:rPr>
          <w:sz w:val="22"/>
          <w:szCs w:val="22"/>
        </w:rPr>
        <w:t xml:space="preserve"> und sind politisch, also ein bisschen </w:t>
      </w:r>
      <w:proofErr w:type="spellStart"/>
      <w:r w:rsidR="00FC0253">
        <w:rPr>
          <w:sz w:val="22"/>
          <w:szCs w:val="22"/>
        </w:rPr>
        <w:t>passbilder</w:t>
      </w:r>
      <w:proofErr w:type="spellEnd"/>
      <w:r w:rsidR="00FC0253">
        <w:rPr>
          <w:sz w:val="22"/>
          <w:szCs w:val="22"/>
        </w:rPr>
        <w:t xml:space="preserve"> Interesse schon, aber.Ich bin mir relativ sicher, dass da ihrer Maske halt sagt, einfach mal oder alles, was ohne Trump brauchst, weil ich dir keinen vorbereiten und noch keine Kamera in meinem Dings. Wir folgen aber bald ne und dann ist das schon wo ich mir denke ein bisschen Freiburg ne und dann krieg ich halt so ne scheiß Kennedy PostWir kaufen Minister Fragen ist mein Tag schon gelaufen eigentlich in der Schule in der ich schon gar keinen Bock mehr willst du mir einfach nur im Bett bleiben und heulen das immer scheiße aber gut Hauptsache andere Länder also was Verbraucherschutz Schreiber auf die.</w:t>
      </w:r>
      <w:r w:rsidR="003535C2">
        <w:rPr>
          <w:sz w:val="22"/>
          <w:szCs w:val="22"/>
        </w:rPr>
        <w:t>Durch die enorme Menge an Daten und die Verknüpfung.Worden.Sozial.Medienplattform.Market.Lasers.Können die Gaffer.Unternehmen.Unsere Wünsche.Und Interessen.Manipuliert?</w:t>
      </w:r>
      <w:r w:rsidR="002C1962">
        <w:rPr>
          <w:sz w:val="22"/>
          <w:szCs w:val="22"/>
        </w:rPr>
        <w:t xml:space="preserve">Ja, deswegen jetzt auf die Straße für Facebook, weil wir halt ihre soziale Medienplattform mit dem </w:t>
      </w:r>
      <w:proofErr w:type="spellStart"/>
      <w:r w:rsidR="002C1962">
        <w:rPr>
          <w:sz w:val="22"/>
          <w:szCs w:val="22"/>
        </w:rPr>
        <w:t>Marketplace</w:t>
      </w:r>
      <w:proofErr w:type="spellEnd"/>
      <w:r w:rsidR="002C1962">
        <w:rPr>
          <w:sz w:val="22"/>
          <w:szCs w:val="22"/>
        </w:rPr>
        <w:t xml:space="preserve"> gekauft haben.Diese Abkommen Millionen gibt, das ist genau der Punkt.Weil eben kommen oder gerade bei.Du hast Grad bei Facebook brauchst du willst du Hund.</w:t>
      </w:r>
      <w:r w:rsidR="00202C40">
        <w:rPr>
          <w:sz w:val="22"/>
          <w:szCs w:val="22"/>
        </w:rPr>
        <w:t xml:space="preserve">Hundewelpen Angebot.10 Stück.10% weniger.Ja, man könnte aber auch anders argumentieren, dass die durch da Data Broker zum Beispiel so oder so an deine.Aktuelle </w:t>
      </w:r>
      <w:proofErr w:type="spellStart"/>
      <w:r w:rsidR="00202C40">
        <w:rPr>
          <w:sz w:val="22"/>
          <w:szCs w:val="22"/>
        </w:rPr>
        <w:t>Interessensdaten</w:t>
      </w:r>
      <w:proofErr w:type="spellEnd"/>
      <w:r w:rsidR="00202C40">
        <w:rPr>
          <w:sz w:val="22"/>
          <w:szCs w:val="22"/>
        </w:rPr>
        <w:t xml:space="preserve"> kommen aber natürlich nicht in dem Umfang, Ausmaß und der Genauigkeit, vor allem ja, also ich glaube, dass auch dieses Kassen Terrorist Problem ne.</w:t>
      </w:r>
      <w:r w:rsidR="0030628B">
        <w:rPr>
          <w:sz w:val="22"/>
          <w:szCs w:val="22"/>
        </w:rPr>
        <w:t xml:space="preserve">Aber schon sehr gefährdet, vor allem deshalb. Politisch wird das Richtige für ihn ein Käfig. </w:t>
      </w:r>
      <w:proofErr w:type="spellStart"/>
      <w:r w:rsidR="0030628B">
        <w:rPr>
          <w:sz w:val="22"/>
          <w:szCs w:val="22"/>
        </w:rPr>
        <w:t>Alica</w:t>
      </w:r>
      <w:proofErr w:type="spellEnd"/>
      <w:r w:rsidR="0030628B">
        <w:rPr>
          <w:sz w:val="22"/>
          <w:szCs w:val="22"/>
        </w:rPr>
        <w:t xml:space="preserve">, jetzt einfach sagt die meisten nochmal, oder?Die erste Kampagne und die vor allem die Praxis Camping gesponsert haben, indem sie den Datenschutz </w:t>
      </w:r>
      <w:proofErr w:type="spellStart"/>
      <w:r w:rsidR="0030628B">
        <w:rPr>
          <w:sz w:val="22"/>
          <w:szCs w:val="22"/>
        </w:rPr>
        <w:t>grundverordnung</w:t>
      </w:r>
      <w:proofErr w:type="spellEnd"/>
      <w:r w:rsidR="0030628B">
        <w:rPr>
          <w:sz w:val="22"/>
          <w:szCs w:val="22"/>
        </w:rPr>
        <w:t xml:space="preserve"> gegangen ist. Ja nach dem sehr irgendwelche Games, also muss ich mal vorstellen, haben irgendwie Games gemacht und haben gesagt wenn die Leute.Ein Einwilligen, dieses Geld zu spüren auf Facebook. Dann müssen Sie ihre Ganzen, dann gehen sie mit dem Blick die ganzen Daten und alle ihre Freunde.Facebook Freunde Analytik Arbeiter aber wie ist das? Natürlich nicht, ist wirklich egal. Deswegen sind die mittlerweile auch insolvent.Preis oder aber den </w:t>
      </w:r>
      <w:r w:rsidR="0055675C">
        <w:rPr>
          <w:sz w:val="22"/>
          <w:szCs w:val="22"/>
        </w:rPr>
        <w:t xml:space="preserve">Ja sehr schlecht und </w:t>
      </w:r>
      <w:r w:rsidR="0030628B">
        <w:rPr>
          <w:sz w:val="22"/>
          <w:szCs w:val="22"/>
        </w:rPr>
        <w:t>Praktikanten haben halt noch durchgebracht, weil.Daten.Dieser hat benutzt haben mit diesem Weib.Weil Dingsbums Modell Biologie.Psychologische Profile von Menschen erstellten, angeguckt, was funktioniert und ihre Angst. Und dann machen wir halt ein bisschen Migration, ne Massenmigration EU.Funktioniert ja eher finanzielles. Dann machen wir mal, wie viel mehr zahlen. Nein so meine.Ja, es gab ja auch ein Fall von denen, das war eher. Haben sie selber daran ihre können getestet als es dir was damit abgezielt haben, aber es gab so einen kleinen Staat, es gibt immer mehr anstrengen Tobago und da haben sie im Endeffekt eine ganz neue Wahlkampagne einfach einer Seite gewinnen lassen, indem sie die anderen durch ne Werbekampagne.Halt dazu gebracht haben, dass die eine Seite nicht wählen geht. Ja und haben halt nen Fake Bewegung irgendwas klicken was Politisches, weil die eh schon ziemlich unglücklich waren. Ja und dann halt die andere Seite natürlich gewonnen, weil die sind halt wählen gegangen.Auch waren die auch.Ja, also ich meine beiden hast du auch gemacht und dann denk ich Camping dann das ficken will und diese Wahl gehen entschlossen während die aber nicht.</w:t>
      </w:r>
      <w:r w:rsidR="005B047D">
        <w:rPr>
          <w:sz w:val="22"/>
          <w:szCs w:val="22"/>
        </w:rPr>
        <w:t>Demokraten, Reading, Englisch. Sie hat nicht zur Wahl gehen.Die gezielt mit Hagel werden diese Email auf der ist das war natürlich schön vom russischen Geheimdienst bekommen hat die.Ulrike.Damals.Ach so, die die Emails von.Warte noch nicht ganz schlau machen, will dienstliche Emails privaten Email Account geschickt, dass wir uns klug.Aber können wir auch passieren?Also wie oft ich bei bei Outlook immer genau hinschauen und das schicke ich auch von meiner Schule Email automatisch als meine private Email.Der Absender muss man echt aufpassen.Gar nicht so einfach. Naja, eben auch keine Außenministerin.</w:t>
      </w:r>
      <w:r w:rsidR="00B37814">
        <w:rPr>
          <w:sz w:val="22"/>
          <w:szCs w:val="22"/>
        </w:rPr>
        <w:t>Meine Argumente.Aktivität also muss, ja muss. Dann haben wir doch schon welche. Ja, kann sein, dass einmal und dann wird gewährleistet wird, weil da findet Darlehen Beispiel ausschließen wo ist, also können wir so ganzen Punkte wieder auf.Schreiben und dann am Ende flechten hilft dazu, ist zu vermindern. Ne hoffentlich ganz ausschließen, aber zumindest schwierig.Drücken wir kaufen ne, also schreiben auch.Liga Unternehmen.Benachteiligten.Potentielle.Konkurrenten.In dem sie diese auch kaufen.Und.Ihren.Na, ausschließen.</w:t>
      </w:r>
      <w:r w:rsidR="00402334">
        <w:rPr>
          <w:sz w:val="22"/>
          <w:szCs w:val="22"/>
        </w:rPr>
        <w:t xml:space="preserve">Ausschließen war ne.Seit oder sogar selbst Flechten, </w:t>
      </w:r>
      <w:proofErr w:type="spellStart"/>
      <w:r w:rsidR="00402334">
        <w:rPr>
          <w:sz w:val="22"/>
          <w:szCs w:val="22"/>
        </w:rPr>
        <w:t>Günstigerweise</w:t>
      </w:r>
      <w:proofErr w:type="spellEnd"/>
      <w:r w:rsidR="00402334">
        <w:rPr>
          <w:sz w:val="22"/>
          <w:szCs w:val="22"/>
        </w:rPr>
        <w:t xml:space="preserve"> kaufen auf ok.Durch eine Rechnung.Nein.Dem.</w:t>
      </w:r>
      <w:r w:rsidR="00826307">
        <w:rPr>
          <w:sz w:val="22"/>
          <w:szCs w:val="22"/>
        </w:rPr>
        <w:t>Und damit der Manipulation.Vor allem vielleicht Wahlmanipulation.Das wäre doch ein neues Kriterium.Garten.</w:t>
      </w:r>
      <w:r w:rsidR="0034335E">
        <w:rPr>
          <w:sz w:val="22"/>
          <w:szCs w:val="22"/>
        </w:rPr>
        <w:t>Diese Gefahr, der Wal.</w:t>
      </w:r>
      <w:r w:rsidR="0011722F">
        <w:rPr>
          <w:sz w:val="22"/>
          <w:szCs w:val="22"/>
        </w:rPr>
        <w:t xml:space="preserve">Thanks for </w:t>
      </w:r>
      <w:proofErr w:type="spellStart"/>
      <w:r w:rsidR="0011722F">
        <w:rPr>
          <w:sz w:val="22"/>
          <w:szCs w:val="22"/>
        </w:rPr>
        <w:t>watching</w:t>
      </w:r>
      <w:proofErr w:type="spellEnd"/>
      <w:r w:rsidR="0011722F">
        <w:rPr>
          <w:sz w:val="22"/>
          <w:szCs w:val="22"/>
        </w:rPr>
        <w:t xml:space="preserve">! </w:t>
      </w:r>
      <w:r w:rsidR="00F5661D">
        <w:rPr>
          <w:sz w:val="22"/>
          <w:szCs w:val="22"/>
        </w:rPr>
        <w:t xml:space="preserve">War </w:t>
      </w:r>
      <w:proofErr w:type="spellStart"/>
      <w:r w:rsidR="00F5661D">
        <w:rPr>
          <w:sz w:val="22"/>
          <w:szCs w:val="22"/>
        </w:rPr>
        <w:t>nichtsoegalund</w:t>
      </w:r>
      <w:proofErr w:type="spellEnd"/>
      <w:r w:rsidR="00F5661D">
        <w:rPr>
          <w:sz w:val="22"/>
          <w:szCs w:val="22"/>
        </w:rPr>
        <w:t xml:space="preserve"> weil wir auf </w:t>
      </w:r>
      <w:proofErr w:type="spellStart"/>
      <w:r w:rsidR="00F5661D">
        <w:rPr>
          <w:sz w:val="22"/>
          <w:szCs w:val="22"/>
        </w:rPr>
        <w:t>sozialMedienNeinalles</w:t>
      </w:r>
      <w:proofErr w:type="spellEnd"/>
      <w:r w:rsidR="00F5661D">
        <w:rPr>
          <w:sz w:val="22"/>
          <w:szCs w:val="22"/>
        </w:rPr>
        <w:t xml:space="preserve"> beste Beispiel einer sozialen Medienplattformen jemand </w:t>
      </w:r>
      <w:proofErr w:type="spellStart"/>
      <w:r w:rsidR="00F5661D">
        <w:rPr>
          <w:sz w:val="22"/>
          <w:szCs w:val="22"/>
        </w:rPr>
        <w:t>besorgenja</w:t>
      </w:r>
      <w:r w:rsidR="00FD690D">
        <w:rPr>
          <w:sz w:val="22"/>
          <w:szCs w:val="22"/>
        </w:rPr>
        <w:t>also</w:t>
      </w:r>
      <w:proofErr w:type="spellEnd"/>
      <w:r w:rsidR="00FD690D">
        <w:rPr>
          <w:sz w:val="22"/>
          <w:szCs w:val="22"/>
        </w:rPr>
        <w:t xml:space="preserve"> je mehr GmbH Personen die drin sind desto </w:t>
      </w:r>
      <w:proofErr w:type="spellStart"/>
      <w:r w:rsidR="00FD690D">
        <w:rPr>
          <w:sz w:val="22"/>
          <w:szCs w:val="22"/>
        </w:rPr>
        <w:t>besserdeswegen</w:t>
      </w:r>
      <w:proofErr w:type="spellEnd"/>
      <w:r w:rsidR="00FD690D">
        <w:rPr>
          <w:sz w:val="22"/>
          <w:szCs w:val="22"/>
        </w:rPr>
        <w:t xml:space="preserve"> nutzt zum Beispiel auch niemand irgendwas </w:t>
      </w:r>
      <w:proofErr w:type="spellStart"/>
      <w:r w:rsidR="00FD690D">
        <w:rPr>
          <w:sz w:val="22"/>
          <w:szCs w:val="22"/>
        </w:rPr>
        <w:t>tunes</w:t>
      </w:r>
      <w:proofErr w:type="spellEnd"/>
      <w:r w:rsidR="00FD690D">
        <w:rPr>
          <w:sz w:val="22"/>
          <w:szCs w:val="22"/>
        </w:rPr>
        <w:t xml:space="preserve"> dir brauchen Formel Twitter </w:t>
      </w:r>
      <w:proofErr w:type="spellStart"/>
      <w:r w:rsidR="00FD690D">
        <w:rPr>
          <w:sz w:val="22"/>
          <w:szCs w:val="22"/>
        </w:rPr>
        <w:t>Alternativewie</w:t>
      </w:r>
      <w:proofErr w:type="spellEnd"/>
      <w:r w:rsidR="00FD690D">
        <w:rPr>
          <w:sz w:val="22"/>
          <w:szCs w:val="22"/>
        </w:rPr>
        <w:t xml:space="preserve"> weit ist Unternehmen tatsächlich heißt super aber uns hat einfach </w:t>
      </w:r>
      <w:proofErr w:type="spellStart"/>
      <w:r w:rsidR="00FD690D">
        <w:rPr>
          <w:sz w:val="22"/>
          <w:szCs w:val="22"/>
        </w:rPr>
        <w:t>niemandhast</w:t>
      </w:r>
      <w:proofErr w:type="spellEnd"/>
      <w:r w:rsidR="00FD690D">
        <w:rPr>
          <w:sz w:val="22"/>
          <w:szCs w:val="22"/>
        </w:rPr>
        <w:t xml:space="preserve"> du Lust zu schreiben soll die Bundesregierung ist da halt drauf und so aushalten </w:t>
      </w:r>
      <w:proofErr w:type="spellStart"/>
      <w:r w:rsidR="00FD690D">
        <w:rPr>
          <w:sz w:val="22"/>
          <w:szCs w:val="22"/>
        </w:rPr>
        <w:t>Vergleich</w:t>
      </w:r>
      <w:r w:rsidR="005F480B">
        <w:rPr>
          <w:sz w:val="22"/>
          <w:szCs w:val="22"/>
        </w:rPr>
        <w:t>kein</w:t>
      </w:r>
      <w:proofErr w:type="spellEnd"/>
      <w:r w:rsidR="005F480B">
        <w:rPr>
          <w:sz w:val="22"/>
          <w:szCs w:val="22"/>
        </w:rPr>
        <w:t xml:space="preserve"> Vergleich zu XL wobei es Blues Kai geht ist durch jetzt wirklich abgefahrenen Brasilien glaube ich ja ja Brasilien als Exkurs geblockt worden ist sowie 3000000 neue User innerhalb einer Woche </w:t>
      </w:r>
      <w:proofErr w:type="spellStart"/>
      <w:r w:rsidR="005F480B">
        <w:rPr>
          <w:sz w:val="22"/>
          <w:szCs w:val="22"/>
        </w:rPr>
        <w:t>zurückgekommenin</w:t>
      </w:r>
      <w:proofErr w:type="spellEnd"/>
      <w:r w:rsidR="005F480B">
        <w:rPr>
          <w:sz w:val="22"/>
          <w:szCs w:val="22"/>
        </w:rPr>
        <w:t xml:space="preserve"> den USA auchUSA und Großbritannien vor allem die Zahl der Bußgeld unsere extrem zugenommen </w:t>
      </w:r>
      <w:proofErr w:type="spellStart"/>
      <w:r w:rsidR="005F480B">
        <w:rPr>
          <w:sz w:val="22"/>
          <w:szCs w:val="22"/>
        </w:rPr>
        <w:t>hastIdioteine</w:t>
      </w:r>
      <w:proofErr w:type="spellEnd"/>
      <w:r w:rsidR="005F480B">
        <w:rPr>
          <w:sz w:val="22"/>
          <w:szCs w:val="22"/>
        </w:rPr>
        <w:t xml:space="preserve"> weitere </w:t>
      </w:r>
      <w:proofErr w:type="spellStart"/>
      <w:r w:rsidR="005F480B">
        <w:rPr>
          <w:sz w:val="22"/>
          <w:szCs w:val="22"/>
        </w:rPr>
        <w:t>Person</w:t>
      </w:r>
      <w:r w:rsidR="0047427D">
        <w:rPr>
          <w:sz w:val="22"/>
          <w:szCs w:val="22"/>
        </w:rPr>
        <w:t>Kollegealso</w:t>
      </w:r>
      <w:proofErr w:type="spellEnd"/>
    </w:p>
    <w:p w14:paraId="691572A2" w14:textId="33B0B07E" w:rsidR="001A01F0" w:rsidRDefault="001A01F0" w:rsidP="001A01F0">
      <w:pPr>
        <w:pStyle w:val="berschrift1"/>
      </w:pPr>
      <w:bookmarkStart w:id="1" w:name="_Toc182924133"/>
      <w:r>
        <w:t>19.11.24 ---</w:t>
      </w:r>
      <w:bookmarkEnd w:id="1"/>
    </w:p>
    <w:p w14:paraId="03E38E87" w14:textId="0C86EFDA" w:rsidR="00CD330E" w:rsidRPr="00CD330E" w:rsidRDefault="005B3283" w:rsidP="00CD330E">
      <w:pPr>
        <w:rPr>
          <w:sz w:val="22"/>
          <w:szCs w:val="22"/>
        </w:rPr>
      </w:pPr>
      <w:r>
        <w:rPr>
          <w:sz w:val="22"/>
          <w:szCs w:val="22"/>
        </w:rPr>
        <w:t xml:space="preserve">Muss ich mal kurz in meine </w:t>
      </w:r>
      <w:proofErr w:type="spellStart"/>
      <w:r>
        <w:rPr>
          <w:sz w:val="22"/>
          <w:szCs w:val="22"/>
        </w:rPr>
        <w:t>tschuldigung</w:t>
      </w:r>
      <w:proofErr w:type="spellEnd"/>
      <w:r>
        <w:rPr>
          <w:sz w:val="22"/>
          <w:szCs w:val="22"/>
        </w:rPr>
        <w:t xml:space="preserve"> kurze </w:t>
      </w:r>
      <w:proofErr w:type="spellStart"/>
      <w:r>
        <w:rPr>
          <w:sz w:val="22"/>
          <w:szCs w:val="22"/>
        </w:rPr>
        <w:t>meineihre</w:t>
      </w:r>
      <w:r w:rsidR="00E41569">
        <w:rPr>
          <w:sz w:val="22"/>
          <w:szCs w:val="22"/>
        </w:rPr>
        <w:t>hey</w:t>
      </w:r>
      <w:r w:rsidR="00C536D9">
        <w:rPr>
          <w:sz w:val="22"/>
          <w:szCs w:val="22"/>
        </w:rPr>
        <w:t>Weilzeige</w:t>
      </w:r>
      <w:proofErr w:type="spellEnd"/>
      <w:r w:rsidR="00C536D9">
        <w:rPr>
          <w:sz w:val="22"/>
          <w:szCs w:val="22"/>
        </w:rPr>
        <w:t xml:space="preserve"> </w:t>
      </w:r>
      <w:proofErr w:type="spellStart"/>
      <w:r w:rsidR="00C536D9">
        <w:rPr>
          <w:sz w:val="22"/>
          <w:szCs w:val="22"/>
        </w:rPr>
        <w:t>mir</w:t>
      </w:r>
      <w:r w:rsidR="001E092D">
        <w:rPr>
          <w:sz w:val="22"/>
          <w:szCs w:val="22"/>
        </w:rPr>
        <w:t>Dankealso</w:t>
      </w:r>
      <w:proofErr w:type="spellEnd"/>
      <w:r w:rsidR="001E092D">
        <w:rPr>
          <w:sz w:val="22"/>
          <w:szCs w:val="22"/>
        </w:rPr>
        <w:t xml:space="preserve"> jetzt auch</w:t>
      </w:r>
      <w:r w:rsidR="00B02A85">
        <w:rPr>
          <w:sz w:val="22"/>
          <w:szCs w:val="22"/>
        </w:rPr>
        <w:t>vor</w:t>
      </w:r>
      <w:r w:rsidR="001145AC">
        <w:rPr>
          <w:sz w:val="22"/>
          <w:szCs w:val="22"/>
        </w:rPr>
        <w:t>Frau</w:t>
      </w:r>
      <w:r w:rsidR="00DF6ECA">
        <w:rPr>
          <w:sz w:val="22"/>
          <w:szCs w:val="22"/>
        </w:rPr>
        <w:t>volldie</w:t>
      </w:r>
      <w:r w:rsidR="000A6619">
        <w:rPr>
          <w:sz w:val="22"/>
          <w:szCs w:val="22"/>
        </w:rPr>
        <w:t>Frau</w:t>
      </w:r>
      <w:r w:rsidR="00A31A4D">
        <w:rPr>
          <w:sz w:val="22"/>
          <w:szCs w:val="22"/>
        </w:rPr>
        <w:t>ja</w:t>
      </w:r>
      <w:r w:rsidR="00FE3381">
        <w:rPr>
          <w:sz w:val="22"/>
          <w:szCs w:val="22"/>
        </w:rPr>
        <w:t>ja</w:t>
      </w:r>
      <w:r w:rsidR="00193F4F">
        <w:rPr>
          <w:sz w:val="22"/>
          <w:szCs w:val="22"/>
        </w:rPr>
        <w:t>ja das dann geändert wird dann einfach die neue Chrome Firma das Richtung kümmern müssen wir kaufen noch das Problem</w:t>
      </w:r>
      <w:r w:rsidR="000B6A27">
        <w:rPr>
          <w:sz w:val="22"/>
          <w:szCs w:val="22"/>
        </w:rPr>
        <w:t xml:space="preserve">mehr Datensicherheit sein weil Chrome kann sich ja schwer finanzieren ohne ihre </w:t>
      </w:r>
      <w:proofErr w:type="spellStart"/>
      <w:r w:rsidR="000B6A27">
        <w:rPr>
          <w:sz w:val="22"/>
          <w:szCs w:val="22"/>
        </w:rPr>
        <w:t>Daten</w:t>
      </w:r>
      <w:r w:rsidR="000B31B3">
        <w:rPr>
          <w:sz w:val="22"/>
          <w:szCs w:val="22"/>
        </w:rPr>
        <w:t>naja</w:t>
      </w:r>
      <w:proofErr w:type="spellEnd"/>
      <w:r w:rsidR="000B31B3">
        <w:rPr>
          <w:sz w:val="22"/>
          <w:szCs w:val="22"/>
        </w:rPr>
        <w:t xml:space="preserve"> eher nicht darum ich glaube das Problem ist natürlich eher das Halt Chrome vorinstalliert ist und als quasi Browser in Android klar ich kann das nicht sehen wie Chrome als an schlechter als alleine stehende </w:t>
      </w:r>
      <w:proofErr w:type="spellStart"/>
      <w:r w:rsidR="000B31B3">
        <w:rPr>
          <w:sz w:val="22"/>
          <w:szCs w:val="22"/>
        </w:rPr>
        <w:t>Firmaprofitabel</w:t>
      </w:r>
      <w:proofErr w:type="spellEnd"/>
      <w:r w:rsidR="000B31B3">
        <w:rPr>
          <w:sz w:val="22"/>
          <w:szCs w:val="22"/>
        </w:rPr>
        <w:t xml:space="preserve"> sein </w:t>
      </w:r>
      <w:proofErr w:type="spellStart"/>
      <w:r w:rsidR="000B31B3">
        <w:rPr>
          <w:sz w:val="22"/>
          <w:szCs w:val="22"/>
        </w:rPr>
        <w:t>kannweilalso</w:t>
      </w:r>
      <w:proofErr w:type="spellEnd"/>
      <w:r w:rsidR="000B31B3">
        <w:rPr>
          <w:sz w:val="22"/>
          <w:szCs w:val="22"/>
        </w:rPr>
        <w:t xml:space="preserve"> ich geh mal kurz weiter aber das war jetzt an den Projektbewerbern oder</w:t>
      </w:r>
      <w:r w:rsidR="00E72171">
        <w:rPr>
          <w:sz w:val="22"/>
          <w:szCs w:val="22"/>
        </w:rPr>
        <w:t xml:space="preserve">Firefox </w:t>
      </w:r>
      <w:proofErr w:type="spellStart"/>
      <w:r w:rsidR="00E72171">
        <w:rPr>
          <w:sz w:val="22"/>
          <w:szCs w:val="22"/>
        </w:rPr>
        <w:t>schließenund</w:t>
      </w:r>
      <w:proofErr w:type="spellEnd"/>
      <w:r w:rsidR="00E72171">
        <w:rPr>
          <w:sz w:val="22"/>
          <w:szCs w:val="22"/>
        </w:rPr>
        <w:t xml:space="preserve"> lang wie die Nachricht Renten also melde will das Finanzministerium die Maßnahme in einem Hotel Prozess gegen den Moto G Google Mutterkonzern </w:t>
      </w:r>
      <w:proofErr w:type="spellStart"/>
      <w:r w:rsidR="00E72171">
        <w:rPr>
          <w:sz w:val="22"/>
          <w:szCs w:val="22"/>
        </w:rPr>
        <w:t>vorschlagenim</w:t>
      </w:r>
      <w:proofErr w:type="spellEnd"/>
      <w:r w:rsidR="00E72171">
        <w:rPr>
          <w:sz w:val="22"/>
          <w:szCs w:val="22"/>
        </w:rPr>
        <w:t xml:space="preserve"> August war die entschieden dass Google die illegale Polen erinnert suchen und der damit verbundenen Werbung habe und es wird unlauteren Mitteln gegen </w:t>
      </w:r>
      <w:proofErr w:type="spellStart"/>
      <w:r w:rsidR="00E72171">
        <w:rPr>
          <w:sz w:val="22"/>
          <w:szCs w:val="22"/>
        </w:rPr>
        <w:t>Grenzverteidigungalsoder</w:t>
      </w:r>
      <w:proofErr w:type="spellEnd"/>
      <w:r w:rsidR="00E72171">
        <w:rPr>
          <w:sz w:val="22"/>
          <w:szCs w:val="22"/>
        </w:rPr>
        <w:t xml:space="preserve"> Pro hat einen weltweiten Marktanteil von etwa 2 </w:t>
      </w:r>
      <w:proofErr w:type="spellStart"/>
      <w:r w:rsidR="00E72171">
        <w:rPr>
          <w:sz w:val="22"/>
          <w:szCs w:val="22"/>
        </w:rPr>
        <w:t>Drittel</w:t>
      </w:r>
      <w:r w:rsidR="00D456EB">
        <w:rPr>
          <w:sz w:val="22"/>
          <w:szCs w:val="22"/>
        </w:rPr>
        <w:t>ja</w:t>
      </w:r>
      <w:proofErr w:type="spellEnd"/>
      <w:r w:rsidR="00D456EB">
        <w:rPr>
          <w:sz w:val="22"/>
          <w:szCs w:val="22"/>
        </w:rPr>
        <w:t xml:space="preserve"> inzwischen ist bisschen abgenommeneingestelltSchätzungen zufolge sind in der Welt von Solingen großes Gefallen dass der Welt des weltweit 200 Milliarden Dollar schwere Markt für online </w:t>
      </w:r>
      <w:proofErr w:type="spellStart"/>
      <w:r w:rsidR="00D456EB">
        <w:rPr>
          <w:sz w:val="22"/>
          <w:szCs w:val="22"/>
        </w:rPr>
        <w:t>Werbungja</w:t>
      </w:r>
      <w:proofErr w:type="spellEnd"/>
      <w:r w:rsidR="00D456EB">
        <w:rPr>
          <w:sz w:val="22"/>
          <w:szCs w:val="22"/>
        </w:rPr>
        <w:t xml:space="preserve"> </w:t>
      </w:r>
      <w:proofErr w:type="spellStart"/>
      <w:r w:rsidR="00D456EB">
        <w:rPr>
          <w:sz w:val="22"/>
          <w:szCs w:val="22"/>
        </w:rPr>
        <w:t>tatsächlichaber</w:t>
      </w:r>
      <w:proofErr w:type="spellEnd"/>
      <w:r w:rsidR="00D456EB">
        <w:rPr>
          <w:sz w:val="22"/>
          <w:szCs w:val="22"/>
        </w:rPr>
        <w:t xml:space="preserve"> das erste Mal den Beispiel vielleicht </w:t>
      </w:r>
      <w:proofErr w:type="spellStart"/>
      <w:r w:rsidR="00D456EB">
        <w:rPr>
          <w:sz w:val="22"/>
          <w:szCs w:val="22"/>
        </w:rPr>
        <w:t>trotzdemhau</w:t>
      </w:r>
      <w:proofErr w:type="spellEnd"/>
      <w:r w:rsidR="00D456EB">
        <w:rPr>
          <w:sz w:val="22"/>
          <w:szCs w:val="22"/>
        </w:rPr>
        <w:t xml:space="preserve"> </w:t>
      </w:r>
      <w:proofErr w:type="spellStart"/>
      <w:r w:rsidR="00D456EB">
        <w:rPr>
          <w:sz w:val="22"/>
          <w:szCs w:val="22"/>
        </w:rPr>
        <w:t>ab</w:t>
      </w:r>
      <w:r w:rsidR="0085235D">
        <w:rPr>
          <w:sz w:val="22"/>
          <w:szCs w:val="22"/>
        </w:rPr>
        <w:t>heute</w:t>
      </w:r>
      <w:proofErr w:type="spellEnd"/>
      <w:r w:rsidR="0085235D">
        <w:rPr>
          <w:sz w:val="22"/>
          <w:szCs w:val="22"/>
        </w:rPr>
        <w:t xml:space="preserve"> weil </w:t>
      </w:r>
      <w:proofErr w:type="spellStart"/>
      <w:r w:rsidR="0085235D">
        <w:rPr>
          <w:sz w:val="22"/>
          <w:szCs w:val="22"/>
        </w:rPr>
        <w:t>diealso</w:t>
      </w:r>
      <w:proofErr w:type="spellEnd"/>
      <w:r w:rsidR="0085235D">
        <w:rPr>
          <w:sz w:val="22"/>
          <w:szCs w:val="22"/>
        </w:rPr>
        <w:t xml:space="preserve"> eine Aufgabe also Deutschland finde ich super das da kann man </w:t>
      </w:r>
      <w:proofErr w:type="spellStart"/>
      <w:r w:rsidR="0085235D">
        <w:rPr>
          <w:sz w:val="22"/>
          <w:szCs w:val="22"/>
        </w:rPr>
        <w:t>wirklichkurz</w:t>
      </w:r>
      <w:proofErr w:type="spellEnd"/>
      <w:r w:rsidR="0085235D">
        <w:rPr>
          <w:sz w:val="22"/>
          <w:szCs w:val="22"/>
        </w:rPr>
        <w:t xml:space="preserve"> und knapp für deine Nachricht zusammengefasst man kann </w:t>
      </w:r>
      <w:proofErr w:type="spellStart"/>
      <w:r w:rsidR="0085235D">
        <w:rPr>
          <w:sz w:val="22"/>
          <w:szCs w:val="22"/>
        </w:rPr>
        <w:t>auchdie</w:t>
      </w:r>
      <w:proofErr w:type="spellEnd"/>
      <w:r w:rsidR="0085235D">
        <w:rPr>
          <w:sz w:val="22"/>
          <w:szCs w:val="22"/>
        </w:rPr>
        <w:t xml:space="preserve"> Nachricht anhören weil ich morgen beim Frühstück zum Beispiel wir gehen in der Regel 5 Minuten manchmal 10die Uhrzeit </w:t>
      </w:r>
      <w:proofErr w:type="spellStart"/>
      <w:r w:rsidR="0085235D">
        <w:rPr>
          <w:sz w:val="22"/>
          <w:szCs w:val="22"/>
        </w:rPr>
        <w:t>draufbestimmte</w:t>
      </w:r>
      <w:proofErr w:type="spellEnd"/>
      <w:r w:rsidR="0085235D">
        <w:rPr>
          <w:sz w:val="22"/>
          <w:szCs w:val="22"/>
        </w:rPr>
        <w:t xml:space="preserve"> Uhrzeiten werden wir täglich </w:t>
      </w:r>
      <w:proofErr w:type="spellStart"/>
      <w:r w:rsidR="0085235D">
        <w:rPr>
          <w:sz w:val="22"/>
          <w:szCs w:val="22"/>
        </w:rPr>
        <w:t>ausgestrahltdas</w:t>
      </w:r>
      <w:proofErr w:type="spellEnd"/>
      <w:r w:rsidR="0085235D">
        <w:rPr>
          <w:sz w:val="22"/>
          <w:szCs w:val="22"/>
        </w:rPr>
        <w:t xml:space="preserve"> wollte ich schon jeder machen also für die Wirtschaft vor sollte immer schon </w:t>
      </w:r>
      <w:proofErr w:type="spellStart"/>
      <w:r w:rsidR="0085235D">
        <w:rPr>
          <w:sz w:val="22"/>
          <w:szCs w:val="22"/>
        </w:rPr>
        <w:t>irgendwoja</w:t>
      </w:r>
      <w:proofErr w:type="spellEnd"/>
      <w:r w:rsidR="0085235D">
        <w:rPr>
          <w:sz w:val="22"/>
          <w:szCs w:val="22"/>
        </w:rPr>
        <w:t xml:space="preserve"> mehrmals die Woche schon mal in </w:t>
      </w:r>
      <w:proofErr w:type="spellStart"/>
      <w:r w:rsidR="0085235D">
        <w:rPr>
          <w:sz w:val="22"/>
          <w:szCs w:val="22"/>
        </w:rPr>
        <w:t>dertäglich</w:t>
      </w:r>
      <w:proofErr w:type="spellEnd"/>
      <w:r w:rsidR="0085235D">
        <w:rPr>
          <w:sz w:val="22"/>
          <w:szCs w:val="22"/>
        </w:rPr>
        <w:t xml:space="preserve"> </w:t>
      </w:r>
      <w:proofErr w:type="spellStart"/>
      <w:r w:rsidR="0085235D">
        <w:rPr>
          <w:sz w:val="22"/>
          <w:szCs w:val="22"/>
        </w:rPr>
        <w:t>Frühstückja</w:t>
      </w:r>
      <w:proofErr w:type="spellEnd"/>
      <w:r w:rsidR="0085235D">
        <w:rPr>
          <w:sz w:val="22"/>
          <w:szCs w:val="22"/>
        </w:rPr>
        <w:t xml:space="preserve"> weil ich hab Frühstück gehört angemacht und da hatten wir eine </w:t>
      </w:r>
      <w:proofErr w:type="spellStart"/>
      <w:r w:rsidR="0085235D">
        <w:rPr>
          <w:sz w:val="22"/>
          <w:szCs w:val="22"/>
        </w:rPr>
        <w:t>Klasse</w:t>
      </w:r>
      <w:r w:rsidR="00407BC5">
        <w:rPr>
          <w:sz w:val="22"/>
          <w:szCs w:val="22"/>
        </w:rPr>
        <w:t>sagen</w:t>
      </w:r>
      <w:proofErr w:type="spellEnd"/>
      <w:r w:rsidR="00407BC5">
        <w:rPr>
          <w:sz w:val="22"/>
          <w:szCs w:val="22"/>
        </w:rPr>
        <w:t xml:space="preserve"> </w:t>
      </w:r>
      <w:proofErr w:type="spellStart"/>
      <w:r w:rsidR="00407BC5">
        <w:rPr>
          <w:sz w:val="22"/>
          <w:szCs w:val="22"/>
        </w:rPr>
        <w:t>sollalso</w:t>
      </w:r>
      <w:proofErr w:type="spellEnd"/>
      <w:r w:rsidR="00407BC5">
        <w:rPr>
          <w:sz w:val="22"/>
          <w:szCs w:val="22"/>
        </w:rPr>
        <w:t xml:space="preserve"> das sieht man auch das coole an Deutschland </w:t>
      </w:r>
      <w:proofErr w:type="spellStart"/>
      <w:r w:rsidR="00407BC5">
        <w:rPr>
          <w:sz w:val="22"/>
          <w:szCs w:val="22"/>
        </w:rPr>
        <w:t>dieaktuell</w:t>
      </w:r>
      <w:proofErr w:type="spellEnd"/>
      <w:r w:rsidR="00407BC5">
        <w:rPr>
          <w:sz w:val="22"/>
          <w:szCs w:val="22"/>
        </w:rPr>
        <w:t xml:space="preserve"> ist die jetzt nicht alle logischerweise aber ebenso nach </w:t>
      </w:r>
      <w:proofErr w:type="spellStart"/>
      <w:r w:rsidR="00407BC5">
        <w:rPr>
          <w:sz w:val="22"/>
          <w:szCs w:val="22"/>
        </w:rPr>
        <w:t>aktuellwir</w:t>
      </w:r>
      <w:proofErr w:type="spellEnd"/>
      <w:r w:rsidR="00407BC5">
        <w:rPr>
          <w:sz w:val="22"/>
          <w:szCs w:val="22"/>
        </w:rPr>
        <w:t xml:space="preserve"> machen </w:t>
      </w:r>
      <w:proofErr w:type="spellStart"/>
      <w:r w:rsidR="00407BC5">
        <w:rPr>
          <w:sz w:val="22"/>
          <w:szCs w:val="22"/>
        </w:rPr>
        <w:t>nachher</w:t>
      </w:r>
      <w:r w:rsidR="009202AD">
        <w:rPr>
          <w:sz w:val="22"/>
          <w:szCs w:val="22"/>
        </w:rPr>
        <w:t>okay</w:t>
      </w:r>
      <w:proofErr w:type="spellEnd"/>
      <w:r w:rsidR="009202AD">
        <w:rPr>
          <w:sz w:val="22"/>
          <w:szCs w:val="22"/>
        </w:rPr>
        <w:t xml:space="preserve"> </w:t>
      </w:r>
      <w:proofErr w:type="spellStart"/>
      <w:r w:rsidR="009202AD">
        <w:rPr>
          <w:sz w:val="22"/>
          <w:szCs w:val="22"/>
        </w:rPr>
        <w:t>fertignehmen</w:t>
      </w:r>
      <w:proofErr w:type="spellEnd"/>
      <w:r w:rsidR="009202AD">
        <w:rPr>
          <w:sz w:val="22"/>
          <w:szCs w:val="22"/>
        </w:rPr>
        <w:t xml:space="preserve"> wir uns </w:t>
      </w:r>
      <w:proofErr w:type="spellStart"/>
      <w:r w:rsidR="009202AD">
        <w:rPr>
          <w:sz w:val="22"/>
          <w:szCs w:val="22"/>
        </w:rPr>
        <w:t>malkannst</w:t>
      </w:r>
      <w:proofErr w:type="spellEnd"/>
      <w:r w:rsidR="009202AD">
        <w:rPr>
          <w:sz w:val="22"/>
          <w:szCs w:val="22"/>
        </w:rPr>
        <w:t xml:space="preserve"> du mir noch sagen ja das war auf jeden Fall zuschlagen werden oder geflochten werden allen die Tür Waschbecken wenn man sagt Nein diesmal auf keinen Fall entflochten werden und dann gibt es für jeden dieGrauzone</w:t>
      </w:r>
      <w:r w:rsidR="00B12F6A">
        <w:rPr>
          <w:sz w:val="22"/>
          <w:szCs w:val="22"/>
        </w:rPr>
        <w:t xml:space="preserve">Aber wir haben doch schon so viel </w:t>
      </w:r>
      <w:proofErr w:type="spellStart"/>
      <w:r w:rsidR="00B12F6A">
        <w:rPr>
          <w:sz w:val="22"/>
          <w:szCs w:val="22"/>
        </w:rPr>
        <w:t>gespieltjaWordguck</w:t>
      </w:r>
      <w:proofErr w:type="spellEnd"/>
      <w:r w:rsidR="00B12F6A">
        <w:rPr>
          <w:sz w:val="22"/>
          <w:szCs w:val="22"/>
        </w:rPr>
        <w:t xml:space="preserve"> mal </w:t>
      </w:r>
      <w:proofErr w:type="spellStart"/>
      <w:r w:rsidR="00B12F6A">
        <w:rPr>
          <w:sz w:val="22"/>
          <w:szCs w:val="22"/>
        </w:rPr>
        <w:t>reinalsoja</w:t>
      </w:r>
      <w:proofErr w:type="spellEnd"/>
      <w:r w:rsidR="00B12F6A">
        <w:rPr>
          <w:sz w:val="22"/>
          <w:szCs w:val="22"/>
        </w:rPr>
        <w:t xml:space="preserve"> wer will </w:t>
      </w:r>
      <w:proofErr w:type="spellStart"/>
      <w:r w:rsidR="00B12F6A">
        <w:rPr>
          <w:sz w:val="22"/>
          <w:szCs w:val="22"/>
        </w:rPr>
        <w:t>dasgeschickt</w:t>
      </w:r>
      <w:proofErr w:type="spellEnd"/>
      <w:r w:rsidR="00B12F6A">
        <w:rPr>
          <w:sz w:val="22"/>
          <w:szCs w:val="22"/>
        </w:rPr>
        <w:t xml:space="preserve"> bekommen</w:t>
      </w:r>
    </w:p>
    <w:sectPr w:rsidR="00CD330E" w:rsidRPr="00CD330E" w:rsidSect="004B4ECD">
      <w:headerReference w:type="default" r:id="rId8"/>
      <w:footerReference w:type="default" r:id="rId9"/>
      <w:pgSz w:w="11906" w:h="16838" w:code="9"/>
      <w:pgMar w:top="1417" w:right="1417" w:bottom="1134" w:left="1417" w:header="709" w:footer="709" w:gutter="0"/>
      <w:cols w:space="708"/>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E11A81" w14:textId="77777777" w:rsidR="00842845" w:rsidRDefault="00842845" w:rsidP="00F07865">
      <w:pPr>
        <w:spacing w:after="0" w:line="240" w:lineRule="auto"/>
      </w:pPr>
      <w:r>
        <w:separator/>
      </w:r>
    </w:p>
  </w:endnote>
  <w:endnote w:type="continuationSeparator" w:id="0">
    <w:p w14:paraId="0CCE24F3" w14:textId="77777777" w:rsidR="00842845" w:rsidRDefault="00842845" w:rsidP="00F07865">
      <w:pPr>
        <w:spacing w:after="0" w:line="240" w:lineRule="auto"/>
      </w:pPr>
      <w:r>
        <w:continuationSeparator/>
      </w:r>
    </w:p>
  </w:endnote>
  <w:endnote w:type="continuationNotice" w:id="1">
    <w:p w14:paraId="5EB54231" w14:textId="77777777" w:rsidR="00842845" w:rsidRDefault="0084284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426043"/>
      <w:docPartObj>
        <w:docPartGallery w:val="Page Numbers (Bottom of Page)"/>
        <w:docPartUnique/>
      </w:docPartObj>
    </w:sdtPr>
    <w:sdtEndPr>
      <w:rPr>
        <w:sz w:val="22"/>
        <w:szCs w:val="22"/>
      </w:rPr>
    </w:sdtEndPr>
    <w:sdtContent>
      <w:p w14:paraId="72FFA1A8" w14:textId="77777777" w:rsidR="00F07865" w:rsidRPr="00F07865" w:rsidRDefault="00F07865">
        <w:pPr>
          <w:pStyle w:val="Fuzeile"/>
          <w:jc w:val="right"/>
          <w:rPr>
            <w:sz w:val="22"/>
            <w:szCs w:val="22"/>
          </w:rPr>
        </w:pPr>
        <w:r w:rsidRPr="00F07865">
          <w:rPr>
            <w:sz w:val="22"/>
            <w:szCs w:val="22"/>
          </w:rPr>
          <w:fldChar w:fldCharType="begin"/>
        </w:r>
        <w:r w:rsidRPr="00F07865">
          <w:rPr>
            <w:sz w:val="22"/>
            <w:szCs w:val="22"/>
          </w:rPr>
          <w:instrText>PAGE   \* MERGEFORMAT</w:instrText>
        </w:r>
        <w:r w:rsidRPr="00F07865">
          <w:rPr>
            <w:sz w:val="22"/>
            <w:szCs w:val="22"/>
          </w:rPr>
          <w:fldChar w:fldCharType="separate"/>
        </w:r>
        <w:r w:rsidRPr="00F07865">
          <w:rPr>
            <w:sz w:val="22"/>
            <w:szCs w:val="22"/>
          </w:rPr>
          <w:t>2</w:t>
        </w:r>
        <w:r w:rsidRPr="00F07865">
          <w:rPr>
            <w:sz w:val="22"/>
            <w:szCs w:val="22"/>
          </w:rPr>
          <w:fldChar w:fldCharType="end"/>
        </w:r>
      </w:p>
    </w:sdtContent>
  </w:sdt>
  <w:p w14:paraId="53E9A8BC" w14:textId="77777777" w:rsidR="00F07865" w:rsidRDefault="00F0786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C279C0" w14:textId="77777777" w:rsidR="00842845" w:rsidRDefault="00842845" w:rsidP="00F07865">
      <w:pPr>
        <w:spacing w:after="0" w:line="240" w:lineRule="auto"/>
      </w:pPr>
      <w:r>
        <w:separator/>
      </w:r>
    </w:p>
  </w:footnote>
  <w:footnote w:type="continuationSeparator" w:id="0">
    <w:p w14:paraId="49D6E28E" w14:textId="77777777" w:rsidR="00842845" w:rsidRDefault="00842845" w:rsidP="00F07865">
      <w:pPr>
        <w:spacing w:after="0" w:line="240" w:lineRule="auto"/>
      </w:pPr>
      <w:r>
        <w:continuationSeparator/>
      </w:r>
    </w:p>
  </w:footnote>
  <w:footnote w:type="continuationNotice" w:id="1">
    <w:p w14:paraId="43DAF7B1" w14:textId="77777777" w:rsidR="00842845" w:rsidRDefault="0084284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FB85B" w14:textId="77777777" w:rsidR="00902FFA" w:rsidRPr="00902FFA" w:rsidRDefault="00902FFA" w:rsidP="00902FFA">
    <w:pPr>
      <w:pStyle w:val="Kopfzeile"/>
      <w:jc w:val="left"/>
      <w:rPr>
        <w:sz w:val="16"/>
        <w:szCs w:val="16"/>
      </w:rPr>
    </w:pPr>
    <w:r>
      <w:rPr>
        <w:sz w:val="16"/>
        <w:szCs w:val="16"/>
      </w:rPr>
      <w:t>Carl Öttinger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attachedTemplate r:id="rId1"/>
  <w:defaultTabStop w:val="708"/>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4BE"/>
    <w:rsid w:val="00023D3A"/>
    <w:rsid w:val="00046310"/>
    <w:rsid w:val="00051736"/>
    <w:rsid w:val="000A6619"/>
    <w:rsid w:val="000B31B3"/>
    <w:rsid w:val="000B6A27"/>
    <w:rsid w:val="000E5CC4"/>
    <w:rsid w:val="00104B66"/>
    <w:rsid w:val="001145AC"/>
    <w:rsid w:val="0011722F"/>
    <w:rsid w:val="00133687"/>
    <w:rsid w:val="00193F4F"/>
    <w:rsid w:val="001A01F0"/>
    <w:rsid w:val="001A5713"/>
    <w:rsid w:val="001C521B"/>
    <w:rsid w:val="001E092D"/>
    <w:rsid w:val="001E691A"/>
    <w:rsid w:val="002021A9"/>
    <w:rsid w:val="00202C40"/>
    <w:rsid w:val="00247144"/>
    <w:rsid w:val="0025151D"/>
    <w:rsid w:val="002913C9"/>
    <w:rsid w:val="002C1962"/>
    <w:rsid w:val="002C3E30"/>
    <w:rsid w:val="00300E29"/>
    <w:rsid w:val="00304615"/>
    <w:rsid w:val="0030628B"/>
    <w:rsid w:val="0034335E"/>
    <w:rsid w:val="003535C2"/>
    <w:rsid w:val="003A2987"/>
    <w:rsid w:val="003E7D83"/>
    <w:rsid w:val="003F6B81"/>
    <w:rsid w:val="00402334"/>
    <w:rsid w:val="00407BC5"/>
    <w:rsid w:val="0047427D"/>
    <w:rsid w:val="004A73B5"/>
    <w:rsid w:val="004B4ECD"/>
    <w:rsid w:val="004D1E53"/>
    <w:rsid w:val="0055675C"/>
    <w:rsid w:val="005612A9"/>
    <w:rsid w:val="005B047D"/>
    <w:rsid w:val="005B3283"/>
    <w:rsid w:val="005C4F67"/>
    <w:rsid w:val="005E02E7"/>
    <w:rsid w:val="005F480B"/>
    <w:rsid w:val="00600029"/>
    <w:rsid w:val="006264E1"/>
    <w:rsid w:val="006408F3"/>
    <w:rsid w:val="00665AF9"/>
    <w:rsid w:val="00691651"/>
    <w:rsid w:val="00712F42"/>
    <w:rsid w:val="007401C5"/>
    <w:rsid w:val="00764290"/>
    <w:rsid w:val="007B2121"/>
    <w:rsid w:val="007C04C5"/>
    <w:rsid w:val="007C69E6"/>
    <w:rsid w:val="007D47C8"/>
    <w:rsid w:val="007E64BE"/>
    <w:rsid w:val="00826307"/>
    <w:rsid w:val="00842845"/>
    <w:rsid w:val="0085235D"/>
    <w:rsid w:val="00862B50"/>
    <w:rsid w:val="00902FFA"/>
    <w:rsid w:val="009074A5"/>
    <w:rsid w:val="009202AD"/>
    <w:rsid w:val="00981A67"/>
    <w:rsid w:val="009A7548"/>
    <w:rsid w:val="00A20929"/>
    <w:rsid w:val="00A31A4D"/>
    <w:rsid w:val="00A62CB0"/>
    <w:rsid w:val="00A702A8"/>
    <w:rsid w:val="00B02A85"/>
    <w:rsid w:val="00B12F6A"/>
    <w:rsid w:val="00B268D1"/>
    <w:rsid w:val="00B37814"/>
    <w:rsid w:val="00BD257B"/>
    <w:rsid w:val="00C00159"/>
    <w:rsid w:val="00C30F3C"/>
    <w:rsid w:val="00C536D9"/>
    <w:rsid w:val="00C640FE"/>
    <w:rsid w:val="00C91D61"/>
    <w:rsid w:val="00CD330E"/>
    <w:rsid w:val="00CF355D"/>
    <w:rsid w:val="00D00002"/>
    <w:rsid w:val="00D44FB3"/>
    <w:rsid w:val="00D456EB"/>
    <w:rsid w:val="00DF6ECA"/>
    <w:rsid w:val="00E34E25"/>
    <w:rsid w:val="00E41569"/>
    <w:rsid w:val="00E72171"/>
    <w:rsid w:val="00ED2AAD"/>
    <w:rsid w:val="00F07865"/>
    <w:rsid w:val="00F34E2F"/>
    <w:rsid w:val="00F5661D"/>
    <w:rsid w:val="00F57C9B"/>
    <w:rsid w:val="00F6601C"/>
    <w:rsid w:val="00FC0253"/>
    <w:rsid w:val="00FD690D"/>
    <w:rsid w:val="00FE33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1EA82"/>
  <w15:chartTrackingRefBased/>
  <w15:docId w15:val="{60728BE9-687D-4AAA-8A49-8BD6BA6A7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eorgia" w:eastAsiaTheme="minorHAnsi" w:hAnsi="Georgia" w:cstheme="minorBidi"/>
        <w:kern w:val="2"/>
        <w:sz w:val="36"/>
        <w:szCs w:val="36"/>
        <w:lang w:val="de-DE"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D330E"/>
    <w:pPr>
      <w:keepNext/>
      <w:keepLines/>
      <w:spacing w:before="240" w:after="0"/>
      <w:jc w:val="right"/>
      <w:outlineLvl w:val="0"/>
    </w:pPr>
    <w:rPr>
      <w:rFonts w:eastAsiaTheme="majorEastAsia" w:cstheme="majorBidi"/>
      <w:i/>
      <w:color w:val="000000" w:themeColor="text1"/>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D330E"/>
    <w:rPr>
      <w:rFonts w:eastAsiaTheme="majorEastAsia" w:cstheme="majorBidi"/>
      <w:i/>
      <w:color w:val="000000" w:themeColor="text1"/>
      <w:szCs w:val="32"/>
    </w:rPr>
  </w:style>
  <w:style w:type="paragraph" w:styleId="Inhaltsverzeichnisberschrift">
    <w:name w:val="TOC Heading"/>
    <w:basedOn w:val="berschrift1"/>
    <w:next w:val="Standard"/>
    <w:uiPriority w:val="39"/>
    <w:unhideWhenUsed/>
    <w:qFormat/>
    <w:rsid w:val="004A73B5"/>
    <w:pPr>
      <w:jc w:val="left"/>
      <w:outlineLvl w:val="9"/>
    </w:pPr>
    <w:rPr>
      <w:rFonts w:asciiTheme="majorHAnsi" w:hAnsiTheme="majorHAnsi"/>
      <w:i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4A73B5"/>
    <w:pPr>
      <w:spacing w:after="100"/>
    </w:pPr>
    <w:rPr>
      <w:sz w:val="16"/>
    </w:rPr>
  </w:style>
  <w:style w:type="character" w:styleId="Hyperlink">
    <w:name w:val="Hyperlink"/>
    <w:basedOn w:val="Absatz-Standardschriftart"/>
    <w:uiPriority w:val="99"/>
    <w:unhideWhenUsed/>
    <w:rsid w:val="004A73B5"/>
    <w:rPr>
      <w:color w:val="0563C1" w:themeColor="hyperlink"/>
      <w:u w:val="single"/>
    </w:rPr>
  </w:style>
  <w:style w:type="paragraph" w:styleId="Kopfzeile">
    <w:name w:val="header"/>
    <w:basedOn w:val="Standard"/>
    <w:link w:val="KopfzeileZchn"/>
    <w:uiPriority w:val="99"/>
    <w:unhideWhenUsed/>
    <w:rsid w:val="00F0786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07865"/>
  </w:style>
  <w:style w:type="paragraph" w:styleId="Fuzeile">
    <w:name w:val="footer"/>
    <w:basedOn w:val="Standard"/>
    <w:link w:val="FuzeileZchn"/>
    <w:uiPriority w:val="99"/>
    <w:unhideWhenUsed/>
    <w:rsid w:val="00F0786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078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ely\OneDrive\Desktop\_Word-Vorlage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68343-E7D3-4F65-BDD5-4E85FFDFB05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_Word-Vorlage2.dotx</Template>
  <TotalTime>0</TotalTime>
  <Pages>1</Pages>
  <Words>2494</Words>
  <Characters>15715</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Öttinger</dc:creator>
  <cp:keywords/>
  <dc:description/>
  <cp:lastModifiedBy>Carl FBig</cp:lastModifiedBy>
  <cp:revision>70</cp:revision>
  <dcterms:created xsi:type="dcterms:W3CDTF">2024-11-12T14:51:00Z</dcterms:created>
  <dcterms:modified xsi:type="dcterms:W3CDTF">2024-11-19T15:12:00Z</dcterms:modified>
</cp:coreProperties>
</file>